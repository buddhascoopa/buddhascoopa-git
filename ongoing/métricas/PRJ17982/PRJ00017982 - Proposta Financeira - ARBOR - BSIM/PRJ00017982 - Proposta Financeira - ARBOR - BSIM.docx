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90C9" w14:textId="77777777" w:rsidR="007479D6" w:rsidRPr="006C44E8" w:rsidRDefault="00156ECF" w:rsidP="007479D6">
      <w:pPr>
        <w:jc w:val="center"/>
        <w:rPr>
          <w:rFonts w:cs="Arial"/>
          <w:b/>
          <w:sz w:val="40"/>
          <w:u w:val="single"/>
        </w:rPr>
      </w:pPr>
      <w:r>
        <w:rPr>
          <w:noProof/>
          <w:lang w:eastAsia="pt-BR"/>
        </w:rPr>
        <w:drawing>
          <wp:inline distT="0" distB="0" distL="0" distR="0" wp14:anchorId="555B9135" wp14:editId="555B9136">
            <wp:extent cx="1619250" cy="1600200"/>
            <wp:effectExtent l="0" t="0" r="0" b="0"/>
            <wp:docPr id="2" name="Picture 1" descr="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i_mass_logo_3_1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90CA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555B90CB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555B90CC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555B90CD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555B90CE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555B90CF" w14:textId="2E7A21D6" w:rsidR="007479D6" w:rsidRPr="006C44E8" w:rsidRDefault="007479D6" w:rsidP="009A17BE">
      <w:pPr>
        <w:jc w:val="center"/>
        <w:rPr>
          <w:rFonts w:cs="Arial"/>
          <w:b/>
          <w:sz w:val="52"/>
        </w:rPr>
      </w:pPr>
      <w:r w:rsidRPr="006C44E8">
        <w:rPr>
          <w:rFonts w:cs="Arial"/>
          <w:b/>
          <w:sz w:val="52"/>
        </w:rPr>
        <w:t xml:space="preserve">Proposta </w:t>
      </w:r>
      <w:r w:rsidR="00FF5312">
        <w:rPr>
          <w:rFonts w:cs="Arial"/>
          <w:b/>
          <w:sz w:val="52"/>
        </w:rPr>
        <w:t>Financeira</w:t>
      </w:r>
    </w:p>
    <w:p w14:paraId="555B90D0" w14:textId="77777777" w:rsidR="00D10D2C" w:rsidRPr="009E136C" w:rsidRDefault="00D10D2C" w:rsidP="009A17BE">
      <w:pPr>
        <w:jc w:val="center"/>
        <w:rPr>
          <w:b/>
          <w:sz w:val="32"/>
          <w:szCs w:val="32"/>
        </w:rPr>
      </w:pPr>
    </w:p>
    <w:p w14:paraId="08A9B613" w14:textId="72501A1C" w:rsidR="00EA0377" w:rsidRDefault="00CB1F70" w:rsidP="009A17BE">
      <w:pPr>
        <w:ind w:left="0"/>
        <w:jc w:val="center"/>
        <w:rPr>
          <w:rFonts w:cs="Arial"/>
          <w:b/>
          <w:sz w:val="32"/>
          <w:szCs w:val="32"/>
        </w:rPr>
      </w:pPr>
      <w:r w:rsidRPr="00CB1F70">
        <w:rPr>
          <w:rFonts w:cs="Arial"/>
          <w:b/>
          <w:sz w:val="32"/>
          <w:szCs w:val="32"/>
        </w:rPr>
        <w:t>PRJ00017982 - [Oi+E] Listar Terminais - 2a Via de Conta</w:t>
      </w:r>
    </w:p>
    <w:p w14:paraId="06068DC0" w14:textId="77777777" w:rsidR="00AC3938" w:rsidRPr="00390B48" w:rsidRDefault="00AC3938" w:rsidP="009A17BE">
      <w:pPr>
        <w:ind w:left="0"/>
        <w:jc w:val="center"/>
        <w:rPr>
          <w:rFonts w:cs="Arial"/>
          <w:b/>
          <w:sz w:val="32"/>
          <w:szCs w:val="32"/>
        </w:rPr>
      </w:pPr>
    </w:p>
    <w:p w14:paraId="555B90D1" w14:textId="4833B24C" w:rsidR="00785770" w:rsidRDefault="00AC3938" w:rsidP="009A17BE">
      <w:pPr>
        <w:ind w:left="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Suporte ao BSIM</w:t>
      </w:r>
    </w:p>
    <w:p w14:paraId="555B90D2" w14:textId="77777777" w:rsidR="00785770" w:rsidRDefault="00785770" w:rsidP="009A17BE">
      <w:pPr>
        <w:jc w:val="center"/>
        <w:rPr>
          <w:b/>
          <w:sz w:val="40"/>
        </w:rPr>
      </w:pPr>
    </w:p>
    <w:p w14:paraId="555B90D3" w14:textId="610EF82F" w:rsidR="00785770" w:rsidRDefault="008C48E8" w:rsidP="009A17BE">
      <w:pPr>
        <w:jc w:val="center"/>
        <w:rPr>
          <w:b/>
          <w:sz w:val="40"/>
        </w:rPr>
      </w:pPr>
      <w:r>
        <w:rPr>
          <w:b/>
          <w:sz w:val="40"/>
        </w:rPr>
        <w:t>Arbor</w:t>
      </w:r>
    </w:p>
    <w:p w14:paraId="555B90D4" w14:textId="77777777" w:rsidR="007479D6" w:rsidRPr="007479D6" w:rsidRDefault="007479D6" w:rsidP="009A17BE">
      <w:pPr>
        <w:jc w:val="center"/>
        <w:rPr>
          <w:b/>
          <w:sz w:val="40"/>
        </w:rPr>
      </w:pPr>
    </w:p>
    <w:p w14:paraId="555B90D5" w14:textId="77777777" w:rsidR="007479D6" w:rsidRDefault="0073477A" w:rsidP="009A17BE">
      <w:pPr>
        <w:jc w:val="center"/>
        <w:rPr>
          <w:b/>
          <w:sz w:val="40"/>
        </w:rPr>
      </w:pPr>
      <w:r w:rsidRPr="0073477A">
        <w:rPr>
          <w:b/>
          <w:sz w:val="40"/>
        </w:rPr>
        <w:t>4600043366</w:t>
      </w:r>
    </w:p>
    <w:p w14:paraId="555B90D6" w14:textId="77777777" w:rsidR="007479D6" w:rsidRDefault="007479D6" w:rsidP="007479D6">
      <w:pPr>
        <w:jc w:val="center"/>
        <w:rPr>
          <w:b/>
          <w:sz w:val="40"/>
        </w:rPr>
      </w:pPr>
    </w:p>
    <w:p w14:paraId="555B90D7" w14:textId="77777777" w:rsidR="007479D6" w:rsidRDefault="007479D6" w:rsidP="007479D6">
      <w:pPr>
        <w:jc w:val="center"/>
        <w:rPr>
          <w:b/>
          <w:sz w:val="40"/>
        </w:rPr>
      </w:pPr>
    </w:p>
    <w:p w14:paraId="555B90D8" w14:textId="77777777" w:rsidR="007479D6" w:rsidRDefault="007479D6" w:rsidP="007479D6">
      <w:pPr>
        <w:jc w:val="center"/>
        <w:rPr>
          <w:b/>
          <w:sz w:val="40"/>
        </w:rPr>
      </w:pPr>
    </w:p>
    <w:p w14:paraId="555B90D9" w14:textId="77777777" w:rsidR="007479D6" w:rsidRDefault="008A6731" w:rsidP="007479D6">
      <w:pPr>
        <w:jc w:val="center"/>
        <w:rPr>
          <w:b/>
          <w:sz w:val="40"/>
        </w:rPr>
      </w:pPr>
      <w:r>
        <w:rPr>
          <w:b/>
          <w:sz w:val="40"/>
        </w:rPr>
        <w:br w:type="page"/>
      </w:r>
    </w:p>
    <w:tbl>
      <w:tblPr>
        <w:tblW w:w="9390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134"/>
        <w:gridCol w:w="3511"/>
        <w:gridCol w:w="1965"/>
        <w:gridCol w:w="1416"/>
      </w:tblGrid>
      <w:tr w:rsidR="007479D6" w:rsidRPr="006C44E8" w14:paraId="555B90DB" w14:textId="77777777" w:rsidTr="007479D6">
        <w:trPr>
          <w:trHeight w:val="433"/>
          <w:jc w:val="center"/>
        </w:trPr>
        <w:tc>
          <w:tcPr>
            <w:tcW w:w="9390" w:type="dxa"/>
            <w:gridSpan w:val="5"/>
            <w:shd w:val="pct10" w:color="auto" w:fill="FFFFFF"/>
          </w:tcPr>
          <w:p w14:paraId="555B90DA" w14:textId="77777777" w:rsidR="007479D6" w:rsidRPr="006C44E8" w:rsidRDefault="007479D6" w:rsidP="00B730FE">
            <w:pPr>
              <w:jc w:val="center"/>
              <w:rPr>
                <w:rFonts w:cs="Arial"/>
                <w:b/>
                <w:bCs/>
              </w:rPr>
            </w:pPr>
            <w:r w:rsidRPr="006C44E8">
              <w:rPr>
                <w:rFonts w:cs="Arial"/>
                <w:b/>
                <w:bCs/>
                <w:sz w:val="24"/>
              </w:rPr>
              <w:lastRenderedPageBreak/>
              <w:br w:type="page"/>
            </w:r>
            <w:r w:rsidRPr="006C44E8">
              <w:rPr>
                <w:rFonts w:cs="Arial"/>
                <w:b/>
                <w:bCs/>
              </w:rPr>
              <w:t xml:space="preserve">Controle de </w:t>
            </w:r>
            <w:r w:rsidR="00B730FE">
              <w:rPr>
                <w:rFonts w:cs="Arial"/>
                <w:b/>
                <w:bCs/>
              </w:rPr>
              <w:t>Versão</w:t>
            </w:r>
            <w:r w:rsidR="00B730FE" w:rsidRPr="006C44E8">
              <w:rPr>
                <w:rFonts w:cs="Arial"/>
                <w:b/>
                <w:bCs/>
              </w:rPr>
              <w:t xml:space="preserve"> </w:t>
            </w:r>
            <w:r w:rsidRPr="006C44E8">
              <w:rPr>
                <w:rFonts w:cs="Arial"/>
                <w:b/>
                <w:bCs/>
              </w:rPr>
              <w:t>*</w:t>
            </w:r>
          </w:p>
        </w:tc>
      </w:tr>
      <w:tr w:rsidR="007479D6" w:rsidRPr="006C44E8" w14:paraId="555B90E1" w14:textId="77777777" w:rsidTr="007479D6">
        <w:trPr>
          <w:trHeight w:val="433"/>
          <w:jc w:val="center"/>
        </w:trPr>
        <w:tc>
          <w:tcPr>
            <w:tcW w:w="1364" w:type="dxa"/>
            <w:shd w:val="pct10" w:color="auto" w:fill="FFFFFF"/>
          </w:tcPr>
          <w:p w14:paraId="555B90DC" w14:textId="77777777" w:rsidR="007479D6" w:rsidRPr="006C44E8" w:rsidRDefault="007479D6" w:rsidP="007479D6">
            <w:pPr>
              <w:spacing w:before="40"/>
              <w:ind w:left="19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Versão</w:t>
            </w:r>
          </w:p>
        </w:tc>
        <w:tc>
          <w:tcPr>
            <w:tcW w:w="1134" w:type="dxa"/>
            <w:shd w:val="pct10" w:color="auto" w:fill="FFFFFF"/>
          </w:tcPr>
          <w:p w14:paraId="555B90DD" w14:textId="77777777" w:rsidR="007479D6" w:rsidRPr="006C44E8" w:rsidRDefault="007479D6" w:rsidP="007479D6">
            <w:pPr>
              <w:spacing w:before="40"/>
              <w:ind w:left="-7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Data</w:t>
            </w:r>
          </w:p>
        </w:tc>
        <w:tc>
          <w:tcPr>
            <w:tcW w:w="3511" w:type="dxa"/>
            <w:shd w:val="pct10" w:color="auto" w:fill="FFFFFF"/>
          </w:tcPr>
          <w:p w14:paraId="555B90DE" w14:textId="77777777" w:rsidR="007479D6" w:rsidRPr="006C44E8" w:rsidRDefault="00B730FE" w:rsidP="007479D6">
            <w:pPr>
              <w:tabs>
                <w:tab w:val="left" w:pos="1115"/>
                <w:tab w:val="left" w:pos="1325"/>
              </w:tabs>
              <w:spacing w:before="40"/>
              <w:ind w:left="-7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Descrição</w:t>
            </w:r>
          </w:p>
        </w:tc>
        <w:tc>
          <w:tcPr>
            <w:tcW w:w="1965" w:type="dxa"/>
            <w:shd w:val="pct10" w:color="auto" w:fill="FFFFFF"/>
          </w:tcPr>
          <w:p w14:paraId="555B90DF" w14:textId="77777777" w:rsidR="007479D6" w:rsidRPr="006C44E8" w:rsidRDefault="007479D6" w:rsidP="007479D6">
            <w:pPr>
              <w:spacing w:before="40"/>
              <w:ind w:left="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Responsável</w:t>
            </w:r>
          </w:p>
        </w:tc>
        <w:tc>
          <w:tcPr>
            <w:tcW w:w="1416" w:type="dxa"/>
            <w:shd w:val="pct10" w:color="auto" w:fill="FFFFFF"/>
          </w:tcPr>
          <w:p w14:paraId="555B90E0" w14:textId="77777777" w:rsidR="007479D6" w:rsidRPr="006C44E8" w:rsidRDefault="007479D6" w:rsidP="007479D6">
            <w:pPr>
              <w:spacing w:before="40"/>
              <w:ind w:left="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Revisor</w:t>
            </w:r>
          </w:p>
        </w:tc>
      </w:tr>
      <w:tr w:rsidR="00743E2A" w:rsidRPr="006C44E8" w14:paraId="555B90E7" w14:textId="77777777" w:rsidTr="00F43438">
        <w:trPr>
          <w:trHeight w:val="295"/>
          <w:jc w:val="center"/>
        </w:trPr>
        <w:tc>
          <w:tcPr>
            <w:tcW w:w="1364" w:type="dxa"/>
            <w:vAlign w:val="center"/>
          </w:tcPr>
          <w:p w14:paraId="555B90E2" w14:textId="77777777" w:rsidR="00743E2A" w:rsidRDefault="001C686A" w:rsidP="00920BA8">
            <w:pPr>
              <w:ind w:left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1.</w:t>
            </w:r>
            <w:r w:rsidR="006C10A2">
              <w:rPr>
                <w:rFonts w:cs="Arial"/>
                <w:bCs/>
                <w:sz w:val="18"/>
              </w:rPr>
              <w:t>0</w:t>
            </w:r>
          </w:p>
        </w:tc>
        <w:tc>
          <w:tcPr>
            <w:tcW w:w="1134" w:type="dxa"/>
            <w:vAlign w:val="center"/>
          </w:tcPr>
          <w:p w14:paraId="555B90E3" w14:textId="1EAA486B" w:rsidR="00743E2A" w:rsidRDefault="00EC2B50" w:rsidP="004B6ECE">
            <w:pPr>
              <w:pStyle w:val="Header"/>
              <w:ind w:left="0"/>
              <w:rPr>
                <w:rFonts w:cs="Arial"/>
                <w:bCs/>
                <w:sz w:val="18"/>
                <w:szCs w:val="24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08</w:t>
            </w:r>
            <w:r w:rsidR="002E0555">
              <w:rPr>
                <w:rFonts w:cs="Arial"/>
                <w:bCs/>
                <w:sz w:val="18"/>
                <w:szCs w:val="24"/>
                <w:lang w:val="pt-PT"/>
              </w:rPr>
              <w:t>/0</w:t>
            </w:r>
            <w:r w:rsidR="004B13AA">
              <w:rPr>
                <w:rFonts w:cs="Arial"/>
                <w:bCs/>
                <w:sz w:val="18"/>
                <w:szCs w:val="24"/>
                <w:lang w:val="pt-PT"/>
              </w:rPr>
              <w:t>2/2018</w:t>
            </w:r>
          </w:p>
        </w:tc>
        <w:tc>
          <w:tcPr>
            <w:tcW w:w="3511" w:type="dxa"/>
            <w:vAlign w:val="center"/>
          </w:tcPr>
          <w:p w14:paraId="555B90E4" w14:textId="77777777" w:rsidR="00743E2A" w:rsidRDefault="006C10A2" w:rsidP="006C10A2">
            <w:pPr>
              <w:pStyle w:val="Header"/>
              <w:ind w:left="0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Criação do Documento</w:t>
            </w:r>
          </w:p>
        </w:tc>
        <w:tc>
          <w:tcPr>
            <w:tcW w:w="1965" w:type="dxa"/>
            <w:vAlign w:val="center"/>
          </w:tcPr>
          <w:p w14:paraId="555B90E5" w14:textId="21F5A0DF" w:rsidR="00743E2A" w:rsidRPr="00743E2A" w:rsidRDefault="00B923AA" w:rsidP="00713E10">
            <w:pPr>
              <w:ind w:left="0"/>
              <w:jc w:val="center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Raquel Bouzan</w:t>
            </w:r>
          </w:p>
        </w:tc>
        <w:tc>
          <w:tcPr>
            <w:tcW w:w="1416" w:type="dxa"/>
          </w:tcPr>
          <w:p w14:paraId="555B90E6" w14:textId="77777777" w:rsidR="00743E2A" w:rsidRPr="006C44E8" w:rsidRDefault="00743E2A" w:rsidP="007479D6">
            <w:pPr>
              <w:ind w:left="0"/>
              <w:rPr>
                <w:rFonts w:cs="Arial"/>
                <w:sz w:val="18"/>
              </w:rPr>
            </w:pPr>
          </w:p>
        </w:tc>
      </w:tr>
    </w:tbl>
    <w:p w14:paraId="555B90E8" w14:textId="2FFACD2E" w:rsidR="008A6731" w:rsidRDefault="008A6731" w:rsidP="002E0555">
      <w:pPr>
        <w:rPr>
          <w:b/>
        </w:rPr>
      </w:pPr>
      <w:r>
        <w:br w:type="page"/>
      </w:r>
      <w:r w:rsidRPr="008A6731">
        <w:rPr>
          <w:b/>
          <w:sz w:val="32"/>
        </w:rPr>
        <w:lastRenderedPageBreak/>
        <w:t>Índice</w:t>
      </w:r>
    </w:p>
    <w:p w14:paraId="555B90E9" w14:textId="77777777" w:rsidR="008A6731" w:rsidRDefault="008A6731" w:rsidP="008A6731">
      <w:pPr>
        <w:jc w:val="center"/>
        <w:rPr>
          <w:b/>
        </w:rPr>
      </w:pPr>
    </w:p>
    <w:p w14:paraId="555B90EA" w14:textId="77777777" w:rsidR="001A78EB" w:rsidRDefault="008A6731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14029545" w:history="1">
        <w:r w:rsidR="001A78EB" w:rsidRPr="0059671D">
          <w:rPr>
            <w:rStyle w:val="Hyperlink"/>
            <w:noProof/>
          </w:rPr>
          <w:t>1.</w:t>
        </w:r>
        <w:r w:rsidR="001A78E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Estimativa de Horas*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_Toc414029545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EB" w14:textId="77777777" w:rsidR="001A78EB" w:rsidRDefault="00023AFA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14029546" w:history="1">
        <w:r w:rsidR="001A78EB" w:rsidRPr="0059671D">
          <w:rPr>
            <w:rStyle w:val="Hyperlink"/>
            <w:noProof/>
          </w:rPr>
          <w:t>2.</w:t>
        </w:r>
        <w:r w:rsidR="001A78E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Condições Comerciais*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_Toc414029546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EC" w14:textId="77777777" w:rsidR="001A78EB" w:rsidRDefault="00023AFA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47" w:history="1">
        <w:r w:rsidR="001A78EB" w:rsidRPr="0059671D">
          <w:rPr>
            <w:rStyle w:val="Hyperlink"/>
            <w:noProof/>
          </w:rPr>
          <w:t>2.1</w:t>
        </w:r>
        <w:r w:rsidR="001A78EB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Preço do Serviço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_Toc414029547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ED" w14:textId="77777777" w:rsidR="001A78EB" w:rsidRDefault="00023AFA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48" w:history="1">
        <w:r w:rsidR="001A78EB" w:rsidRPr="0059671D">
          <w:rPr>
            <w:rStyle w:val="Hyperlink"/>
            <w:noProof/>
          </w:rPr>
          <w:t>2.2</w:t>
        </w:r>
        <w:r w:rsidR="001A78EB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Forma de Pagamento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_Toc414029548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EE" w14:textId="77777777" w:rsidR="001A78EB" w:rsidRDefault="00023AFA">
      <w:pPr>
        <w:pStyle w:val="TOC2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49" w:history="1">
        <w:r w:rsidR="001A78EB" w:rsidRPr="0059671D">
          <w:rPr>
            <w:rStyle w:val="Hyperlink"/>
            <w:rFonts w:cs="Arial"/>
            <w:iCs/>
            <w:noProof/>
          </w:rPr>
          <w:t>O faturamento desta proposta será regido pelo Contrato 4600043366, assinado entre a Oi e a Accenture.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_Toc414029549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EF" w14:textId="77777777" w:rsidR="001A78EB" w:rsidRDefault="00023AFA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14029550" w:history="1">
        <w:r w:rsidR="001A78EB" w:rsidRPr="0059671D">
          <w:rPr>
            <w:rStyle w:val="Hyperlink"/>
            <w:noProof/>
          </w:rPr>
          <w:t>3.</w:t>
        </w:r>
        <w:r w:rsidR="001A78E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Responsabilidades*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_Toc414029550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F0" w14:textId="77777777" w:rsidR="001A78EB" w:rsidRDefault="00023AFA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51" w:history="1">
        <w:r w:rsidR="001A78EB" w:rsidRPr="0059671D">
          <w:rPr>
            <w:rStyle w:val="Hyperlink"/>
            <w:noProof/>
          </w:rPr>
          <w:t>3.1</w:t>
        </w:r>
        <w:r w:rsidR="001A78EB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Compromissos entre a Oi e a Accenture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_Toc414029551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F1" w14:textId="77777777" w:rsidR="001A78EB" w:rsidRDefault="00023AFA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52" w:history="1">
        <w:r w:rsidR="001A78EB" w:rsidRPr="0059671D">
          <w:rPr>
            <w:rStyle w:val="Hyperlink"/>
            <w:noProof/>
          </w:rPr>
          <w:t>3.2</w:t>
        </w:r>
        <w:r w:rsidR="001A78EB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Garantia de Manutenção Corretiva*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_Toc414029552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5</w:t>
        </w:r>
        <w:r w:rsidR="001A78EB">
          <w:rPr>
            <w:noProof/>
            <w:webHidden/>
          </w:rPr>
          <w:fldChar w:fldCharType="end"/>
        </w:r>
      </w:hyperlink>
    </w:p>
    <w:p w14:paraId="555B90F2" w14:textId="77777777" w:rsidR="001A78EB" w:rsidRDefault="00023AFA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53" w:history="1">
        <w:r w:rsidR="001A78EB" w:rsidRPr="0059671D">
          <w:rPr>
            <w:rStyle w:val="Hyperlink"/>
            <w:noProof/>
          </w:rPr>
          <w:t>3.3</w:t>
        </w:r>
        <w:r w:rsidR="001A78EB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Início das Atividades*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_Toc414029553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5</w:t>
        </w:r>
        <w:r w:rsidR="001A78EB">
          <w:rPr>
            <w:noProof/>
            <w:webHidden/>
          </w:rPr>
          <w:fldChar w:fldCharType="end"/>
        </w:r>
      </w:hyperlink>
    </w:p>
    <w:p w14:paraId="555B90F3" w14:textId="77777777" w:rsidR="001A78EB" w:rsidRDefault="00023AFA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14029554" w:history="1">
        <w:r w:rsidR="001A78EB" w:rsidRPr="0059671D">
          <w:rPr>
            <w:rStyle w:val="Hyperlink"/>
            <w:noProof/>
          </w:rPr>
          <w:t>4.</w:t>
        </w:r>
        <w:r w:rsidR="001A78E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Considerações finais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_Toc414029554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5</w:t>
        </w:r>
        <w:r w:rsidR="001A78EB">
          <w:rPr>
            <w:noProof/>
            <w:webHidden/>
          </w:rPr>
          <w:fldChar w:fldCharType="end"/>
        </w:r>
      </w:hyperlink>
    </w:p>
    <w:p w14:paraId="555B90F4" w14:textId="77777777" w:rsidR="001A78EB" w:rsidRDefault="00023AFA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14029555" w:history="1">
        <w:r w:rsidR="001A78EB" w:rsidRPr="0059671D">
          <w:rPr>
            <w:rStyle w:val="Hyperlink"/>
            <w:noProof/>
          </w:rPr>
          <w:t>5.</w:t>
        </w:r>
        <w:r w:rsidR="001A78E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Referências e Anexos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_Toc414029555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5</w:t>
        </w:r>
        <w:r w:rsidR="001A78EB">
          <w:rPr>
            <w:noProof/>
            <w:webHidden/>
          </w:rPr>
          <w:fldChar w:fldCharType="end"/>
        </w:r>
      </w:hyperlink>
    </w:p>
    <w:p w14:paraId="555B90F5" w14:textId="77777777" w:rsidR="00D827DF" w:rsidRPr="0011517A" w:rsidRDefault="008A6731" w:rsidP="00D827DF">
      <w:pPr>
        <w:ind w:left="0"/>
        <w:rPr>
          <w:b/>
          <w:sz w:val="24"/>
        </w:rPr>
      </w:pPr>
      <w:r>
        <w:rPr>
          <w:rFonts w:ascii="Arial (W1)" w:hAnsi="Arial (W1)"/>
          <w:b/>
          <w:sz w:val="24"/>
        </w:rPr>
        <w:fldChar w:fldCharType="end"/>
      </w:r>
      <w:r w:rsidRPr="008A6731">
        <w:rPr>
          <w:b/>
        </w:rPr>
        <w:br w:type="page"/>
      </w:r>
      <w:r w:rsidR="00D827DF" w:rsidRPr="0011517A">
        <w:rPr>
          <w:b/>
          <w:sz w:val="24"/>
        </w:rPr>
        <w:lastRenderedPageBreak/>
        <w:t>Instruções Gerais:</w:t>
      </w:r>
    </w:p>
    <w:p w14:paraId="555B90F6" w14:textId="77777777" w:rsidR="00D827DF" w:rsidRDefault="00D827DF" w:rsidP="00D827DF">
      <w:pPr>
        <w:ind w:left="0"/>
        <w:jc w:val="center"/>
        <w:rPr>
          <w:rFonts w:cs="Arial"/>
          <w:b/>
          <w:iCs/>
        </w:rPr>
      </w:pPr>
      <w:r>
        <w:rPr>
          <w:rFonts w:cs="Arial"/>
          <w:b/>
          <w:iCs/>
        </w:rPr>
        <w:t>3Ps</w:t>
      </w:r>
    </w:p>
    <w:p w14:paraId="555B90F7" w14:textId="77777777" w:rsidR="00D827DF" w:rsidRDefault="00D827DF" w:rsidP="00D827DF">
      <w:pPr>
        <w:ind w:left="0"/>
        <w:jc w:val="center"/>
        <w:rPr>
          <w:rFonts w:cs="Arial"/>
          <w:b/>
          <w:iCs/>
        </w:rPr>
      </w:pPr>
    </w:p>
    <w:p w14:paraId="555B90F8" w14:textId="77777777" w:rsidR="00D827DF" w:rsidRDefault="00D827DF" w:rsidP="00D827DF">
      <w:pPr>
        <w:ind w:left="0"/>
        <w:jc w:val="both"/>
        <w:rPr>
          <w:rFonts w:cs="Arial"/>
          <w:iCs/>
        </w:rPr>
      </w:pPr>
      <w:r>
        <w:rPr>
          <w:rFonts w:cs="Arial"/>
          <w:iCs/>
        </w:rPr>
        <w:t xml:space="preserve">Todas as políticas, procedimentos e padrões dos Princípios de Arquitetura (Aplicações e Dados) estão disponíveis no Portal de Arquitetura em </w:t>
      </w:r>
      <w:hyperlink r:id="rId13" w:history="1">
        <w:r>
          <w:rPr>
            <w:rStyle w:val="Hyperlink"/>
          </w:rPr>
          <w:t>http://arquitetura</w:t>
        </w:r>
      </w:hyperlink>
      <w:r>
        <w:rPr>
          <w:rFonts w:cs="Arial"/>
          <w:iCs/>
        </w:rPr>
        <w:t xml:space="preserve">.telemar. </w:t>
      </w:r>
    </w:p>
    <w:p w14:paraId="555B90FA" w14:textId="3ABB2A16" w:rsidR="00D827DF" w:rsidRDefault="00D827DF" w:rsidP="00D827DF">
      <w:pPr>
        <w:autoSpaceDE w:val="0"/>
        <w:autoSpaceDN w:val="0"/>
        <w:adjustRightInd w:val="0"/>
        <w:ind w:left="0"/>
        <w:jc w:val="both"/>
        <w:rPr>
          <w:rFonts w:cs="Arial"/>
          <w:iCs/>
        </w:rPr>
      </w:pPr>
      <w:r>
        <w:rPr>
          <w:rFonts w:cs="Arial"/>
          <w:iCs/>
          <w:u w:val="single"/>
        </w:rPr>
        <w:t>Atenção:</w:t>
      </w:r>
      <w:r>
        <w:rPr>
          <w:rFonts w:cs="Arial"/>
          <w:iCs/>
        </w:rPr>
        <w:t xml:space="preserve"> Consultar sempre a última versão publicado dos 3Ps no Portal de Arquitetura.</w:t>
      </w:r>
    </w:p>
    <w:p w14:paraId="555B90FB" w14:textId="77777777" w:rsidR="007479D6" w:rsidRPr="006C44E8" w:rsidRDefault="007479D6" w:rsidP="007479D6">
      <w:pPr>
        <w:tabs>
          <w:tab w:val="num" w:pos="1800"/>
        </w:tabs>
        <w:ind w:left="708"/>
        <w:jc w:val="both"/>
        <w:rPr>
          <w:rFonts w:cs="Arial"/>
        </w:rPr>
      </w:pPr>
    </w:p>
    <w:p w14:paraId="555B90FC" w14:textId="77777777" w:rsidR="007479D6" w:rsidRDefault="007479D6" w:rsidP="003B10BA">
      <w:pPr>
        <w:pStyle w:val="Heading1"/>
        <w:keepLines w:val="0"/>
        <w:numPr>
          <w:ilvl w:val="0"/>
          <w:numId w:val="12"/>
        </w:numPr>
        <w:spacing w:before="0" w:after="0"/>
      </w:pPr>
      <w:bookmarkStart w:id="0" w:name="_Toc256094159"/>
      <w:bookmarkStart w:id="1" w:name="_Toc259809205"/>
      <w:bookmarkStart w:id="2" w:name="_Toc414029545"/>
      <w:r w:rsidRPr="006C44E8">
        <w:t>Estimativa de Horas</w:t>
      </w:r>
      <w:bookmarkEnd w:id="0"/>
      <w:r>
        <w:t>*</w:t>
      </w:r>
      <w:bookmarkEnd w:id="1"/>
      <w:bookmarkEnd w:id="2"/>
    </w:p>
    <w:p w14:paraId="555B90FD" w14:textId="77777777" w:rsidR="00C86992" w:rsidRDefault="00C86992" w:rsidP="00C86992"/>
    <w:p w14:paraId="555B90FE" w14:textId="77777777" w:rsidR="00C86992" w:rsidRDefault="00C86992" w:rsidP="00C86992">
      <w:bookmarkStart w:id="3" w:name="_Toc111621751"/>
      <w:bookmarkStart w:id="4" w:name="_Toc113422327"/>
      <w:bookmarkStart w:id="5" w:name="_Toc256094160"/>
      <w:bookmarkStart w:id="6" w:name="_Toc259809208"/>
    </w:p>
    <w:tbl>
      <w:tblPr>
        <w:tblW w:w="684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2520"/>
      </w:tblGrid>
      <w:tr w:rsidR="00C86992" w:rsidRPr="006C44E8" w14:paraId="555B9101" w14:textId="77777777" w:rsidTr="00AC3938"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55B90FF" w14:textId="26D6DE27" w:rsidR="00C86992" w:rsidRPr="006C44E8" w:rsidRDefault="00CB1F70" w:rsidP="00376A1A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Item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55B9100" w14:textId="77777777" w:rsidR="00C86992" w:rsidRPr="006C44E8" w:rsidRDefault="00C86992" w:rsidP="00376A1A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 w:rsidRPr="006C44E8">
              <w:rPr>
                <w:rFonts w:cs="Arial"/>
                <w:b/>
              </w:rPr>
              <w:t>Horas</w:t>
            </w:r>
          </w:p>
        </w:tc>
      </w:tr>
      <w:tr w:rsidR="00C86992" w14:paraId="555B9104" w14:textId="77777777" w:rsidTr="00AC3938"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6E244C" w14:textId="6FB62DB1" w:rsidR="00B923AA" w:rsidRPr="00E336E2" w:rsidRDefault="00CB1F70" w:rsidP="00B923AA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Suporte ao BSIM</w:t>
            </w:r>
            <w:r w:rsidR="000E5ADB">
              <w:rPr>
                <w:rFonts w:cs="Arial"/>
                <w:b/>
              </w:rPr>
              <w:t xml:space="preserve"> (Remoto – On call)</w:t>
            </w:r>
          </w:p>
          <w:p w14:paraId="555B9102" w14:textId="181FACF9" w:rsidR="00C86992" w:rsidRPr="002E0555" w:rsidRDefault="00CB1F70" w:rsidP="00E336E2">
            <w:pPr>
              <w:spacing w:before="120" w:after="12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Período de 19/02 a 19/03</w:t>
            </w:r>
            <w:r w:rsidR="00AC3938">
              <w:rPr>
                <w:rFonts w:cs="Arial"/>
              </w:rPr>
              <w:t xml:space="preserve"> (Somente dias úteis, horário comercial, de 9:00 às 18:00</w:t>
            </w:r>
            <w:r w:rsidR="00470E50">
              <w:rPr>
                <w:rFonts w:cs="Arial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5B9103" w14:textId="3236BEC0" w:rsidR="00C86992" w:rsidRDefault="00CD1E48" w:rsidP="00376A1A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168,00</w:t>
            </w:r>
          </w:p>
        </w:tc>
      </w:tr>
      <w:tr w:rsidR="00C86992" w:rsidRPr="00CB0E68" w14:paraId="555B910A" w14:textId="77777777" w:rsidTr="00AC3938"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B9108" w14:textId="75E66FAB" w:rsidR="00C86992" w:rsidRPr="006E6832" w:rsidRDefault="00C86992" w:rsidP="00713E10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Gestão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5B9109" w14:textId="09814BAB" w:rsidR="00C86992" w:rsidRPr="00CB0E68" w:rsidRDefault="00CD1E48" w:rsidP="00376A1A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30,24</w:t>
            </w:r>
          </w:p>
        </w:tc>
      </w:tr>
      <w:tr w:rsidR="00C86992" w:rsidRPr="00CB0E68" w14:paraId="555B910D" w14:textId="77777777" w:rsidTr="00AC3938">
        <w:tc>
          <w:tcPr>
            <w:tcW w:w="4323" w:type="dxa"/>
            <w:shd w:val="clear" w:color="auto" w:fill="D9D9D9"/>
          </w:tcPr>
          <w:p w14:paraId="555B910B" w14:textId="77777777" w:rsidR="00C86992" w:rsidRPr="006E6832" w:rsidRDefault="00C86992" w:rsidP="00376A1A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Total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55B910C" w14:textId="4F62446B" w:rsidR="00C86992" w:rsidRPr="00CB0E68" w:rsidRDefault="00CD1E48" w:rsidP="00376A1A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198,24</w:t>
            </w:r>
          </w:p>
        </w:tc>
      </w:tr>
    </w:tbl>
    <w:p w14:paraId="555B910F" w14:textId="177B3264" w:rsidR="002166D8" w:rsidRDefault="002166D8" w:rsidP="00CF0626">
      <w:pPr>
        <w:pStyle w:val="Heading1"/>
        <w:keepLines w:val="0"/>
        <w:numPr>
          <w:ilvl w:val="0"/>
          <w:numId w:val="0"/>
        </w:numPr>
        <w:spacing w:before="0" w:after="0"/>
      </w:pPr>
    </w:p>
    <w:p w14:paraId="555B9110" w14:textId="77777777" w:rsidR="007479D6" w:rsidRDefault="007479D6" w:rsidP="007479D6">
      <w:pPr>
        <w:pStyle w:val="Heading1"/>
        <w:keepLines w:val="0"/>
        <w:tabs>
          <w:tab w:val="num" w:pos="360"/>
          <w:tab w:val="num" w:pos="900"/>
        </w:tabs>
        <w:spacing w:before="0" w:after="0"/>
        <w:ind w:left="360" w:hanging="360"/>
      </w:pPr>
      <w:bookmarkStart w:id="7" w:name="_Toc414029546"/>
      <w:r w:rsidRPr="006C44E8">
        <w:t>Condições Comerciais</w:t>
      </w:r>
      <w:bookmarkEnd w:id="3"/>
      <w:bookmarkEnd w:id="4"/>
      <w:bookmarkEnd w:id="5"/>
      <w:r>
        <w:t>*</w:t>
      </w:r>
      <w:bookmarkEnd w:id="6"/>
      <w:bookmarkEnd w:id="7"/>
    </w:p>
    <w:p w14:paraId="555B9111" w14:textId="77777777" w:rsidR="007479D6" w:rsidRPr="006E6832" w:rsidRDefault="007479D6" w:rsidP="007479D6">
      <w:pPr>
        <w:pStyle w:val="Heading2"/>
      </w:pPr>
      <w:bookmarkStart w:id="8" w:name="_Toc12932981"/>
      <w:bookmarkStart w:id="9" w:name="_Toc67067567"/>
      <w:bookmarkStart w:id="10" w:name="_Toc71087463"/>
      <w:bookmarkStart w:id="11" w:name="_Toc71349501"/>
      <w:bookmarkStart w:id="12" w:name="_Toc72642781"/>
      <w:bookmarkStart w:id="13" w:name="_Toc111621752"/>
      <w:bookmarkStart w:id="14" w:name="_Toc259809209"/>
      <w:bookmarkStart w:id="15" w:name="_Toc414029547"/>
      <w:r w:rsidRPr="006C44E8">
        <w:t xml:space="preserve">Preço </w:t>
      </w:r>
      <w:r>
        <w:t>d</w:t>
      </w:r>
      <w:r w:rsidRPr="006C44E8">
        <w:t xml:space="preserve">o </w:t>
      </w:r>
      <w:r w:rsidRPr="006E6832">
        <w:t>Serviço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55B9112" w14:textId="77777777" w:rsidR="009F4B47" w:rsidRPr="006E6832" w:rsidRDefault="009F4B47" w:rsidP="007479D6">
      <w:pPr>
        <w:rPr>
          <w:rFonts w:cs="Arial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4"/>
        <w:gridCol w:w="2285"/>
        <w:gridCol w:w="2416"/>
        <w:gridCol w:w="2343"/>
      </w:tblGrid>
      <w:tr w:rsidR="007F1B3B" w:rsidRPr="006E6832" w14:paraId="555B9117" w14:textId="77777777" w:rsidTr="00470E50">
        <w:tc>
          <w:tcPr>
            <w:tcW w:w="2080" w:type="dxa"/>
            <w:shd w:val="pct10" w:color="auto" w:fill="auto"/>
          </w:tcPr>
          <w:p w14:paraId="555B9113" w14:textId="77777777" w:rsidR="007F1B3B" w:rsidRPr="006E6832" w:rsidRDefault="00690BB9" w:rsidP="00F7522A">
            <w:pPr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*</w:t>
            </w:r>
            <w:r w:rsidR="007F1B3B" w:rsidRPr="006E6832">
              <w:rPr>
                <w:rFonts w:cs="Arial"/>
                <w:b/>
              </w:rPr>
              <w:t>Item</w:t>
            </w:r>
          </w:p>
        </w:tc>
        <w:tc>
          <w:tcPr>
            <w:tcW w:w="2340" w:type="dxa"/>
            <w:shd w:val="pct10" w:color="auto" w:fill="auto"/>
          </w:tcPr>
          <w:p w14:paraId="555B9114" w14:textId="77777777" w:rsidR="007F1B3B" w:rsidRPr="006E6832" w:rsidRDefault="007F1B3B" w:rsidP="00624152">
            <w:pPr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Esforço</w:t>
            </w:r>
            <w:r w:rsidR="00624152" w:rsidRPr="006E6832">
              <w:rPr>
                <w:rFonts w:cs="Arial"/>
                <w:b/>
              </w:rPr>
              <w:t xml:space="preserve"> Total </w:t>
            </w:r>
            <w:r w:rsidRPr="006E6832">
              <w:rPr>
                <w:rFonts w:cs="Arial"/>
                <w:b/>
              </w:rPr>
              <w:t>(HH)</w:t>
            </w:r>
          </w:p>
        </w:tc>
        <w:tc>
          <w:tcPr>
            <w:tcW w:w="2480" w:type="dxa"/>
            <w:shd w:val="pct10" w:color="auto" w:fill="auto"/>
          </w:tcPr>
          <w:p w14:paraId="555B9115" w14:textId="77777777" w:rsidR="007F1B3B" w:rsidRPr="006E6832" w:rsidRDefault="007F1B3B" w:rsidP="00F7522A">
            <w:pPr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Taxa horária (R$)</w:t>
            </w:r>
          </w:p>
        </w:tc>
        <w:tc>
          <w:tcPr>
            <w:tcW w:w="2394" w:type="dxa"/>
            <w:shd w:val="pct10" w:color="auto" w:fill="auto"/>
          </w:tcPr>
          <w:p w14:paraId="555B9116" w14:textId="77777777" w:rsidR="007F1B3B" w:rsidRPr="006E6832" w:rsidRDefault="007F1B3B" w:rsidP="00F7522A">
            <w:pPr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Valor (R$)</w:t>
            </w:r>
          </w:p>
        </w:tc>
      </w:tr>
      <w:tr w:rsidR="00BC0E25" w:rsidRPr="00D74F66" w14:paraId="555B911C" w14:textId="77777777" w:rsidTr="00470E50">
        <w:tc>
          <w:tcPr>
            <w:tcW w:w="2080" w:type="dxa"/>
          </w:tcPr>
          <w:p w14:paraId="555B9118" w14:textId="77777777" w:rsidR="00BC0E25" w:rsidRPr="003011EA" w:rsidRDefault="00D83658" w:rsidP="007B7643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14:paraId="555B9119" w14:textId="1517355D" w:rsidR="00BC0E25" w:rsidRPr="000A63CF" w:rsidRDefault="00CD1E48" w:rsidP="00D63486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198,24</w:t>
            </w:r>
          </w:p>
        </w:tc>
        <w:tc>
          <w:tcPr>
            <w:tcW w:w="2480" w:type="dxa"/>
            <w:shd w:val="clear" w:color="auto" w:fill="auto"/>
          </w:tcPr>
          <w:p w14:paraId="555B911A" w14:textId="0D55FF11" w:rsidR="00BC0E25" w:rsidRPr="00D74F66" w:rsidRDefault="00EC2B50" w:rsidP="00743E2A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182,84</w:t>
            </w:r>
          </w:p>
        </w:tc>
        <w:tc>
          <w:tcPr>
            <w:tcW w:w="2394" w:type="dxa"/>
            <w:shd w:val="clear" w:color="auto" w:fill="auto"/>
          </w:tcPr>
          <w:p w14:paraId="555B911B" w14:textId="1E4B7D54" w:rsidR="00BC0E25" w:rsidRDefault="00997C92" w:rsidP="00F62311">
            <w:pPr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R$ </w:t>
            </w:r>
            <w:r w:rsidR="00CD1E48">
              <w:rPr>
                <w:rFonts w:cs="Arial"/>
                <w:b/>
              </w:rPr>
              <w:t>36.246,20</w:t>
            </w:r>
          </w:p>
        </w:tc>
      </w:tr>
    </w:tbl>
    <w:p w14:paraId="555B911D" w14:textId="77777777" w:rsidR="006D15DB" w:rsidRPr="00D74F66" w:rsidRDefault="006D15DB" w:rsidP="000D4474">
      <w:pPr>
        <w:ind w:left="0"/>
        <w:rPr>
          <w:rFonts w:cs="Arial"/>
          <w:szCs w:val="22"/>
        </w:rPr>
      </w:pPr>
    </w:p>
    <w:p w14:paraId="555B911E" w14:textId="77777777" w:rsidR="00957560" w:rsidRPr="00D74F66" w:rsidRDefault="00957560" w:rsidP="007F1B3B">
      <w:pPr>
        <w:ind w:left="708"/>
        <w:rPr>
          <w:rFonts w:cs="Arial"/>
          <w:szCs w:val="22"/>
        </w:rPr>
      </w:pPr>
    </w:p>
    <w:p w14:paraId="555B911F" w14:textId="77777777" w:rsidR="00485B76" w:rsidRDefault="007479D6" w:rsidP="00485B76">
      <w:pPr>
        <w:pStyle w:val="Heading2"/>
      </w:pPr>
      <w:bookmarkStart w:id="16" w:name="_Toc259809210"/>
      <w:bookmarkStart w:id="17" w:name="_Toc414029548"/>
      <w:r w:rsidRPr="00D74F66">
        <w:t xml:space="preserve">Forma de </w:t>
      </w:r>
      <w:r w:rsidR="00FD0D52" w:rsidRPr="00D74F66">
        <w:t>P</w:t>
      </w:r>
      <w:r w:rsidRPr="00D74F66">
        <w:t>agamento</w:t>
      </w:r>
      <w:bookmarkEnd w:id="16"/>
      <w:bookmarkEnd w:id="17"/>
    </w:p>
    <w:p w14:paraId="555B9120" w14:textId="4D472080" w:rsidR="00FC4EB0" w:rsidRPr="00485B76" w:rsidRDefault="00485B76" w:rsidP="001A78EB">
      <w:pPr>
        <w:pStyle w:val="Heading2"/>
        <w:numPr>
          <w:ilvl w:val="0"/>
          <w:numId w:val="0"/>
        </w:numPr>
        <w:ind w:left="360"/>
        <w:rPr>
          <w:rFonts w:cs="Arial"/>
          <w:b w:val="0"/>
          <w:iCs/>
          <w:sz w:val="22"/>
        </w:rPr>
      </w:pPr>
      <w:bookmarkStart w:id="18" w:name="_Toc414029549"/>
      <w:r w:rsidRPr="00485B76">
        <w:rPr>
          <w:rFonts w:cs="Arial"/>
          <w:b w:val="0"/>
          <w:iCs/>
          <w:sz w:val="22"/>
        </w:rPr>
        <w:t>O faturamento desta proposta será regido pelo Contrato 4600043366, assinado entre a Oi e a Accenture.</w:t>
      </w:r>
      <w:bookmarkEnd w:id="18"/>
      <w:r w:rsidR="00EC2B50">
        <w:rPr>
          <w:rFonts w:cs="Arial"/>
          <w:b w:val="0"/>
          <w:iCs/>
          <w:sz w:val="22"/>
        </w:rPr>
        <w:t xml:space="preserve"> </w:t>
      </w:r>
      <w:r w:rsidR="00EC2B50" w:rsidRPr="00EC2B50">
        <w:rPr>
          <w:rFonts w:cs="Arial"/>
          <w:b w:val="0"/>
          <w:iCs/>
          <w:sz w:val="22"/>
        </w:rPr>
        <w:t>Para o caso desta proposta a forma de pagamento deve seguir o acordado para demandas em Extra-Baseline.</w:t>
      </w:r>
    </w:p>
    <w:p w14:paraId="555B9121" w14:textId="77777777" w:rsidR="004B191E" w:rsidRDefault="004B191E" w:rsidP="007479D6">
      <w:pPr>
        <w:rPr>
          <w:rFonts w:cs="Arial"/>
        </w:rPr>
      </w:pPr>
    </w:p>
    <w:p w14:paraId="555B9122" w14:textId="77777777" w:rsidR="007479D6" w:rsidRDefault="007479D6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19" w:name="_Toc71351179"/>
      <w:bookmarkStart w:id="20" w:name="_Toc226972593"/>
      <w:bookmarkStart w:id="21" w:name="_Toc256094161"/>
      <w:bookmarkStart w:id="22" w:name="_Toc259809211"/>
      <w:bookmarkStart w:id="23" w:name="_Toc414029550"/>
      <w:r w:rsidRPr="006C44E8">
        <w:t>Responsabilidades</w:t>
      </w:r>
      <w:bookmarkEnd w:id="19"/>
      <w:bookmarkEnd w:id="20"/>
      <w:bookmarkEnd w:id="21"/>
      <w:r>
        <w:t>*</w:t>
      </w:r>
      <w:bookmarkEnd w:id="22"/>
      <w:bookmarkEnd w:id="23"/>
      <w:r w:rsidRPr="006C44E8">
        <w:t xml:space="preserve"> </w:t>
      </w:r>
    </w:p>
    <w:p w14:paraId="555B9123" w14:textId="77777777" w:rsidR="007479D6" w:rsidRPr="001E038F" w:rsidRDefault="007479D6" w:rsidP="007479D6"/>
    <w:p w14:paraId="555B9124" w14:textId="77777777" w:rsidR="007479D6" w:rsidRPr="006C44E8" w:rsidRDefault="007479D6" w:rsidP="007479D6">
      <w:pPr>
        <w:pStyle w:val="Heading2"/>
      </w:pPr>
      <w:bookmarkStart w:id="24" w:name="_Toc63763285"/>
      <w:bookmarkStart w:id="25" w:name="_Toc71351180"/>
      <w:r w:rsidRPr="006C44E8">
        <w:t xml:space="preserve"> </w:t>
      </w:r>
      <w:bookmarkStart w:id="26" w:name="_Toc226972594"/>
      <w:bookmarkStart w:id="27" w:name="_Toc256094162"/>
      <w:bookmarkStart w:id="28" w:name="_Toc259809212"/>
      <w:bookmarkStart w:id="29" w:name="_Toc414029551"/>
      <w:r w:rsidRPr="006C44E8">
        <w:t>Compromissos</w:t>
      </w:r>
      <w:bookmarkEnd w:id="24"/>
      <w:r w:rsidRPr="006C44E8">
        <w:t xml:space="preserve"> entre a Oi e a </w:t>
      </w:r>
      <w:bookmarkEnd w:id="25"/>
      <w:bookmarkEnd w:id="26"/>
      <w:bookmarkEnd w:id="27"/>
      <w:bookmarkEnd w:id="28"/>
      <w:r w:rsidR="00D02C94">
        <w:t>Accenture</w:t>
      </w:r>
      <w:bookmarkEnd w:id="29"/>
    </w:p>
    <w:p w14:paraId="555B9125" w14:textId="77777777" w:rsidR="007479D6" w:rsidRDefault="007479D6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555B9126" w14:textId="77777777" w:rsidR="00A91C58" w:rsidRDefault="00A91C58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  <w:r>
        <w:rPr>
          <w:rFonts w:cs="Arial"/>
          <w:szCs w:val="22"/>
        </w:rPr>
        <w:t>Conforme definido em contrato.</w:t>
      </w:r>
    </w:p>
    <w:p w14:paraId="555B9127" w14:textId="77777777" w:rsidR="00464124" w:rsidRPr="006C44E8" w:rsidRDefault="00464124" w:rsidP="00464124">
      <w:pPr>
        <w:pStyle w:val="Heading2"/>
      </w:pPr>
      <w:bookmarkStart w:id="30" w:name="_Toc63763283"/>
      <w:bookmarkStart w:id="31" w:name="_Toc71351182"/>
      <w:bookmarkStart w:id="32" w:name="_Toc226972596"/>
      <w:bookmarkStart w:id="33" w:name="_Toc256094163"/>
      <w:bookmarkStart w:id="34" w:name="_Toc259809213"/>
      <w:bookmarkStart w:id="35" w:name="_Toc321935071"/>
      <w:bookmarkStart w:id="36" w:name="_Toc414029552"/>
      <w:r w:rsidRPr="006C44E8">
        <w:t>Garantia de Manutenção Corretiva</w:t>
      </w:r>
      <w:bookmarkEnd w:id="30"/>
      <w:bookmarkEnd w:id="31"/>
      <w:bookmarkEnd w:id="32"/>
      <w:bookmarkEnd w:id="33"/>
      <w:bookmarkEnd w:id="34"/>
      <w:r>
        <w:t>*</w:t>
      </w:r>
      <w:bookmarkEnd w:id="35"/>
      <w:bookmarkEnd w:id="36"/>
    </w:p>
    <w:p w14:paraId="555B9128" w14:textId="77777777" w:rsidR="00464124" w:rsidRPr="006C44E8" w:rsidRDefault="00464124" w:rsidP="00464124"/>
    <w:p w14:paraId="555B9129" w14:textId="77777777" w:rsidR="00464124" w:rsidRPr="006C44E8" w:rsidRDefault="00A91C58" w:rsidP="00A91C58">
      <w:pPr>
        <w:pStyle w:val="BodyText"/>
        <w:tabs>
          <w:tab w:val="num" w:pos="1620"/>
        </w:tabs>
        <w:ind w:left="708"/>
        <w:rPr>
          <w:rFonts w:cs="Arial"/>
          <w:color w:val="FF0000"/>
        </w:rPr>
      </w:pPr>
      <w:r>
        <w:rPr>
          <w:rFonts w:cs="Arial"/>
          <w:szCs w:val="22"/>
        </w:rPr>
        <w:t>Conforme definido em contrato.</w:t>
      </w:r>
    </w:p>
    <w:p w14:paraId="555B912A" w14:textId="77777777" w:rsidR="007479D6" w:rsidRPr="006C44E8" w:rsidRDefault="007479D6" w:rsidP="007479D6">
      <w:pPr>
        <w:pStyle w:val="Heading2"/>
      </w:pPr>
      <w:r w:rsidRPr="006C44E8">
        <w:lastRenderedPageBreak/>
        <w:t xml:space="preserve"> </w:t>
      </w:r>
      <w:bookmarkStart w:id="37" w:name="_Toc226972599"/>
      <w:bookmarkStart w:id="38" w:name="_Toc256094164"/>
      <w:bookmarkStart w:id="39" w:name="_Toc259809214"/>
      <w:bookmarkStart w:id="40" w:name="_Toc414029553"/>
      <w:r w:rsidRPr="006C44E8">
        <w:t>Início das Atividades</w:t>
      </w:r>
      <w:bookmarkEnd w:id="37"/>
      <w:bookmarkEnd w:id="38"/>
      <w:bookmarkEnd w:id="39"/>
      <w:r w:rsidR="00E43A6E">
        <w:t>*</w:t>
      </w:r>
      <w:bookmarkEnd w:id="40"/>
    </w:p>
    <w:p w14:paraId="555B912B" w14:textId="77777777" w:rsidR="007479D6" w:rsidRPr="006C44E8" w:rsidRDefault="007479D6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05E12915" w14:textId="77777777" w:rsidR="00CB1F70" w:rsidRDefault="00390B48" w:rsidP="00CB1F70">
      <w:pPr>
        <w:tabs>
          <w:tab w:val="left" w:pos="993"/>
        </w:tabs>
        <w:jc w:val="both"/>
        <w:rPr>
          <w:rFonts w:cs="Arial"/>
        </w:rPr>
      </w:pPr>
      <w:r>
        <w:rPr>
          <w:rFonts w:cs="Arial"/>
        </w:rPr>
        <w:t xml:space="preserve">Planejamento do </w:t>
      </w:r>
      <w:r w:rsidR="00CB1F70">
        <w:rPr>
          <w:rFonts w:cs="Arial"/>
        </w:rPr>
        <w:t>Suporte ao BSIM</w:t>
      </w:r>
      <w:r>
        <w:rPr>
          <w:rFonts w:cs="Arial"/>
        </w:rPr>
        <w:t>:</w:t>
      </w:r>
    </w:p>
    <w:p w14:paraId="6B81F53F" w14:textId="77777777" w:rsidR="00CB1F70" w:rsidRDefault="00CB1F70" w:rsidP="00CB1F70">
      <w:pPr>
        <w:tabs>
          <w:tab w:val="left" w:pos="993"/>
        </w:tabs>
        <w:jc w:val="both"/>
        <w:rPr>
          <w:rFonts w:cs="Arial"/>
        </w:rPr>
      </w:pPr>
    </w:p>
    <w:tbl>
      <w:tblPr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"/>
        <w:gridCol w:w="1599"/>
        <w:gridCol w:w="1559"/>
        <w:gridCol w:w="1985"/>
      </w:tblGrid>
      <w:tr w:rsidR="006013E2" w:rsidRPr="006013E2" w14:paraId="6D18A866" w14:textId="77777777" w:rsidTr="006013E2">
        <w:trPr>
          <w:trHeight w:val="300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508A8152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b/>
                <w:bCs/>
                <w:color w:val="000000"/>
                <w:szCs w:val="22"/>
                <w:lang w:eastAsia="pt-BR"/>
              </w:rPr>
              <w:t>Data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C8FF443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b/>
                <w:bCs/>
                <w:color w:val="000000"/>
                <w:szCs w:val="22"/>
                <w:lang w:eastAsia="pt-BR"/>
              </w:rPr>
              <w:t>Horário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99AA77F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b/>
                <w:bCs/>
                <w:color w:val="000000"/>
                <w:szCs w:val="22"/>
                <w:lang w:eastAsia="pt-BR"/>
              </w:rPr>
              <w:t>Horas (Sem gestão)</w:t>
            </w:r>
          </w:p>
        </w:tc>
      </w:tr>
      <w:tr w:rsidR="006013E2" w:rsidRPr="006013E2" w14:paraId="32BDB835" w14:textId="77777777" w:rsidTr="006013E2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3528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19/fev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3325" w14:textId="77777777" w:rsidR="006013E2" w:rsidRPr="006013E2" w:rsidRDefault="006013E2" w:rsidP="006013E2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segunda-feira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F6B2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E5DB" w14:textId="5FC9F59D" w:rsidR="006013E2" w:rsidRPr="006013E2" w:rsidRDefault="009A17BE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5F5FAB9F" w14:textId="77777777" w:rsidTr="003450C6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A531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20/fev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1DC5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terça-feira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E7A8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BF0BF" w14:textId="1AC9D9E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0356B2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23ACFE99" w14:textId="77777777" w:rsidTr="003450C6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E39A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21/fev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79EB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quarta-feira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8E04D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198BB" w14:textId="7575E8B3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0356B2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5EF0C875" w14:textId="77777777" w:rsidTr="003450C6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040F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22/fev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8114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quinta-feira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96A2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BB1CC" w14:textId="3B6D89A3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0356B2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7CE3C710" w14:textId="77777777" w:rsidTr="003450C6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192D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23/fev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DCA0A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sexta-feira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8A52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33778" w14:textId="3F09DE18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0356B2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6013E2" w:rsidRPr="006013E2" w14:paraId="4D2514AA" w14:textId="77777777" w:rsidTr="006013E2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B429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24/fev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72C4" w14:textId="77777777" w:rsidR="006013E2" w:rsidRPr="006013E2" w:rsidRDefault="006013E2" w:rsidP="006013E2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sábado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BC4C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Não solicitado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6316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</w:t>
            </w:r>
          </w:p>
        </w:tc>
      </w:tr>
      <w:tr w:rsidR="006013E2" w:rsidRPr="006013E2" w14:paraId="641F9564" w14:textId="77777777" w:rsidTr="006013E2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9726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25/fev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5B09" w14:textId="77777777" w:rsidR="006013E2" w:rsidRPr="006013E2" w:rsidRDefault="006013E2" w:rsidP="006013E2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domingo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0DA9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Não solicitado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D85F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</w:t>
            </w:r>
          </w:p>
        </w:tc>
      </w:tr>
      <w:tr w:rsidR="009A17BE" w:rsidRPr="006013E2" w14:paraId="6BD56787" w14:textId="77777777" w:rsidTr="00537DEA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1836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26/fev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A543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segunda-feira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C66B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CD0DC" w14:textId="75011914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8C7849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1394644C" w14:textId="77777777" w:rsidTr="00537DEA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D8D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27/fev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1FA2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terça-feira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7BF7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8A525" w14:textId="23033DF6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8C7849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3CAF952B" w14:textId="77777777" w:rsidTr="00537DEA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61A5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28/fev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CCF6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quarta-feira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0EE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3097B" w14:textId="4091D20F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8C7849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7DC3C1F8" w14:textId="77777777" w:rsidTr="00537DEA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5DA0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01/mar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9625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quinta-feira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ED2C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981C1" w14:textId="33455CEA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8C7849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4C4A5BBC" w14:textId="77777777" w:rsidTr="00537DEA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46D8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02/mar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C122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sexta-feira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0813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B88C2" w14:textId="2F17DE05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8C7849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6013E2" w:rsidRPr="006013E2" w14:paraId="73B15FE1" w14:textId="77777777" w:rsidTr="006013E2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0C4B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03/mar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80A6" w14:textId="77777777" w:rsidR="006013E2" w:rsidRPr="006013E2" w:rsidRDefault="006013E2" w:rsidP="006013E2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sábado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2D41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Não solicitado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055C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</w:t>
            </w:r>
          </w:p>
        </w:tc>
      </w:tr>
      <w:tr w:rsidR="006013E2" w:rsidRPr="006013E2" w14:paraId="5AC7BEC6" w14:textId="77777777" w:rsidTr="006013E2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232F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04/mar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CA5F" w14:textId="77777777" w:rsidR="006013E2" w:rsidRPr="006013E2" w:rsidRDefault="006013E2" w:rsidP="006013E2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domingo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6193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Não solicitado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0DAF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</w:t>
            </w:r>
          </w:p>
        </w:tc>
      </w:tr>
      <w:tr w:rsidR="009A17BE" w:rsidRPr="006013E2" w14:paraId="03CA7A2B" w14:textId="77777777" w:rsidTr="0026745A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A7B8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05/mar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0600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segunda-feira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04C4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7BA15" w14:textId="50E2065A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0E5732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060D7933" w14:textId="77777777" w:rsidTr="0026745A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827D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06/mar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B819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terça-feira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63E3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6B5E8" w14:textId="353EBA3F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0E5732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3AACBC25" w14:textId="77777777" w:rsidTr="0026745A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4CED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07/mar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71129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quarta-feira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55C5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9346B" w14:textId="22A4D634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0E5732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769EB9D6" w14:textId="77777777" w:rsidTr="0026745A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B807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08/mar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9D31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quinta-feira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2090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F2442" w14:textId="0FCF641A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0E5732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044CB94E" w14:textId="77777777" w:rsidTr="0026745A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39FB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09/mar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3A1D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sexta-feira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1B8A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84F08" w14:textId="0B737443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0E5732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6013E2" w:rsidRPr="006013E2" w14:paraId="35B142E0" w14:textId="77777777" w:rsidTr="006013E2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9F2F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10/mar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8A3E" w14:textId="77777777" w:rsidR="006013E2" w:rsidRPr="006013E2" w:rsidRDefault="006013E2" w:rsidP="006013E2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sábado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40E5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Não solicitado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58E7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</w:t>
            </w:r>
          </w:p>
        </w:tc>
      </w:tr>
      <w:tr w:rsidR="006013E2" w:rsidRPr="006013E2" w14:paraId="0DD52A95" w14:textId="77777777" w:rsidTr="006013E2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649D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11/mar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C1B0" w14:textId="77777777" w:rsidR="006013E2" w:rsidRPr="006013E2" w:rsidRDefault="006013E2" w:rsidP="006013E2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domingo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5114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Não solicitado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6BCB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</w:t>
            </w:r>
          </w:p>
        </w:tc>
      </w:tr>
      <w:tr w:rsidR="009A17BE" w:rsidRPr="006013E2" w14:paraId="4675E463" w14:textId="77777777" w:rsidTr="00F80F6B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55D1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12/mar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1BE7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segunda-feira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32C0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2D4AE" w14:textId="3AC32B82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276901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0DE57F01" w14:textId="77777777" w:rsidTr="00F80F6B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8740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13/mar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8190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terça-feira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2695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C27F4" w14:textId="1087CBF0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276901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517143F1" w14:textId="77777777" w:rsidTr="00F80F6B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0827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14/mar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A23F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quarta-feira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422D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B726C" w14:textId="67A9D81D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276901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3C44D9A8" w14:textId="77777777" w:rsidTr="00F80F6B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62ED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15/mar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C090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quinta-feira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436F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EC694" w14:textId="7328020A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276901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9A17BE" w:rsidRPr="006013E2" w14:paraId="1AEBAD67" w14:textId="77777777" w:rsidTr="00F80F6B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DD38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16/mar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895B" w14:textId="77777777" w:rsidR="009A17BE" w:rsidRPr="006013E2" w:rsidRDefault="009A17BE" w:rsidP="009A17BE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sexta-feira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43FF" w14:textId="77777777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8629A" w14:textId="0496C1E1" w:rsidR="009A17BE" w:rsidRPr="006013E2" w:rsidRDefault="009A17BE" w:rsidP="009A17BE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276901"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</w:p>
        </w:tc>
      </w:tr>
      <w:tr w:rsidR="006013E2" w:rsidRPr="006013E2" w14:paraId="13E6507E" w14:textId="77777777" w:rsidTr="006013E2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FAD8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17/mar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13AC" w14:textId="77777777" w:rsidR="006013E2" w:rsidRPr="006013E2" w:rsidRDefault="006013E2" w:rsidP="006013E2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sábado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9A35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Não solicitado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AC3D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</w:t>
            </w:r>
          </w:p>
        </w:tc>
      </w:tr>
      <w:tr w:rsidR="006013E2" w:rsidRPr="006013E2" w14:paraId="4A0BDC94" w14:textId="77777777" w:rsidTr="006013E2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AB52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18/mar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2F71" w14:textId="77777777" w:rsidR="006013E2" w:rsidRPr="006013E2" w:rsidRDefault="006013E2" w:rsidP="006013E2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domingo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0D45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Não solicitado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D66E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0</w:t>
            </w:r>
          </w:p>
        </w:tc>
      </w:tr>
      <w:tr w:rsidR="006013E2" w:rsidRPr="006013E2" w14:paraId="518865FE" w14:textId="77777777" w:rsidTr="006013E2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F076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19/mar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AF6B" w14:textId="77777777" w:rsidR="006013E2" w:rsidRPr="006013E2" w:rsidRDefault="006013E2" w:rsidP="006013E2">
            <w:pPr>
              <w:ind w:left="0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segunda-feira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5977" w14:textId="77777777" w:rsidR="006013E2" w:rsidRPr="006013E2" w:rsidRDefault="006013E2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 w:rsidRPr="006013E2">
              <w:rPr>
                <w:rFonts w:ascii="Calibri" w:hAnsi="Calibri" w:cs="Calibri"/>
                <w:color w:val="000000"/>
                <w:szCs w:val="22"/>
                <w:lang w:eastAsia="pt-BR"/>
              </w:rPr>
              <w:t>9:00 às 18:00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E98C" w14:textId="64652322" w:rsidR="006013E2" w:rsidRPr="006013E2" w:rsidRDefault="009A17BE" w:rsidP="006013E2">
            <w:pPr>
              <w:ind w:left="0"/>
              <w:jc w:val="center"/>
              <w:rPr>
                <w:rFonts w:ascii="Calibri" w:hAnsi="Calibri" w:cs="Calibri"/>
                <w:color w:val="000000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pt-BR"/>
              </w:rPr>
              <w:t>8</w:t>
            </w:r>
            <w:bookmarkStart w:id="41" w:name="_GoBack"/>
            <w:bookmarkEnd w:id="41"/>
          </w:p>
        </w:tc>
      </w:tr>
    </w:tbl>
    <w:p w14:paraId="413CE1CB" w14:textId="43B447AF" w:rsidR="00147DE4" w:rsidRDefault="00CB1F70" w:rsidP="006013E2">
      <w:pPr>
        <w:tabs>
          <w:tab w:val="left" w:pos="993"/>
        </w:tabs>
        <w:ind w:left="0"/>
        <w:jc w:val="both"/>
        <w:rPr>
          <w:rFonts w:cs="Arial"/>
        </w:rPr>
      </w:pPr>
      <w:r>
        <w:rPr>
          <w:rFonts w:cs="Arial"/>
        </w:rPr>
        <w:t xml:space="preserve"> </w:t>
      </w:r>
    </w:p>
    <w:p w14:paraId="555B912E" w14:textId="77777777" w:rsidR="00FF5312" w:rsidRDefault="00FF5312" w:rsidP="00FF5312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2" w:name="_Toc414029554"/>
      <w:r>
        <w:t>Considerações finais</w:t>
      </w:r>
      <w:bookmarkEnd w:id="42"/>
    </w:p>
    <w:p w14:paraId="555B912F" w14:textId="77777777" w:rsidR="00FF5312" w:rsidRDefault="00FF5312" w:rsidP="00412703">
      <w:pPr>
        <w:tabs>
          <w:tab w:val="left" w:pos="993"/>
        </w:tabs>
        <w:ind w:left="567"/>
        <w:jc w:val="both"/>
        <w:rPr>
          <w:rFonts w:cs="Arial"/>
        </w:rPr>
      </w:pPr>
    </w:p>
    <w:p w14:paraId="555B9130" w14:textId="77777777" w:rsidR="00F43438" w:rsidRPr="00453DA1" w:rsidRDefault="00453DA1" w:rsidP="00453DA1">
      <w:pPr>
        <w:rPr>
          <w:rFonts w:cs="Arial"/>
        </w:rPr>
      </w:pPr>
      <w:r w:rsidRPr="00453DA1">
        <w:rPr>
          <w:rFonts w:cs="Arial"/>
        </w:rPr>
        <w:t>N/A</w:t>
      </w:r>
    </w:p>
    <w:p w14:paraId="555B9131" w14:textId="77777777" w:rsidR="00F43438" w:rsidRDefault="00F43438" w:rsidP="007479D6">
      <w:pPr>
        <w:tabs>
          <w:tab w:val="left" w:pos="993"/>
        </w:tabs>
        <w:jc w:val="both"/>
        <w:rPr>
          <w:rFonts w:cs="Arial"/>
        </w:rPr>
      </w:pPr>
    </w:p>
    <w:p w14:paraId="555B9132" w14:textId="77777777" w:rsidR="007479D6" w:rsidRDefault="00692EDA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3" w:name="_Toc259809215"/>
      <w:bookmarkStart w:id="44" w:name="_Toc414029555"/>
      <w:r>
        <w:t xml:space="preserve">Referências </w:t>
      </w:r>
      <w:r w:rsidR="007479D6" w:rsidRPr="006C44E8">
        <w:t>e Anexos</w:t>
      </w:r>
      <w:bookmarkEnd w:id="43"/>
      <w:bookmarkEnd w:id="44"/>
    </w:p>
    <w:p w14:paraId="555B9133" w14:textId="77777777" w:rsidR="009A6C9E" w:rsidRDefault="009A6C9E" w:rsidP="009A6C9E">
      <w:pPr>
        <w:ind w:left="851"/>
      </w:pPr>
    </w:p>
    <w:p w14:paraId="555B9134" w14:textId="77777777" w:rsidR="00672EDE" w:rsidRPr="007479D6" w:rsidRDefault="00D62077" w:rsidP="005A3558">
      <w:r>
        <w:t>N/A</w:t>
      </w:r>
    </w:p>
    <w:sectPr w:rsidR="00672EDE" w:rsidRPr="007479D6" w:rsidSect="007B59BE">
      <w:headerReference w:type="default" r:id="rId14"/>
      <w:footerReference w:type="default" r:id="rId15"/>
      <w:type w:val="oddPage"/>
      <w:pgSz w:w="11907" w:h="16840" w:code="9"/>
      <w:pgMar w:top="740" w:right="1077" w:bottom="1168" w:left="1077" w:header="720" w:footer="42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8FD75" w14:textId="77777777" w:rsidR="00023AFA" w:rsidRDefault="00023AFA">
      <w:r>
        <w:separator/>
      </w:r>
    </w:p>
  </w:endnote>
  <w:endnote w:type="continuationSeparator" w:id="0">
    <w:p w14:paraId="1D259158" w14:textId="77777777" w:rsidR="00023AFA" w:rsidRDefault="00023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9140" w14:textId="77777777" w:rsidR="00304580" w:rsidRDefault="00304580"/>
  <w:tbl>
    <w:tblPr>
      <w:tblW w:w="4837" w:type="pct"/>
      <w:tblInd w:w="250" w:type="dxa"/>
      <w:tblLayout w:type="fixed"/>
      <w:tblLook w:val="01E0" w:firstRow="1" w:lastRow="1" w:firstColumn="1" w:lastColumn="1" w:noHBand="0" w:noVBand="0"/>
    </w:tblPr>
    <w:tblGrid>
      <w:gridCol w:w="9278"/>
      <w:gridCol w:w="157"/>
    </w:tblGrid>
    <w:tr w:rsidR="00304580" w:rsidRPr="00E779C5" w14:paraId="555B9142" w14:textId="77777777" w:rsidTr="00B802D7">
      <w:trPr>
        <w:gridAfter w:val="1"/>
        <w:wAfter w:w="83" w:type="pct"/>
      </w:trPr>
      <w:tc>
        <w:tcPr>
          <w:tcW w:w="4917" w:type="pct"/>
          <w:tcBorders>
            <w:top w:val="single" w:sz="4" w:space="0" w:color="auto"/>
          </w:tcBorders>
        </w:tcPr>
        <w:p w14:paraId="555B9141" w14:textId="77777777" w:rsidR="00304580" w:rsidRPr="00CE5D05" w:rsidRDefault="00304580" w:rsidP="007911C6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</w:p>
      </w:tc>
    </w:tr>
    <w:tr w:rsidR="00304580" w:rsidRPr="003E2D6A" w14:paraId="555B9146" w14:textId="77777777" w:rsidTr="00B802D7">
      <w:tc>
        <w:tcPr>
          <w:tcW w:w="5000" w:type="pct"/>
          <w:gridSpan w:val="2"/>
        </w:tcPr>
        <w:p w14:paraId="555B9143" w14:textId="77777777" w:rsidR="00304580" w:rsidRPr="00CE5D05" w:rsidRDefault="00304580" w:rsidP="00975633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b/>
              <w:snapToGrid w:val="0"/>
              <w:szCs w:val="18"/>
              <w:lang w:val="pt-BR"/>
            </w:rPr>
            <w:t>*</w:t>
          </w:r>
          <w:r w:rsidRPr="00CE5D05"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  <w:t xml:space="preserve"> ATENÇÃO: Todos os campos marcados com asterisco são obrigatórios. </w:t>
          </w:r>
        </w:p>
        <w:p w14:paraId="555B9144" w14:textId="77777777" w:rsidR="00304580" w:rsidRPr="00CE5D05" w:rsidRDefault="00304580" w:rsidP="0097563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rFonts w:cs="Arial"/>
              <w:snapToGrid w:val="0"/>
              <w:sz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Versão do template: 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>1.0</w:t>
          </w:r>
        </w:p>
        <w:p w14:paraId="555B9145" w14:textId="77777777" w:rsidR="00304580" w:rsidRPr="00CE5D05" w:rsidRDefault="00304580" w:rsidP="009A6C9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>Última atualização do Template: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 xml:space="preserve"> 16/07/2012</w:t>
          </w: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 </w:t>
          </w:r>
        </w:p>
      </w:tc>
    </w:tr>
  </w:tbl>
  <w:p w14:paraId="555B9147" w14:textId="4430AABC" w:rsidR="00304580" w:rsidRDefault="00304580" w:rsidP="00B802D7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rFonts w:cs="Arial"/>
        <w:snapToGrid w:val="0"/>
        <w:sz w:val="18"/>
      </w:rPr>
    </w:pPr>
    <w:r w:rsidRPr="003E2D6A">
      <w:rPr>
        <w:rStyle w:val="PageNumber"/>
        <w:rFonts w:cs="Arial"/>
        <w:snapToGrid w:val="0"/>
        <w:sz w:val="18"/>
        <w:szCs w:val="18"/>
      </w:rPr>
      <w:t xml:space="preserve">Página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PAGE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9A17BE">
      <w:rPr>
        <w:rStyle w:val="PageNumber"/>
        <w:rFonts w:cs="Arial"/>
        <w:noProof/>
        <w:snapToGrid w:val="0"/>
        <w:sz w:val="18"/>
        <w:szCs w:val="18"/>
      </w:rPr>
      <w:t>5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  <w:r w:rsidRPr="003E2D6A">
      <w:rPr>
        <w:rStyle w:val="PageNumber"/>
        <w:rFonts w:cs="Arial"/>
        <w:snapToGrid w:val="0"/>
        <w:sz w:val="18"/>
        <w:szCs w:val="18"/>
      </w:rPr>
      <w:t xml:space="preserve"> de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9A17BE">
      <w:rPr>
        <w:rStyle w:val="PageNumber"/>
        <w:rFonts w:cs="Arial"/>
        <w:noProof/>
        <w:snapToGrid w:val="0"/>
        <w:sz w:val="18"/>
        <w:szCs w:val="18"/>
      </w:rPr>
      <w:t>5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</w:p>
  <w:p w14:paraId="555B9148" w14:textId="77777777" w:rsidR="00304580" w:rsidRDefault="00304580" w:rsidP="00B802D7">
    <w:pPr>
      <w:pStyle w:val="Footer"/>
      <w:tabs>
        <w:tab w:val="center" w:pos="5103"/>
        <w:tab w:val="left" w:pos="8222"/>
      </w:tabs>
      <w:ind w:left="0"/>
      <w:rPr>
        <w:rFonts w:cs="Arial"/>
        <w:b/>
        <w:sz w:val="18"/>
      </w:rPr>
    </w:pPr>
    <w:r>
      <w:rPr>
        <w:rStyle w:val="PageNumber"/>
        <w:rFonts w:cs="Arial"/>
        <w:snapToGrid w:val="0"/>
        <w:sz w:val="18"/>
      </w:rPr>
      <w:tab/>
    </w:r>
    <w:r>
      <w:rPr>
        <w:rFonts w:cs="Arial"/>
        <w:b/>
        <w:sz w:val="18"/>
      </w:rPr>
      <w:t>Documento confidencial e de propriedade da Oi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4EF8E" w14:textId="77777777" w:rsidR="00023AFA" w:rsidRDefault="00023AFA">
      <w:r>
        <w:separator/>
      </w:r>
    </w:p>
  </w:footnote>
  <w:footnote w:type="continuationSeparator" w:id="0">
    <w:p w14:paraId="2BF268D0" w14:textId="77777777" w:rsidR="00023AFA" w:rsidRDefault="00023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913B" w14:textId="77777777" w:rsidR="00304580" w:rsidRDefault="00304580" w:rsidP="00232251">
    <w:pPr>
      <w:pStyle w:val="Header"/>
      <w:tabs>
        <w:tab w:val="left" w:pos="6096"/>
        <w:tab w:val="left" w:pos="7938"/>
        <w:tab w:val="right" w:pos="9639"/>
      </w:tabs>
      <w:ind w:left="0"/>
      <w:rPr>
        <w:rFonts w:cs="Arial"/>
        <w:b/>
        <w:bCs/>
        <w:i/>
        <w:iCs/>
      </w:rPr>
    </w:pPr>
  </w:p>
  <w:p w14:paraId="555B913D" w14:textId="44B7306D" w:rsidR="00304580" w:rsidRDefault="00304580" w:rsidP="00EC2B50">
    <w:pPr>
      <w:pStyle w:val="Header"/>
      <w:tabs>
        <w:tab w:val="left" w:pos="6096"/>
        <w:tab w:val="left" w:pos="7938"/>
        <w:tab w:val="right" w:pos="9639"/>
      </w:tabs>
      <w:rPr>
        <w:rFonts w:cs="Arial"/>
        <w:b/>
        <w:bCs/>
        <w:i/>
        <w:iCs/>
      </w:rPr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555B9149" wp14:editId="555B914A">
          <wp:simplePos x="0" y="0"/>
          <wp:positionH relativeFrom="column">
            <wp:posOffset>-188595</wp:posOffset>
          </wp:positionH>
          <wp:positionV relativeFrom="paragraph">
            <wp:posOffset>-332105</wp:posOffset>
          </wp:positionV>
          <wp:extent cx="723900" cy="723900"/>
          <wp:effectExtent l="0" t="0" r="0" b="0"/>
          <wp:wrapNone/>
          <wp:docPr id="4" name="Picture 4" descr="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5B913E" w14:textId="6906DF20" w:rsidR="00304580" w:rsidRPr="008C2EC2" w:rsidRDefault="00304580" w:rsidP="007479D6">
    <w:pPr>
      <w:pStyle w:val="Header"/>
      <w:jc w:val="right"/>
      <w:rPr>
        <w:b/>
        <w:bCs/>
        <w:i/>
        <w:iCs/>
      </w:rPr>
    </w:pPr>
    <w:r>
      <w:rPr>
        <w:b/>
        <w:i/>
      </w:rPr>
      <w:t xml:space="preserve">Proposta Comercial - </w:t>
    </w:r>
    <w:r w:rsidR="008C48E8">
      <w:rPr>
        <w:b/>
        <w:i/>
      </w:rPr>
      <w:t>Arbor</w:t>
    </w:r>
  </w:p>
  <w:p w14:paraId="555B913F" w14:textId="77777777" w:rsidR="00304580" w:rsidRDefault="00304580">
    <w:pPr>
      <w:pStyle w:val="Head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5B914B" wp14:editId="555B914C">
              <wp:simplePos x="0" y="0"/>
              <wp:positionH relativeFrom="column">
                <wp:posOffset>16510</wp:posOffset>
              </wp:positionH>
              <wp:positionV relativeFrom="paragraph">
                <wp:posOffset>26670</wp:posOffset>
              </wp:positionV>
              <wp:extent cx="6286500" cy="0"/>
              <wp:effectExtent l="16510" t="7620" r="12065" b="1143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B2CC3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.1pt" to="496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" strokeweight="1.1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B9CF0F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EC09B7"/>
    <w:multiLevelType w:val="hybridMultilevel"/>
    <w:tmpl w:val="E1C8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055CD"/>
    <w:multiLevelType w:val="hybridMultilevel"/>
    <w:tmpl w:val="62E8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F14C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470789"/>
    <w:multiLevelType w:val="hybridMultilevel"/>
    <w:tmpl w:val="6FB8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21688"/>
    <w:multiLevelType w:val="hybridMultilevel"/>
    <w:tmpl w:val="1AC2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D63F5"/>
    <w:multiLevelType w:val="hybridMultilevel"/>
    <w:tmpl w:val="D45C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34245"/>
    <w:multiLevelType w:val="hybridMultilevel"/>
    <w:tmpl w:val="467EC5F4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22F4278F"/>
    <w:multiLevelType w:val="hybridMultilevel"/>
    <w:tmpl w:val="C088AD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F52C26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0" w15:restartNumberingAfterBreak="0">
    <w:nsid w:val="28324331"/>
    <w:multiLevelType w:val="hybridMultilevel"/>
    <w:tmpl w:val="C660E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F1B7C"/>
    <w:multiLevelType w:val="hybridMultilevel"/>
    <w:tmpl w:val="3886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83AC0"/>
    <w:multiLevelType w:val="hybridMultilevel"/>
    <w:tmpl w:val="20A8186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36CD140B"/>
    <w:multiLevelType w:val="hybridMultilevel"/>
    <w:tmpl w:val="AE3A5C5E"/>
    <w:lvl w:ilvl="0" w:tplc="43BA9730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FBE25BF"/>
    <w:multiLevelType w:val="hybridMultilevel"/>
    <w:tmpl w:val="84FC57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CF42F2"/>
    <w:multiLevelType w:val="hybridMultilevel"/>
    <w:tmpl w:val="F84E66CE"/>
    <w:lvl w:ilvl="0" w:tplc="04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4DD6531E"/>
    <w:multiLevelType w:val="hybridMultilevel"/>
    <w:tmpl w:val="EA823C5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33733DC"/>
    <w:multiLevelType w:val="singleLevel"/>
    <w:tmpl w:val="6D3CF87C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8" w15:restartNumberingAfterBreak="0">
    <w:nsid w:val="5A9B2E7C"/>
    <w:multiLevelType w:val="hybridMultilevel"/>
    <w:tmpl w:val="E920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1D1685"/>
    <w:multiLevelType w:val="hybridMultilevel"/>
    <w:tmpl w:val="47A846BA"/>
    <w:lvl w:ilvl="0" w:tplc="C4904994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2784E6A"/>
    <w:multiLevelType w:val="hybridMultilevel"/>
    <w:tmpl w:val="138C2A3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C0A0F6E"/>
    <w:multiLevelType w:val="hybridMultilevel"/>
    <w:tmpl w:val="2D42B8EA"/>
    <w:lvl w:ilvl="0" w:tplc="173CC684">
      <w:start w:val="1"/>
      <w:numFmt w:val="decimal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C525BC5"/>
    <w:multiLevelType w:val="hybridMultilevel"/>
    <w:tmpl w:val="7DACC7E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8BFE37A4">
      <w:numFmt w:val="bullet"/>
      <w:lvlText w:val="•"/>
      <w:lvlJc w:val="left"/>
      <w:pPr>
        <w:ind w:left="1723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73F95F7A"/>
    <w:multiLevelType w:val="hybridMultilevel"/>
    <w:tmpl w:val="41E2E67C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E81581"/>
    <w:multiLevelType w:val="hybridMultilevel"/>
    <w:tmpl w:val="6FE64286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89474D"/>
    <w:multiLevelType w:val="hybridMultilevel"/>
    <w:tmpl w:val="1FA45F5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B350B1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pStyle w:val="StyleHeading2Arial14ptBoldItalicNounderlineLef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26"/>
  </w:num>
  <w:num w:numId="5">
    <w:abstractNumId w:val="24"/>
  </w:num>
  <w:num w:numId="6">
    <w:abstractNumId w:val="2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0"/>
  </w:num>
  <w:num w:numId="10">
    <w:abstractNumId w:val="8"/>
  </w:num>
  <w:num w:numId="11">
    <w:abstractNumId w:val="14"/>
  </w:num>
  <w:num w:numId="12">
    <w:abstractNumId w:val="0"/>
    <w:lvlOverride w:ilvl="0">
      <w:startOverride w:val="1"/>
    </w:lvlOverride>
  </w:num>
  <w:num w:numId="13">
    <w:abstractNumId w:val="9"/>
  </w:num>
  <w:num w:numId="14">
    <w:abstractNumId w:val="17"/>
    <w:lvlOverride w:ilvl="0">
      <w:startOverride w:val="1"/>
    </w:lvlOverride>
  </w:num>
  <w:num w:numId="15">
    <w:abstractNumId w:val="10"/>
  </w:num>
  <w:num w:numId="16">
    <w:abstractNumId w:val="22"/>
  </w:num>
  <w:num w:numId="17">
    <w:abstractNumId w:val="1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16"/>
  </w:num>
  <w:num w:numId="24">
    <w:abstractNumId w:val="26"/>
  </w:num>
  <w:num w:numId="25">
    <w:abstractNumId w:val="26"/>
  </w:num>
  <w:num w:numId="26">
    <w:abstractNumId w:val="26"/>
  </w:num>
  <w:num w:numId="27">
    <w:abstractNumId w:val="7"/>
  </w:num>
  <w:num w:numId="28">
    <w:abstractNumId w:val="25"/>
  </w:num>
  <w:num w:numId="29">
    <w:abstractNumId w:val="11"/>
  </w:num>
  <w:num w:numId="30">
    <w:abstractNumId w:val="12"/>
  </w:num>
  <w:num w:numId="31">
    <w:abstractNumId w:val="6"/>
  </w:num>
  <w:num w:numId="32">
    <w:abstractNumId w:val="1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CF"/>
    <w:rsid w:val="000035A7"/>
    <w:rsid w:val="00004EFD"/>
    <w:rsid w:val="00005388"/>
    <w:rsid w:val="00013891"/>
    <w:rsid w:val="000142BD"/>
    <w:rsid w:val="00015D1B"/>
    <w:rsid w:val="00017A88"/>
    <w:rsid w:val="00023AFA"/>
    <w:rsid w:val="00026066"/>
    <w:rsid w:val="00041D68"/>
    <w:rsid w:val="00041F47"/>
    <w:rsid w:val="00042C18"/>
    <w:rsid w:val="00045481"/>
    <w:rsid w:val="00056903"/>
    <w:rsid w:val="000605BE"/>
    <w:rsid w:val="00062725"/>
    <w:rsid w:val="000678C0"/>
    <w:rsid w:val="00071327"/>
    <w:rsid w:val="00071799"/>
    <w:rsid w:val="00072698"/>
    <w:rsid w:val="00074CCE"/>
    <w:rsid w:val="00076E61"/>
    <w:rsid w:val="00085E44"/>
    <w:rsid w:val="00086219"/>
    <w:rsid w:val="0009480F"/>
    <w:rsid w:val="00094D5F"/>
    <w:rsid w:val="0009529F"/>
    <w:rsid w:val="000A63CF"/>
    <w:rsid w:val="000C5BEF"/>
    <w:rsid w:val="000D29DC"/>
    <w:rsid w:val="000D3D19"/>
    <w:rsid w:val="000D4474"/>
    <w:rsid w:val="000E0832"/>
    <w:rsid w:val="000E4CF1"/>
    <w:rsid w:val="000E50B8"/>
    <w:rsid w:val="000E5ADB"/>
    <w:rsid w:val="000F166A"/>
    <w:rsid w:val="000F3792"/>
    <w:rsid w:val="000F6B5F"/>
    <w:rsid w:val="000F6E32"/>
    <w:rsid w:val="0010377F"/>
    <w:rsid w:val="00103C13"/>
    <w:rsid w:val="00104071"/>
    <w:rsid w:val="00104FCC"/>
    <w:rsid w:val="00104FE8"/>
    <w:rsid w:val="00105762"/>
    <w:rsid w:val="0011304E"/>
    <w:rsid w:val="00114912"/>
    <w:rsid w:val="00120E79"/>
    <w:rsid w:val="00126CC2"/>
    <w:rsid w:val="00127E05"/>
    <w:rsid w:val="00130391"/>
    <w:rsid w:val="00133BDE"/>
    <w:rsid w:val="00142A28"/>
    <w:rsid w:val="00145E23"/>
    <w:rsid w:val="00147DE4"/>
    <w:rsid w:val="00153706"/>
    <w:rsid w:val="00155E05"/>
    <w:rsid w:val="00156509"/>
    <w:rsid w:val="00156ECF"/>
    <w:rsid w:val="00160E62"/>
    <w:rsid w:val="001630ED"/>
    <w:rsid w:val="001638EF"/>
    <w:rsid w:val="0016407B"/>
    <w:rsid w:val="00165101"/>
    <w:rsid w:val="00166A79"/>
    <w:rsid w:val="00170455"/>
    <w:rsid w:val="00172722"/>
    <w:rsid w:val="00172974"/>
    <w:rsid w:val="00180EDB"/>
    <w:rsid w:val="0018505B"/>
    <w:rsid w:val="001876C6"/>
    <w:rsid w:val="0019723B"/>
    <w:rsid w:val="001A62FB"/>
    <w:rsid w:val="001A6DD1"/>
    <w:rsid w:val="001A78EB"/>
    <w:rsid w:val="001A7BB1"/>
    <w:rsid w:val="001B4898"/>
    <w:rsid w:val="001B4E3F"/>
    <w:rsid w:val="001C4A82"/>
    <w:rsid w:val="001C59EA"/>
    <w:rsid w:val="001C686A"/>
    <w:rsid w:val="001C6D9D"/>
    <w:rsid w:val="001C7457"/>
    <w:rsid w:val="001D45DA"/>
    <w:rsid w:val="001D5ACD"/>
    <w:rsid w:val="001D654E"/>
    <w:rsid w:val="001E216C"/>
    <w:rsid w:val="001E2FA2"/>
    <w:rsid w:val="001F16AC"/>
    <w:rsid w:val="002006A7"/>
    <w:rsid w:val="00200ADE"/>
    <w:rsid w:val="00206E17"/>
    <w:rsid w:val="0020727D"/>
    <w:rsid w:val="00210521"/>
    <w:rsid w:val="00210801"/>
    <w:rsid w:val="002166D8"/>
    <w:rsid w:val="00217BB6"/>
    <w:rsid w:val="002209BB"/>
    <w:rsid w:val="0022167F"/>
    <w:rsid w:val="00221686"/>
    <w:rsid w:val="00224BF4"/>
    <w:rsid w:val="00227518"/>
    <w:rsid w:val="00232251"/>
    <w:rsid w:val="00232583"/>
    <w:rsid w:val="0023298D"/>
    <w:rsid w:val="00235A21"/>
    <w:rsid w:val="00237CD2"/>
    <w:rsid w:val="0024192D"/>
    <w:rsid w:val="002457F4"/>
    <w:rsid w:val="002474C0"/>
    <w:rsid w:val="00252FCE"/>
    <w:rsid w:val="0025513F"/>
    <w:rsid w:val="002613D0"/>
    <w:rsid w:val="00261BEA"/>
    <w:rsid w:val="00263A79"/>
    <w:rsid w:val="0027121B"/>
    <w:rsid w:val="00271280"/>
    <w:rsid w:val="00272F06"/>
    <w:rsid w:val="00281099"/>
    <w:rsid w:val="00284181"/>
    <w:rsid w:val="00284310"/>
    <w:rsid w:val="00285815"/>
    <w:rsid w:val="00285AF2"/>
    <w:rsid w:val="00287EA1"/>
    <w:rsid w:val="002A3F45"/>
    <w:rsid w:val="002A572C"/>
    <w:rsid w:val="002A679F"/>
    <w:rsid w:val="002B07CA"/>
    <w:rsid w:val="002B3AC2"/>
    <w:rsid w:val="002B631B"/>
    <w:rsid w:val="002C0DB8"/>
    <w:rsid w:val="002C27B7"/>
    <w:rsid w:val="002C3F08"/>
    <w:rsid w:val="002D5F89"/>
    <w:rsid w:val="002E0555"/>
    <w:rsid w:val="002E0B10"/>
    <w:rsid w:val="002E5D9E"/>
    <w:rsid w:val="002F0859"/>
    <w:rsid w:val="002F689B"/>
    <w:rsid w:val="002F69E3"/>
    <w:rsid w:val="00301079"/>
    <w:rsid w:val="003011EA"/>
    <w:rsid w:val="00304580"/>
    <w:rsid w:val="00305F2D"/>
    <w:rsid w:val="00312F19"/>
    <w:rsid w:val="00320E5C"/>
    <w:rsid w:val="00321931"/>
    <w:rsid w:val="003223E7"/>
    <w:rsid w:val="003240A7"/>
    <w:rsid w:val="003316CB"/>
    <w:rsid w:val="0033404E"/>
    <w:rsid w:val="00334AD0"/>
    <w:rsid w:val="00337191"/>
    <w:rsid w:val="003379F7"/>
    <w:rsid w:val="003400D0"/>
    <w:rsid w:val="00345DBF"/>
    <w:rsid w:val="0034607C"/>
    <w:rsid w:val="00347824"/>
    <w:rsid w:val="003608F1"/>
    <w:rsid w:val="003643CA"/>
    <w:rsid w:val="0036629E"/>
    <w:rsid w:val="00366F4A"/>
    <w:rsid w:val="00374011"/>
    <w:rsid w:val="003742DF"/>
    <w:rsid w:val="00380B9C"/>
    <w:rsid w:val="00382321"/>
    <w:rsid w:val="00387983"/>
    <w:rsid w:val="00390B48"/>
    <w:rsid w:val="00390F5C"/>
    <w:rsid w:val="00391DA8"/>
    <w:rsid w:val="003947E1"/>
    <w:rsid w:val="003A2849"/>
    <w:rsid w:val="003A2AFD"/>
    <w:rsid w:val="003B03B7"/>
    <w:rsid w:val="003B10BA"/>
    <w:rsid w:val="003B5BF5"/>
    <w:rsid w:val="003B7EE3"/>
    <w:rsid w:val="003C5CC7"/>
    <w:rsid w:val="003C6E3A"/>
    <w:rsid w:val="003D550C"/>
    <w:rsid w:val="003D5D64"/>
    <w:rsid w:val="003F0C04"/>
    <w:rsid w:val="003F42F2"/>
    <w:rsid w:val="003F7B25"/>
    <w:rsid w:val="004005D1"/>
    <w:rsid w:val="00400B88"/>
    <w:rsid w:val="00400DBE"/>
    <w:rsid w:val="00403FC7"/>
    <w:rsid w:val="004058A0"/>
    <w:rsid w:val="004064F0"/>
    <w:rsid w:val="004065A4"/>
    <w:rsid w:val="0040741D"/>
    <w:rsid w:val="00412703"/>
    <w:rsid w:val="0041590C"/>
    <w:rsid w:val="00416858"/>
    <w:rsid w:val="00416F70"/>
    <w:rsid w:val="0042053D"/>
    <w:rsid w:val="0042657D"/>
    <w:rsid w:val="00430818"/>
    <w:rsid w:val="00433795"/>
    <w:rsid w:val="004352B8"/>
    <w:rsid w:val="004410C8"/>
    <w:rsid w:val="0045195B"/>
    <w:rsid w:val="00452F42"/>
    <w:rsid w:val="00453DA1"/>
    <w:rsid w:val="00457404"/>
    <w:rsid w:val="004576F9"/>
    <w:rsid w:val="00460C73"/>
    <w:rsid w:val="0046132B"/>
    <w:rsid w:val="00463957"/>
    <w:rsid w:val="00464124"/>
    <w:rsid w:val="0046436D"/>
    <w:rsid w:val="00470E50"/>
    <w:rsid w:val="00473519"/>
    <w:rsid w:val="00473D75"/>
    <w:rsid w:val="00477544"/>
    <w:rsid w:val="004803E5"/>
    <w:rsid w:val="0048405B"/>
    <w:rsid w:val="00485B76"/>
    <w:rsid w:val="004861B5"/>
    <w:rsid w:val="00486376"/>
    <w:rsid w:val="00491B56"/>
    <w:rsid w:val="0049263C"/>
    <w:rsid w:val="00497102"/>
    <w:rsid w:val="004A2738"/>
    <w:rsid w:val="004B0FDD"/>
    <w:rsid w:val="004B13AA"/>
    <w:rsid w:val="004B191E"/>
    <w:rsid w:val="004B60D6"/>
    <w:rsid w:val="004B6ECE"/>
    <w:rsid w:val="004C006F"/>
    <w:rsid w:val="004C04D7"/>
    <w:rsid w:val="004C66A9"/>
    <w:rsid w:val="004D226E"/>
    <w:rsid w:val="004D4465"/>
    <w:rsid w:val="004E0F2E"/>
    <w:rsid w:val="004E1526"/>
    <w:rsid w:val="004E322B"/>
    <w:rsid w:val="004E3F3A"/>
    <w:rsid w:val="004E7D50"/>
    <w:rsid w:val="004F6FD4"/>
    <w:rsid w:val="0050611E"/>
    <w:rsid w:val="0050744B"/>
    <w:rsid w:val="00512D95"/>
    <w:rsid w:val="00515D57"/>
    <w:rsid w:val="005201D6"/>
    <w:rsid w:val="00520F77"/>
    <w:rsid w:val="005233D3"/>
    <w:rsid w:val="00533886"/>
    <w:rsid w:val="0053653E"/>
    <w:rsid w:val="00541079"/>
    <w:rsid w:val="00542F30"/>
    <w:rsid w:val="005430CD"/>
    <w:rsid w:val="00545E3C"/>
    <w:rsid w:val="00546BD1"/>
    <w:rsid w:val="005519AB"/>
    <w:rsid w:val="00553D78"/>
    <w:rsid w:val="00554EEE"/>
    <w:rsid w:val="0055618C"/>
    <w:rsid w:val="00570E6B"/>
    <w:rsid w:val="0057247F"/>
    <w:rsid w:val="005735D6"/>
    <w:rsid w:val="00580A5A"/>
    <w:rsid w:val="00583795"/>
    <w:rsid w:val="005855CD"/>
    <w:rsid w:val="00590F6A"/>
    <w:rsid w:val="00592342"/>
    <w:rsid w:val="005A1DE2"/>
    <w:rsid w:val="005A278D"/>
    <w:rsid w:val="005A31E3"/>
    <w:rsid w:val="005A3558"/>
    <w:rsid w:val="005A4426"/>
    <w:rsid w:val="005A52CD"/>
    <w:rsid w:val="005A56C7"/>
    <w:rsid w:val="005B582B"/>
    <w:rsid w:val="005B6585"/>
    <w:rsid w:val="005B68D4"/>
    <w:rsid w:val="005C4430"/>
    <w:rsid w:val="005C518D"/>
    <w:rsid w:val="005C592F"/>
    <w:rsid w:val="005C7582"/>
    <w:rsid w:val="005C7BDF"/>
    <w:rsid w:val="005D2EC1"/>
    <w:rsid w:val="005D5206"/>
    <w:rsid w:val="005D6A8F"/>
    <w:rsid w:val="005D768C"/>
    <w:rsid w:val="005E16AD"/>
    <w:rsid w:val="005E344A"/>
    <w:rsid w:val="005E3FBA"/>
    <w:rsid w:val="005E458C"/>
    <w:rsid w:val="005E606B"/>
    <w:rsid w:val="005E6F35"/>
    <w:rsid w:val="005E7DF1"/>
    <w:rsid w:val="005F239D"/>
    <w:rsid w:val="005F259F"/>
    <w:rsid w:val="005F5924"/>
    <w:rsid w:val="005F6B43"/>
    <w:rsid w:val="005F72AE"/>
    <w:rsid w:val="006013E2"/>
    <w:rsid w:val="00601C5A"/>
    <w:rsid w:val="006025AC"/>
    <w:rsid w:val="00611E7C"/>
    <w:rsid w:val="0061227B"/>
    <w:rsid w:val="00613608"/>
    <w:rsid w:val="00624152"/>
    <w:rsid w:val="006368EF"/>
    <w:rsid w:val="00636F2D"/>
    <w:rsid w:val="006375C1"/>
    <w:rsid w:val="00646AE1"/>
    <w:rsid w:val="00652785"/>
    <w:rsid w:val="006527BF"/>
    <w:rsid w:val="0065290D"/>
    <w:rsid w:val="006555EB"/>
    <w:rsid w:val="00660496"/>
    <w:rsid w:val="00664336"/>
    <w:rsid w:val="006649E1"/>
    <w:rsid w:val="00672EDE"/>
    <w:rsid w:val="00681E75"/>
    <w:rsid w:val="00684C61"/>
    <w:rsid w:val="00687332"/>
    <w:rsid w:val="006903CA"/>
    <w:rsid w:val="00690BB9"/>
    <w:rsid w:val="00690F23"/>
    <w:rsid w:val="00692A94"/>
    <w:rsid w:val="00692EDA"/>
    <w:rsid w:val="0069310F"/>
    <w:rsid w:val="006932C0"/>
    <w:rsid w:val="006A0D19"/>
    <w:rsid w:val="006A2738"/>
    <w:rsid w:val="006A7217"/>
    <w:rsid w:val="006B05FB"/>
    <w:rsid w:val="006B48A2"/>
    <w:rsid w:val="006B6BA4"/>
    <w:rsid w:val="006C10A2"/>
    <w:rsid w:val="006C178E"/>
    <w:rsid w:val="006C1E0E"/>
    <w:rsid w:val="006D15DB"/>
    <w:rsid w:val="006D22F2"/>
    <w:rsid w:val="006D672A"/>
    <w:rsid w:val="006E06C7"/>
    <w:rsid w:val="006E3930"/>
    <w:rsid w:val="006E3EB8"/>
    <w:rsid w:val="006E6832"/>
    <w:rsid w:val="006E69A6"/>
    <w:rsid w:val="006F4B78"/>
    <w:rsid w:val="0070072D"/>
    <w:rsid w:val="00701012"/>
    <w:rsid w:val="00701353"/>
    <w:rsid w:val="00710FB3"/>
    <w:rsid w:val="00711A83"/>
    <w:rsid w:val="00711C62"/>
    <w:rsid w:val="00713E10"/>
    <w:rsid w:val="00716598"/>
    <w:rsid w:val="007179BC"/>
    <w:rsid w:val="007228CB"/>
    <w:rsid w:val="00723213"/>
    <w:rsid w:val="00726835"/>
    <w:rsid w:val="007309E9"/>
    <w:rsid w:val="0073477A"/>
    <w:rsid w:val="007378BC"/>
    <w:rsid w:val="00743E2A"/>
    <w:rsid w:val="0074632C"/>
    <w:rsid w:val="0074745F"/>
    <w:rsid w:val="007479D6"/>
    <w:rsid w:val="00753073"/>
    <w:rsid w:val="00760850"/>
    <w:rsid w:val="0076545F"/>
    <w:rsid w:val="00766EB0"/>
    <w:rsid w:val="007706AD"/>
    <w:rsid w:val="007728ED"/>
    <w:rsid w:val="00776616"/>
    <w:rsid w:val="00780C3C"/>
    <w:rsid w:val="007829D7"/>
    <w:rsid w:val="0078342C"/>
    <w:rsid w:val="00785770"/>
    <w:rsid w:val="007911C6"/>
    <w:rsid w:val="00791691"/>
    <w:rsid w:val="00794632"/>
    <w:rsid w:val="00797954"/>
    <w:rsid w:val="007A6F75"/>
    <w:rsid w:val="007A78C5"/>
    <w:rsid w:val="007B0E05"/>
    <w:rsid w:val="007B1631"/>
    <w:rsid w:val="007B3917"/>
    <w:rsid w:val="007B4D81"/>
    <w:rsid w:val="007B59BE"/>
    <w:rsid w:val="007B6E5F"/>
    <w:rsid w:val="007B7643"/>
    <w:rsid w:val="007C4C4B"/>
    <w:rsid w:val="007C592D"/>
    <w:rsid w:val="007D462A"/>
    <w:rsid w:val="007D6A91"/>
    <w:rsid w:val="007E6427"/>
    <w:rsid w:val="007E6498"/>
    <w:rsid w:val="007E79AD"/>
    <w:rsid w:val="007F1B3B"/>
    <w:rsid w:val="007F3C28"/>
    <w:rsid w:val="008004DA"/>
    <w:rsid w:val="00800D9D"/>
    <w:rsid w:val="008042C5"/>
    <w:rsid w:val="00804758"/>
    <w:rsid w:val="00805821"/>
    <w:rsid w:val="00807E55"/>
    <w:rsid w:val="00810C3F"/>
    <w:rsid w:val="00810EEA"/>
    <w:rsid w:val="00810F51"/>
    <w:rsid w:val="00811D35"/>
    <w:rsid w:val="00813AAA"/>
    <w:rsid w:val="008147FF"/>
    <w:rsid w:val="008148B9"/>
    <w:rsid w:val="0081561F"/>
    <w:rsid w:val="00816413"/>
    <w:rsid w:val="00825344"/>
    <w:rsid w:val="00825ACE"/>
    <w:rsid w:val="008313CB"/>
    <w:rsid w:val="00831B34"/>
    <w:rsid w:val="008362BC"/>
    <w:rsid w:val="00840531"/>
    <w:rsid w:val="008408A2"/>
    <w:rsid w:val="00842256"/>
    <w:rsid w:val="00842513"/>
    <w:rsid w:val="00846A7C"/>
    <w:rsid w:val="0084756A"/>
    <w:rsid w:val="0085162F"/>
    <w:rsid w:val="00851AC0"/>
    <w:rsid w:val="00854CF5"/>
    <w:rsid w:val="00860B9D"/>
    <w:rsid w:val="00865685"/>
    <w:rsid w:val="0086656C"/>
    <w:rsid w:val="00866669"/>
    <w:rsid w:val="00871182"/>
    <w:rsid w:val="00876A2F"/>
    <w:rsid w:val="00876CB4"/>
    <w:rsid w:val="00883549"/>
    <w:rsid w:val="00885530"/>
    <w:rsid w:val="00891F99"/>
    <w:rsid w:val="00896872"/>
    <w:rsid w:val="00897B12"/>
    <w:rsid w:val="008A3869"/>
    <w:rsid w:val="008A5A1B"/>
    <w:rsid w:val="008A6731"/>
    <w:rsid w:val="008A71F3"/>
    <w:rsid w:val="008B4E50"/>
    <w:rsid w:val="008B531B"/>
    <w:rsid w:val="008C48E8"/>
    <w:rsid w:val="008D5ABB"/>
    <w:rsid w:val="008E0DF6"/>
    <w:rsid w:val="008E195C"/>
    <w:rsid w:val="008E20AD"/>
    <w:rsid w:val="008E4D44"/>
    <w:rsid w:val="008E6CC7"/>
    <w:rsid w:val="008E7A26"/>
    <w:rsid w:val="008E7E7F"/>
    <w:rsid w:val="008F0CCF"/>
    <w:rsid w:val="008F482C"/>
    <w:rsid w:val="009023FF"/>
    <w:rsid w:val="00903F26"/>
    <w:rsid w:val="0090511B"/>
    <w:rsid w:val="009139D8"/>
    <w:rsid w:val="00913DE0"/>
    <w:rsid w:val="00914AAE"/>
    <w:rsid w:val="00916D29"/>
    <w:rsid w:val="00920BA8"/>
    <w:rsid w:val="009366D4"/>
    <w:rsid w:val="009557BE"/>
    <w:rsid w:val="00955C86"/>
    <w:rsid w:val="009567B4"/>
    <w:rsid w:val="00957560"/>
    <w:rsid w:val="00962359"/>
    <w:rsid w:val="00962FD1"/>
    <w:rsid w:val="00971261"/>
    <w:rsid w:val="009714F2"/>
    <w:rsid w:val="00971D70"/>
    <w:rsid w:val="009727A1"/>
    <w:rsid w:val="00975633"/>
    <w:rsid w:val="0097611F"/>
    <w:rsid w:val="00981028"/>
    <w:rsid w:val="00981888"/>
    <w:rsid w:val="009835ED"/>
    <w:rsid w:val="00985301"/>
    <w:rsid w:val="00987572"/>
    <w:rsid w:val="009906F3"/>
    <w:rsid w:val="009939FE"/>
    <w:rsid w:val="00994BB1"/>
    <w:rsid w:val="00994EDD"/>
    <w:rsid w:val="00995CF2"/>
    <w:rsid w:val="00997C92"/>
    <w:rsid w:val="009A0188"/>
    <w:rsid w:val="009A17BE"/>
    <w:rsid w:val="009A2C9C"/>
    <w:rsid w:val="009A6630"/>
    <w:rsid w:val="009A6C9E"/>
    <w:rsid w:val="009B74D9"/>
    <w:rsid w:val="009C2958"/>
    <w:rsid w:val="009C682B"/>
    <w:rsid w:val="009C71B4"/>
    <w:rsid w:val="009D4306"/>
    <w:rsid w:val="009D47B8"/>
    <w:rsid w:val="009D522B"/>
    <w:rsid w:val="009E136C"/>
    <w:rsid w:val="009E57F8"/>
    <w:rsid w:val="009E69FA"/>
    <w:rsid w:val="009F05E4"/>
    <w:rsid w:val="009F086A"/>
    <w:rsid w:val="009F4B47"/>
    <w:rsid w:val="00A01DB6"/>
    <w:rsid w:val="00A0432E"/>
    <w:rsid w:val="00A1235A"/>
    <w:rsid w:val="00A13230"/>
    <w:rsid w:val="00A15381"/>
    <w:rsid w:val="00A21040"/>
    <w:rsid w:val="00A215BD"/>
    <w:rsid w:val="00A21B66"/>
    <w:rsid w:val="00A22C85"/>
    <w:rsid w:val="00A24545"/>
    <w:rsid w:val="00A24E96"/>
    <w:rsid w:val="00A2667A"/>
    <w:rsid w:val="00A268D5"/>
    <w:rsid w:val="00A26B6F"/>
    <w:rsid w:val="00A3000C"/>
    <w:rsid w:val="00A30721"/>
    <w:rsid w:val="00A30CAD"/>
    <w:rsid w:val="00A32A14"/>
    <w:rsid w:val="00A354AD"/>
    <w:rsid w:val="00A3591F"/>
    <w:rsid w:val="00A405A3"/>
    <w:rsid w:val="00A45D6B"/>
    <w:rsid w:val="00A5232B"/>
    <w:rsid w:val="00A524EA"/>
    <w:rsid w:val="00A53853"/>
    <w:rsid w:val="00A6533A"/>
    <w:rsid w:val="00A711EB"/>
    <w:rsid w:val="00A745BF"/>
    <w:rsid w:val="00A74881"/>
    <w:rsid w:val="00A80A87"/>
    <w:rsid w:val="00A81716"/>
    <w:rsid w:val="00A82D9F"/>
    <w:rsid w:val="00A84DE0"/>
    <w:rsid w:val="00A85319"/>
    <w:rsid w:val="00A91C58"/>
    <w:rsid w:val="00A93ADF"/>
    <w:rsid w:val="00A94EE0"/>
    <w:rsid w:val="00AA0FEC"/>
    <w:rsid w:val="00AA210F"/>
    <w:rsid w:val="00AA31FE"/>
    <w:rsid w:val="00AA4493"/>
    <w:rsid w:val="00AA63A5"/>
    <w:rsid w:val="00AB0E59"/>
    <w:rsid w:val="00AB14DB"/>
    <w:rsid w:val="00AC007A"/>
    <w:rsid w:val="00AC0490"/>
    <w:rsid w:val="00AC0DF3"/>
    <w:rsid w:val="00AC2EBF"/>
    <w:rsid w:val="00AC3938"/>
    <w:rsid w:val="00AE143F"/>
    <w:rsid w:val="00AE3BED"/>
    <w:rsid w:val="00AE420D"/>
    <w:rsid w:val="00AE67C4"/>
    <w:rsid w:val="00AE7EF1"/>
    <w:rsid w:val="00AF096C"/>
    <w:rsid w:val="00AF268D"/>
    <w:rsid w:val="00AF37F2"/>
    <w:rsid w:val="00AF43D9"/>
    <w:rsid w:val="00AF5D63"/>
    <w:rsid w:val="00B01AE5"/>
    <w:rsid w:val="00B023FC"/>
    <w:rsid w:val="00B0738C"/>
    <w:rsid w:val="00B079B3"/>
    <w:rsid w:val="00B07B50"/>
    <w:rsid w:val="00B11E07"/>
    <w:rsid w:val="00B1560B"/>
    <w:rsid w:val="00B17741"/>
    <w:rsid w:val="00B25B32"/>
    <w:rsid w:val="00B30267"/>
    <w:rsid w:val="00B31DC9"/>
    <w:rsid w:val="00B41EBC"/>
    <w:rsid w:val="00B42E16"/>
    <w:rsid w:val="00B522B7"/>
    <w:rsid w:val="00B618CD"/>
    <w:rsid w:val="00B62E9F"/>
    <w:rsid w:val="00B67D9F"/>
    <w:rsid w:val="00B71F2E"/>
    <w:rsid w:val="00B724DA"/>
    <w:rsid w:val="00B726E5"/>
    <w:rsid w:val="00B730FE"/>
    <w:rsid w:val="00B77B1D"/>
    <w:rsid w:val="00B802D7"/>
    <w:rsid w:val="00B82419"/>
    <w:rsid w:val="00B84F30"/>
    <w:rsid w:val="00B850EF"/>
    <w:rsid w:val="00B918B6"/>
    <w:rsid w:val="00B923AA"/>
    <w:rsid w:val="00B95D15"/>
    <w:rsid w:val="00B95DE2"/>
    <w:rsid w:val="00B967A7"/>
    <w:rsid w:val="00B97E9B"/>
    <w:rsid w:val="00BA0D4D"/>
    <w:rsid w:val="00BA19FF"/>
    <w:rsid w:val="00BA4154"/>
    <w:rsid w:val="00BA764C"/>
    <w:rsid w:val="00BB0ADD"/>
    <w:rsid w:val="00BB51B3"/>
    <w:rsid w:val="00BB6CBD"/>
    <w:rsid w:val="00BC0E25"/>
    <w:rsid w:val="00BC1DD8"/>
    <w:rsid w:val="00BC5DE4"/>
    <w:rsid w:val="00BD352E"/>
    <w:rsid w:val="00BD3D46"/>
    <w:rsid w:val="00BD75A9"/>
    <w:rsid w:val="00BE0F07"/>
    <w:rsid w:val="00BE1A02"/>
    <w:rsid w:val="00BE2FAA"/>
    <w:rsid w:val="00BF0E4D"/>
    <w:rsid w:val="00BF2AFE"/>
    <w:rsid w:val="00BF48A4"/>
    <w:rsid w:val="00C04934"/>
    <w:rsid w:val="00C11A5A"/>
    <w:rsid w:val="00C12FEC"/>
    <w:rsid w:val="00C14B73"/>
    <w:rsid w:val="00C154EB"/>
    <w:rsid w:val="00C16F96"/>
    <w:rsid w:val="00C17A89"/>
    <w:rsid w:val="00C20C67"/>
    <w:rsid w:val="00C36E00"/>
    <w:rsid w:val="00C36FB9"/>
    <w:rsid w:val="00C37EEB"/>
    <w:rsid w:val="00C421A0"/>
    <w:rsid w:val="00C51AC8"/>
    <w:rsid w:val="00C55726"/>
    <w:rsid w:val="00C62AF5"/>
    <w:rsid w:val="00C64FD8"/>
    <w:rsid w:val="00C65356"/>
    <w:rsid w:val="00C671F8"/>
    <w:rsid w:val="00C67F78"/>
    <w:rsid w:val="00C720A3"/>
    <w:rsid w:val="00C72329"/>
    <w:rsid w:val="00C755ED"/>
    <w:rsid w:val="00C76D52"/>
    <w:rsid w:val="00C85D12"/>
    <w:rsid w:val="00C86992"/>
    <w:rsid w:val="00C8764A"/>
    <w:rsid w:val="00C92102"/>
    <w:rsid w:val="00CA074D"/>
    <w:rsid w:val="00CA7346"/>
    <w:rsid w:val="00CA7849"/>
    <w:rsid w:val="00CB037E"/>
    <w:rsid w:val="00CB0E68"/>
    <w:rsid w:val="00CB1F70"/>
    <w:rsid w:val="00CB24CA"/>
    <w:rsid w:val="00CB3CA1"/>
    <w:rsid w:val="00CB491D"/>
    <w:rsid w:val="00CB5B73"/>
    <w:rsid w:val="00CB6B04"/>
    <w:rsid w:val="00CD1E48"/>
    <w:rsid w:val="00CD2CCD"/>
    <w:rsid w:val="00CD3943"/>
    <w:rsid w:val="00CD58EC"/>
    <w:rsid w:val="00CE1382"/>
    <w:rsid w:val="00CE1E8D"/>
    <w:rsid w:val="00CE5D05"/>
    <w:rsid w:val="00CE71CD"/>
    <w:rsid w:val="00CF0626"/>
    <w:rsid w:val="00CF5509"/>
    <w:rsid w:val="00CF5E1D"/>
    <w:rsid w:val="00D02C94"/>
    <w:rsid w:val="00D0425B"/>
    <w:rsid w:val="00D100DD"/>
    <w:rsid w:val="00D108F5"/>
    <w:rsid w:val="00D10D2C"/>
    <w:rsid w:val="00D12634"/>
    <w:rsid w:val="00D1371F"/>
    <w:rsid w:val="00D14F16"/>
    <w:rsid w:val="00D17074"/>
    <w:rsid w:val="00D2015F"/>
    <w:rsid w:val="00D21085"/>
    <w:rsid w:val="00D34D43"/>
    <w:rsid w:val="00D3746C"/>
    <w:rsid w:val="00D45BAB"/>
    <w:rsid w:val="00D45FB4"/>
    <w:rsid w:val="00D5016F"/>
    <w:rsid w:val="00D53FAC"/>
    <w:rsid w:val="00D557A9"/>
    <w:rsid w:val="00D62077"/>
    <w:rsid w:val="00D63486"/>
    <w:rsid w:val="00D74F66"/>
    <w:rsid w:val="00D806EB"/>
    <w:rsid w:val="00D827DF"/>
    <w:rsid w:val="00D83658"/>
    <w:rsid w:val="00D90F44"/>
    <w:rsid w:val="00D92AFA"/>
    <w:rsid w:val="00DA1212"/>
    <w:rsid w:val="00DA6776"/>
    <w:rsid w:val="00DA75EC"/>
    <w:rsid w:val="00DB0E54"/>
    <w:rsid w:val="00DB5358"/>
    <w:rsid w:val="00DC0F61"/>
    <w:rsid w:val="00DC15A9"/>
    <w:rsid w:val="00DC2BFE"/>
    <w:rsid w:val="00DD457E"/>
    <w:rsid w:val="00DE4E73"/>
    <w:rsid w:val="00DE6A42"/>
    <w:rsid w:val="00DF09C4"/>
    <w:rsid w:val="00DF1398"/>
    <w:rsid w:val="00DF3F99"/>
    <w:rsid w:val="00DF4FD2"/>
    <w:rsid w:val="00DF6BA5"/>
    <w:rsid w:val="00E02855"/>
    <w:rsid w:val="00E10011"/>
    <w:rsid w:val="00E1045E"/>
    <w:rsid w:val="00E13B83"/>
    <w:rsid w:val="00E14F5A"/>
    <w:rsid w:val="00E2655C"/>
    <w:rsid w:val="00E30BBD"/>
    <w:rsid w:val="00E336E2"/>
    <w:rsid w:val="00E36FEA"/>
    <w:rsid w:val="00E42503"/>
    <w:rsid w:val="00E43617"/>
    <w:rsid w:val="00E43A6E"/>
    <w:rsid w:val="00E43EEF"/>
    <w:rsid w:val="00E44146"/>
    <w:rsid w:val="00E456FC"/>
    <w:rsid w:val="00E53608"/>
    <w:rsid w:val="00E5365C"/>
    <w:rsid w:val="00E54654"/>
    <w:rsid w:val="00E54699"/>
    <w:rsid w:val="00E60C44"/>
    <w:rsid w:val="00E62F7B"/>
    <w:rsid w:val="00E67E80"/>
    <w:rsid w:val="00E73818"/>
    <w:rsid w:val="00E761E0"/>
    <w:rsid w:val="00E779C5"/>
    <w:rsid w:val="00E82C5F"/>
    <w:rsid w:val="00E842A6"/>
    <w:rsid w:val="00E85501"/>
    <w:rsid w:val="00E96941"/>
    <w:rsid w:val="00E978B9"/>
    <w:rsid w:val="00EA011A"/>
    <w:rsid w:val="00EA0377"/>
    <w:rsid w:val="00EA0FA5"/>
    <w:rsid w:val="00EA218B"/>
    <w:rsid w:val="00EA2B89"/>
    <w:rsid w:val="00EA388D"/>
    <w:rsid w:val="00EA41CC"/>
    <w:rsid w:val="00EA5844"/>
    <w:rsid w:val="00EB0574"/>
    <w:rsid w:val="00EB0901"/>
    <w:rsid w:val="00EB26C5"/>
    <w:rsid w:val="00EB2C00"/>
    <w:rsid w:val="00EB2C44"/>
    <w:rsid w:val="00EB38E5"/>
    <w:rsid w:val="00EB49A7"/>
    <w:rsid w:val="00EB4C5A"/>
    <w:rsid w:val="00EB6D31"/>
    <w:rsid w:val="00EC2B50"/>
    <w:rsid w:val="00EC7A20"/>
    <w:rsid w:val="00ED0235"/>
    <w:rsid w:val="00ED19C2"/>
    <w:rsid w:val="00ED1D58"/>
    <w:rsid w:val="00ED4063"/>
    <w:rsid w:val="00EE0F8B"/>
    <w:rsid w:val="00EE2ED4"/>
    <w:rsid w:val="00EE3346"/>
    <w:rsid w:val="00EE4481"/>
    <w:rsid w:val="00EF4F89"/>
    <w:rsid w:val="00EF6EF9"/>
    <w:rsid w:val="00F039A6"/>
    <w:rsid w:val="00F1500C"/>
    <w:rsid w:val="00F20CAC"/>
    <w:rsid w:val="00F217BF"/>
    <w:rsid w:val="00F2242B"/>
    <w:rsid w:val="00F25CA3"/>
    <w:rsid w:val="00F31DDE"/>
    <w:rsid w:val="00F32200"/>
    <w:rsid w:val="00F34519"/>
    <w:rsid w:val="00F37496"/>
    <w:rsid w:val="00F43438"/>
    <w:rsid w:val="00F46DA8"/>
    <w:rsid w:val="00F47527"/>
    <w:rsid w:val="00F47A08"/>
    <w:rsid w:val="00F517B3"/>
    <w:rsid w:val="00F537C6"/>
    <w:rsid w:val="00F55E51"/>
    <w:rsid w:val="00F60854"/>
    <w:rsid w:val="00F62311"/>
    <w:rsid w:val="00F6726F"/>
    <w:rsid w:val="00F71434"/>
    <w:rsid w:val="00F7231D"/>
    <w:rsid w:val="00F741E4"/>
    <w:rsid w:val="00F75107"/>
    <w:rsid w:val="00F7522A"/>
    <w:rsid w:val="00F811D1"/>
    <w:rsid w:val="00F8202A"/>
    <w:rsid w:val="00F83831"/>
    <w:rsid w:val="00F8593A"/>
    <w:rsid w:val="00F901F5"/>
    <w:rsid w:val="00F9104D"/>
    <w:rsid w:val="00F918BA"/>
    <w:rsid w:val="00F93077"/>
    <w:rsid w:val="00F9419B"/>
    <w:rsid w:val="00FA5D8C"/>
    <w:rsid w:val="00FA664F"/>
    <w:rsid w:val="00FA745B"/>
    <w:rsid w:val="00FB3D3F"/>
    <w:rsid w:val="00FB561F"/>
    <w:rsid w:val="00FC01C6"/>
    <w:rsid w:val="00FC4EB0"/>
    <w:rsid w:val="00FC5649"/>
    <w:rsid w:val="00FC6FCC"/>
    <w:rsid w:val="00FD0D52"/>
    <w:rsid w:val="00FD2428"/>
    <w:rsid w:val="00FD2B76"/>
    <w:rsid w:val="00FD6F58"/>
    <w:rsid w:val="00FE01E7"/>
    <w:rsid w:val="00FE49B8"/>
    <w:rsid w:val="00FE5FBE"/>
    <w:rsid w:val="00FF01DB"/>
    <w:rsid w:val="00FF5312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5B90C9"/>
  <w15:docId w15:val="{1A25B319-FD5F-453B-A2A9-1DA04AF1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79D6"/>
    <w:pPr>
      <w:ind w:left="426"/>
    </w:pPr>
    <w:rPr>
      <w:rFonts w:ascii="Arial" w:hAnsi="Arial"/>
      <w:sz w:val="22"/>
      <w:lang w:val="pt-BR"/>
    </w:rPr>
  </w:style>
  <w:style w:type="paragraph" w:styleId="Heading1">
    <w:name w:val="heading 1"/>
    <w:aliases w:val="normal,1,h1,Header 1,Head1,Título 1 Big,H1&lt;------------------,Título N1,H1,Attribute Heading 1,Arial 14 Fett,Arial 14 Fett1,Arial 14 Fett2,Heading 1- not bold,II+,I,tchead,1 ghost,g,ghost,1 h3,Capitolo,H11,H12,H13,H14,H15,H16,H17,H18,H111,H121"/>
    <w:basedOn w:val="Normal"/>
    <w:next w:val="Normal"/>
    <w:qFormat/>
    <w:rsid w:val="007479D6"/>
    <w:pPr>
      <w:keepNext/>
      <w:keepLines/>
      <w:numPr>
        <w:numId w:val="1"/>
      </w:numPr>
      <w:spacing w:before="480" w:after="120"/>
      <w:ind w:left="0"/>
      <w:outlineLvl w:val="0"/>
    </w:pPr>
    <w:rPr>
      <w:b/>
      <w:sz w:val="36"/>
    </w:r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qFormat/>
    <w:rsid w:val="007479D6"/>
    <w:pPr>
      <w:keepNext/>
      <w:numPr>
        <w:ilvl w:val="1"/>
        <w:numId w:val="1"/>
      </w:numPr>
      <w:spacing w:before="240" w:after="60"/>
      <w:ind w:left="0"/>
      <w:outlineLvl w:val="1"/>
    </w:pPr>
    <w:rPr>
      <w:b/>
      <w:sz w:val="28"/>
    </w:rPr>
  </w:style>
  <w:style w:type="paragraph" w:styleId="Heading3">
    <w:name w:val="heading 3"/>
    <w:aliases w:val="H3,3,H3&lt;------------------"/>
    <w:basedOn w:val="Normal"/>
    <w:next w:val="Normal"/>
    <w:qFormat/>
    <w:rsid w:val="007479D6"/>
    <w:pPr>
      <w:keepNext/>
      <w:keepLines/>
      <w:numPr>
        <w:ilvl w:val="2"/>
        <w:numId w:val="1"/>
      </w:numPr>
      <w:spacing w:before="240"/>
      <w:ind w:left="0"/>
      <w:outlineLvl w:val="2"/>
    </w:pPr>
    <w:rPr>
      <w:rFonts w:ascii="Verdana" w:hAnsi="Verdana"/>
      <w:b/>
    </w:rPr>
  </w:style>
  <w:style w:type="paragraph" w:styleId="Heading4">
    <w:name w:val="heading 4"/>
    <w:basedOn w:val="Heading3"/>
    <w:qFormat/>
    <w:rsid w:val="007479D6"/>
    <w:pPr>
      <w:numPr>
        <w:ilvl w:val="3"/>
      </w:numPr>
      <w:outlineLvl w:val="3"/>
    </w:pPr>
  </w:style>
  <w:style w:type="paragraph" w:styleId="Heading5">
    <w:name w:val="heading 5"/>
    <w:basedOn w:val="Heading4"/>
    <w:qFormat/>
    <w:rsid w:val="007479D6"/>
    <w:pPr>
      <w:numPr>
        <w:ilvl w:val="4"/>
      </w:numPr>
      <w:outlineLvl w:val="4"/>
    </w:pPr>
  </w:style>
  <w:style w:type="paragraph" w:styleId="Heading6">
    <w:name w:val="heading 6"/>
    <w:basedOn w:val="Normal"/>
    <w:next w:val="NormalIndent"/>
    <w:qFormat/>
    <w:rsid w:val="007479D6"/>
    <w:pPr>
      <w:numPr>
        <w:ilvl w:val="5"/>
        <w:numId w:val="1"/>
      </w:numPr>
      <w:spacing w:after="280"/>
      <w:ind w:left="0" w:right="-2"/>
      <w:outlineLvl w:val="5"/>
    </w:pPr>
    <w:rPr>
      <w:rFonts w:ascii="CG Times" w:hAnsi="CG Times"/>
      <w:sz w:val="20"/>
      <w:u w:val="single"/>
    </w:rPr>
  </w:style>
  <w:style w:type="paragraph" w:styleId="Heading7">
    <w:name w:val="heading 7"/>
    <w:basedOn w:val="Normal"/>
    <w:next w:val="NormalIndent"/>
    <w:qFormat/>
    <w:rsid w:val="007479D6"/>
    <w:pPr>
      <w:numPr>
        <w:ilvl w:val="6"/>
        <w:numId w:val="1"/>
      </w:numPr>
      <w:spacing w:after="280"/>
      <w:ind w:left="0" w:right="-2"/>
      <w:outlineLvl w:val="6"/>
    </w:pPr>
    <w:rPr>
      <w:rFonts w:ascii="CG Times" w:hAnsi="CG Times"/>
      <w:i/>
      <w:sz w:val="20"/>
    </w:rPr>
  </w:style>
  <w:style w:type="paragraph" w:styleId="Heading8">
    <w:name w:val="heading 8"/>
    <w:basedOn w:val="Normal"/>
    <w:next w:val="NormalIndent"/>
    <w:qFormat/>
    <w:rsid w:val="007479D6"/>
    <w:pPr>
      <w:numPr>
        <w:ilvl w:val="7"/>
        <w:numId w:val="1"/>
      </w:numPr>
      <w:spacing w:after="280"/>
      <w:ind w:left="0" w:right="-2"/>
      <w:outlineLvl w:val="7"/>
    </w:pPr>
    <w:rPr>
      <w:rFonts w:ascii="CG Times" w:hAnsi="CG Times"/>
      <w:i/>
      <w:sz w:val="20"/>
    </w:rPr>
  </w:style>
  <w:style w:type="paragraph" w:styleId="Heading9">
    <w:name w:val="heading 9"/>
    <w:basedOn w:val="Normal"/>
    <w:next w:val="NormalIndent"/>
    <w:qFormat/>
    <w:rsid w:val="007479D6"/>
    <w:pPr>
      <w:numPr>
        <w:ilvl w:val="8"/>
        <w:numId w:val="1"/>
      </w:numPr>
      <w:spacing w:after="280"/>
      <w:ind w:left="0" w:right="-2"/>
      <w:outlineLvl w:val="8"/>
    </w:pPr>
    <w:rPr>
      <w:rFonts w:ascii="CG Times" w:hAnsi="CG Times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79D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7479D6"/>
    <w:pPr>
      <w:tabs>
        <w:tab w:val="center" w:pos="4252"/>
        <w:tab w:val="right" w:pos="8504"/>
      </w:tabs>
    </w:pPr>
    <w:rPr>
      <w:lang w:val="x-none"/>
    </w:rPr>
  </w:style>
  <w:style w:type="paragraph" w:styleId="BodyText">
    <w:name w:val="Body Text"/>
    <w:basedOn w:val="Normal"/>
    <w:rsid w:val="007479D6"/>
    <w:pPr>
      <w:spacing w:after="120"/>
      <w:ind w:left="0" w:right="-2"/>
    </w:pPr>
  </w:style>
  <w:style w:type="paragraph" w:styleId="TOC7">
    <w:name w:val="toc 7"/>
    <w:basedOn w:val="Normal"/>
    <w:next w:val="Normal"/>
    <w:semiHidden/>
    <w:rsid w:val="007479D6"/>
    <w:pPr>
      <w:ind w:left="1320"/>
    </w:pPr>
    <w:rPr>
      <w:rFonts w:ascii="Times New Roman" w:hAnsi="Times New Roman"/>
      <w:sz w:val="18"/>
    </w:rPr>
  </w:style>
  <w:style w:type="paragraph" w:styleId="BodyTextIndent">
    <w:name w:val="Body Text Indent"/>
    <w:basedOn w:val="Normal"/>
    <w:link w:val="BodyTextIndentChar"/>
    <w:uiPriority w:val="99"/>
    <w:rsid w:val="007479D6"/>
    <w:pPr>
      <w:spacing w:after="120"/>
      <w:ind w:left="283"/>
    </w:pPr>
    <w:rPr>
      <w:lang w:val="x-none"/>
    </w:rPr>
  </w:style>
  <w:style w:type="table" w:styleId="TableGrid">
    <w:name w:val="Table Grid"/>
    <w:basedOn w:val="TableNormal"/>
    <w:rsid w:val="007479D6"/>
    <w:pPr>
      <w:ind w:left="42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iralistacommarcadores">
    <w:name w:val="Primeira lista com marcadores"/>
    <w:basedOn w:val="ListBullet"/>
    <w:next w:val="ListBullet"/>
    <w:rsid w:val="007479D6"/>
    <w:pPr>
      <w:spacing w:before="80" w:line="360" w:lineRule="auto"/>
      <w:ind w:left="0"/>
    </w:pPr>
    <w:rPr>
      <w:lang w:eastAsia="pt-BR"/>
    </w:rPr>
  </w:style>
  <w:style w:type="paragraph" w:customStyle="1" w:styleId="TEXTOARIAL">
    <w:name w:val="TEXTO_ARIAL"/>
    <w:basedOn w:val="Normal"/>
    <w:rsid w:val="007479D6"/>
    <w:pPr>
      <w:tabs>
        <w:tab w:val="left" w:pos="1080"/>
        <w:tab w:val="left" w:pos="4253"/>
        <w:tab w:val="left" w:pos="6096"/>
      </w:tabs>
      <w:ind w:left="0"/>
      <w:jc w:val="both"/>
    </w:pPr>
    <w:rPr>
      <w:sz w:val="24"/>
      <w:lang w:eastAsia="pt-BR"/>
    </w:rPr>
  </w:style>
  <w:style w:type="paragraph" w:styleId="NormalIndent">
    <w:name w:val="Normal Indent"/>
    <w:basedOn w:val="Normal"/>
    <w:rsid w:val="007479D6"/>
    <w:pPr>
      <w:ind w:left="708"/>
    </w:pPr>
  </w:style>
  <w:style w:type="paragraph" w:styleId="ListBullet">
    <w:name w:val="List Bullet"/>
    <w:basedOn w:val="Normal"/>
    <w:rsid w:val="007479D6"/>
  </w:style>
  <w:style w:type="character" w:styleId="PageNumber">
    <w:name w:val="page number"/>
    <w:basedOn w:val="DefaultParagraphFont"/>
    <w:uiPriority w:val="99"/>
    <w:rsid w:val="005F72AE"/>
  </w:style>
  <w:style w:type="paragraph" w:styleId="TOC1">
    <w:name w:val="toc 1"/>
    <w:basedOn w:val="Normal"/>
    <w:next w:val="Normal"/>
    <w:autoRedefine/>
    <w:uiPriority w:val="39"/>
    <w:rsid w:val="008A6731"/>
    <w:pPr>
      <w:ind w:left="0"/>
    </w:pPr>
    <w:rPr>
      <w:rFonts w:ascii="Arial (W1)" w:hAnsi="Arial (W1)"/>
      <w:b/>
      <w:sz w:val="24"/>
    </w:rPr>
  </w:style>
  <w:style w:type="paragraph" w:styleId="TOC2">
    <w:name w:val="toc 2"/>
    <w:basedOn w:val="Normal"/>
    <w:next w:val="Normal"/>
    <w:autoRedefine/>
    <w:uiPriority w:val="39"/>
    <w:rsid w:val="008A6731"/>
    <w:pPr>
      <w:ind w:left="220"/>
    </w:pPr>
  </w:style>
  <w:style w:type="character" w:styleId="Hyperlink">
    <w:name w:val="Hyperlink"/>
    <w:uiPriority w:val="99"/>
    <w:rsid w:val="008A6731"/>
    <w:rPr>
      <w:color w:val="0000FF"/>
      <w:u w:val="single"/>
    </w:rPr>
  </w:style>
  <w:style w:type="character" w:customStyle="1" w:styleId="FooterChar">
    <w:name w:val="Footer Char"/>
    <w:link w:val="Footer"/>
    <w:uiPriority w:val="99"/>
    <w:locked/>
    <w:rsid w:val="008A5A1B"/>
    <w:rPr>
      <w:rFonts w:ascii="Arial" w:hAnsi="Arial"/>
      <w:sz w:val="22"/>
      <w:lang w:eastAsia="en-US"/>
    </w:rPr>
  </w:style>
  <w:style w:type="character" w:customStyle="1" w:styleId="BodyTextIndentChar">
    <w:name w:val="Body Text Indent Char"/>
    <w:link w:val="BodyTextIndent"/>
    <w:uiPriority w:val="99"/>
    <w:locked/>
    <w:rsid w:val="008A5A1B"/>
    <w:rPr>
      <w:rFonts w:ascii="Arial" w:hAnsi="Arial"/>
      <w:sz w:val="22"/>
      <w:lang w:eastAsia="en-US"/>
    </w:rPr>
  </w:style>
  <w:style w:type="paragraph" w:styleId="BalloonText">
    <w:name w:val="Balloon Text"/>
    <w:basedOn w:val="Normal"/>
    <w:link w:val="BalloonTextChar"/>
    <w:rsid w:val="009875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8757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A5D8C"/>
    <w:pPr>
      <w:spacing w:after="200" w:line="276" w:lineRule="auto"/>
      <w:ind w:left="720"/>
      <w:contextualSpacing/>
    </w:pPr>
    <w:rPr>
      <w:rFonts w:ascii="Calibri" w:hAnsi="Calibri"/>
      <w:szCs w:val="22"/>
      <w:lang w:eastAsia="pt-BR"/>
    </w:rPr>
  </w:style>
  <w:style w:type="character" w:customStyle="1" w:styleId="ListParagraphChar">
    <w:name w:val="List Paragraph Char"/>
    <w:link w:val="ListParagraph"/>
    <w:uiPriority w:val="34"/>
    <w:locked/>
    <w:rsid w:val="00FA5D8C"/>
    <w:rPr>
      <w:rFonts w:ascii="Calibri" w:hAnsi="Calibri"/>
      <w:sz w:val="22"/>
      <w:szCs w:val="22"/>
    </w:rPr>
  </w:style>
  <w:style w:type="paragraph" w:customStyle="1" w:styleId="StyleHeading2Arial14ptBoldItalicNounderlineLeft">
    <w:name w:val="Style Heading 2 + Arial 14 pt Bold Italic No underline Left:  ..."/>
    <w:basedOn w:val="Normal"/>
    <w:rsid w:val="0016407B"/>
    <w:pPr>
      <w:keepNext/>
      <w:numPr>
        <w:ilvl w:val="1"/>
        <w:numId w:val="4"/>
      </w:numPr>
      <w:spacing w:before="240"/>
    </w:pPr>
    <w:rPr>
      <w:rFonts w:eastAsia="Calibri" w:cs="Arial"/>
      <w:b/>
      <w:bCs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rsid w:val="0016407B"/>
    <w:pPr>
      <w:ind w:left="0"/>
    </w:pPr>
    <w:rPr>
      <w:rFonts w:ascii="Calibri" w:eastAsia="Calibri" w:hAnsi="Calibri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16407B"/>
    <w:rPr>
      <w:rFonts w:ascii="Calibri" w:eastAsia="Calibri" w:hAnsi="Calibri"/>
    </w:rPr>
  </w:style>
  <w:style w:type="character" w:customStyle="1" w:styleId="ppmreadonlyvalue">
    <w:name w:val="ppm_read_only_value"/>
    <w:basedOn w:val="DefaultParagraphFont"/>
    <w:rsid w:val="00713E10"/>
  </w:style>
  <w:style w:type="paragraph" w:styleId="NormalWeb">
    <w:name w:val="Normal (Web)"/>
    <w:basedOn w:val="Normal"/>
    <w:uiPriority w:val="99"/>
    <w:semiHidden/>
    <w:unhideWhenUsed/>
    <w:rsid w:val="00F93077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arquitetura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hiago\Estudos\80192%20-%20Extra&#231;&#227;o%20Pontual%20de%20Informa&#231;&#245;es%20do%20Faturamento%20sobre%20o%20Cr&#233;dito%20em%20Reais\01%20-%20Docs%20Oi\80192%20-%20Arbor%20-%20Proposta%20Financeira_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72BEA344FC41BF23D5054E7116B0" ma:contentTypeVersion="0" ma:contentTypeDescription="Crie um novo documento." ma:contentTypeScope="" ma:versionID="0e9b630855ee7576b4196f536fabcde6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95FC6-271C-4065-9E99-69A4445E0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5AA4F5-C938-46DE-B98C-4AD0B2BE40C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4AB63AF-AF70-4372-B86A-E5144CE37F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2E2BC2-CA68-402A-A345-438315CB31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34302E-7DA8-4B06-B461-76F39709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80192 - Arbor - Proposta Financeira_V2.0</Template>
  <TotalTime>115</TotalTime>
  <Pages>5</Pages>
  <Words>557</Words>
  <Characters>3008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Oi</Company>
  <LinksUpToDate>false</LinksUpToDate>
  <CharactersWithSpaces>3558</CharactersWithSpaces>
  <SharedDoc>false</SharedDoc>
  <HLinks>
    <vt:vector size="66" baseType="variant">
      <vt:variant>
        <vt:i4>2293884</vt:i4>
      </vt:variant>
      <vt:variant>
        <vt:i4>63</vt:i4>
      </vt:variant>
      <vt:variant>
        <vt:i4>0</vt:i4>
      </vt:variant>
      <vt:variant>
        <vt:i4>5</vt:i4>
      </vt:variant>
      <vt:variant>
        <vt:lpwstr>http://arquitetura/</vt:lpwstr>
      </vt:variant>
      <vt:variant>
        <vt:lpwstr/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_Toc337197311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_Toc337197310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_Toc337197309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_Toc337197308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_Toc337197307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_Toc337197306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_Toc337197305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_Toc337197304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_Toc337197303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_Toc337197302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Abreu, Thiago A.</dc:creator>
  <cp:lastModifiedBy>Bouzan, Raquel</cp:lastModifiedBy>
  <cp:revision>18</cp:revision>
  <cp:lastPrinted>2011-09-26T19:06:00Z</cp:lastPrinted>
  <dcterms:created xsi:type="dcterms:W3CDTF">2018-01-31T18:47:00Z</dcterms:created>
  <dcterms:modified xsi:type="dcterms:W3CDTF">2018-02-09T18:50:00Z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