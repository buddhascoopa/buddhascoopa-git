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670"/>
      </w:tblGrid>
      <w:tr w:rsidR="00545A91" w14:paraId="60B8AD0C" w14:textId="77777777">
        <w:trPr>
          <w:trHeight w:val="800"/>
        </w:trPr>
        <w:tc>
          <w:tcPr>
            <w:tcW w:w="9923" w:type="dxa"/>
            <w:gridSpan w:val="2"/>
            <w:vAlign w:val="bottom"/>
          </w:tcPr>
          <w:p w14:paraId="60B8AD0B" w14:textId="77777777" w:rsidR="00545A91" w:rsidRPr="00010860" w:rsidRDefault="00545A91" w:rsidP="007E2F57">
            <w:pPr>
              <w:pStyle w:val="Estilo2"/>
              <w:tabs>
                <w:tab w:val="clear" w:pos="1134"/>
                <w:tab w:val="clear" w:pos="1418"/>
              </w:tabs>
              <w:spacing w:before="120"/>
              <w:rPr>
                <w:color w:val="3366FF"/>
              </w:rPr>
            </w:pPr>
          </w:p>
        </w:tc>
      </w:tr>
      <w:tr w:rsidR="00545A91" w14:paraId="60B8AD0E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0D" w14:textId="77777777" w:rsidR="00545A91" w:rsidRPr="00AF00F0" w:rsidRDefault="00545A91" w:rsidP="00C813CC">
            <w:pPr>
              <w:jc w:val="center"/>
              <w:rPr>
                <w:b/>
                <w:caps/>
                <w:color w:val="000080"/>
                <w:sz w:val="32"/>
              </w:rPr>
            </w:pPr>
            <w:r w:rsidRPr="00AF00F0">
              <w:rPr>
                <w:b/>
                <w:caps/>
                <w:color w:val="000080"/>
                <w:sz w:val="32"/>
              </w:rPr>
              <w:t>manual d</w:t>
            </w:r>
            <w:r w:rsidR="001E5ABB" w:rsidRPr="00AF00F0">
              <w:rPr>
                <w:b/>
                <w:caps/>
                <w:color w:val="000080"/>
                <w:sz w:val="32"/>
              </w:rPr>
              <w:t xml:space="preserve">E </w:t>
            </w:r>
            <w:r w:rsidR="00AB58A9">
              <w:rPr>
                <w:b/>
                <w:caps/>
                <w:color w:val="000080"/>
                <w:sz w:val="32"/>
              </w:rPr>
              <w:t>operação</w:t>
            </w:r>
            <w:r w:rsidR="00C813CC">
              <w:rPr>
                <w:b/>
                <w:caps/>
                <w:color w:val="000080"/>
                <w:sz w:val="32"/>
              </w:rPr>
              <w:t xml:space="preserve"> e PRODUÇÃO</w:t>
            </w:r>
          </w:p>
        </w:tc>
      </w:tr>
      <w:tr w:rsidR="00545A91" w14:paraId="60B8AD12" w14:textId="77777777">
        <w:trPr>
          <w:trHeight w:val="3400"/>
        </w:trPr>
        <w:tc>
          <w:tcPr>
            <w:tcW w:w="9923" w:type="dxa"/>
            <w:gridSpan w:val="2"/>
            <w:vAlign w:val="bottom"/>
          </w:tcPr>
          <w:p w14:paraId="60B8AD0F" w14:textId="77777777" w:rsidR="00545A91" w:rsidRDefault="00545A91" w:rsidP="007E2F57">
            <w:pPr>
              <w:rPr>
                <w:b/>
                <w:color w:val="000080"/>
                <w:sz w:val="14"/>
              </w:rPr>
            </w:pPr>
          </w:p>
          <w:p w14:paraId="60B8AD10" w14:textId="77777777" w:rsidR="00307EAF" w:rsidRDefault="00307EAF" w:rsidP="007E2F57">
            <w:pPr>
              <w:rPr>
                <w:b/>
                <w:color w:val="000080"/>
                <w:sz w:val="14"/>
              </w:rPr>
            </w:pPr>
          </w:p>
          <w:p w14:paraId="60B8AD11" w14:textId="77777777" w:rsidR="00307EAF" w:rsidRDefault="00307EAF" w:rsidP="007E2F57">
            <w:pPr>
              <w:rPr>
                <w:b/>
                <w:color w:val="000080"/>
                <w:sz w:val="14"/>
              </w:rPr>
            </w:pPr>
          </w:p>
        </w:tc>
      </w:tr>
      <w:tr w:rsidR="00545A91" w:rsidRPr="00AF00F0" w14:paraId="60B8AD14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13" w14:textId="02A30F9C" w:rsidR="00545A91" w:rsidRPr="00AF00F0" w:rsidRDefault="00C5007F" w:rsidP="00C5007F">
            <w:pPr>
              <w:jc w:val="center"/>
              <w:rPr>
                <w:b/>
                <w:caps/>
                <w:color w:val="000080"/>
                <w:sz w:val="32"/>
              </w:rPr>
            </w:pPr>
            <w:r>
              <w:rPr>
                <w:b/>
                <w:caps/>
                <w:color w:val="000080"/>
                <w:sz w:val="32"/>
              </w:rPr>
              <w:t>RAID FMS</w:t>
            </w:r>
          </w:p>
        </w:tc>
      </w:tr>
      <w:tr w:rsidR="00545A91" w:rsidRPr="00AF00F0" w14:paraId="60B8AD16" w14:textId="77777777">
        <w:trPr>
          <w:trHeight w:val="500"/>
        </w:trPr>
        <w:tc>
          <w:tcPr>
            <w:tcW w:w="9923" w:type="dxa"/>
            <w:gridSpan w:val="2"/>
            <w:vAlign w:val="center"/>
          </w:tcPr>
          <w:p w14:paraId="60B8AD15" w14:textId="77777777" w:rsidR="00545A91" w:rsidRPr="00AF00F0" w:rsidRDefault="00545A91" w:rsidP="00AB58A9">
            <w:pPr>
              <w:rPr>
                <w:b/>
                <w:color w:val="000080"/>
                <w:sz w:val="32"/>
              </w:rPr>
            </w:pPr>
          </w:p>
        </w:tc>
      </w:tr>
      <w:tr w:rsidR="00545A91" w14:paraId="60B8AD18" w14:textId="77777777">
        <w:trPr>
          <w:trHeight w:val="3400"/>
        </w:trPr>
        <w:tc>
          <w:tcPr>
            <w:tcW w:w="9923" w:type="dxa"/>
            <w:gridSpan w:val="2"/>
            <w:vAlign w:val="bottom"/>
          </w:tcPr>
          <w:p w14:paraId="60B8AD17" w14:textId="77777777" w:rsidR="00545A91" w:rsidRDefault="00545A91" w:rsidP="007E2F57">
            <w:pPr>
              <w:rPr>
                <w:b/>
                <w:color w:val="000080"/>
                <w:sz w:val="14"/>
              </w:rPr>
            </w:pPr>
          </w:p>
        </w:tc>
      </w:tr>
      <w:tr w:rsidR="00545A91" w14:paraId="60B8AD1B" w14:textId="77777777">
        <w:trPr>
          <w:trHeight w:val="360"/>
        </w:trPr>
        <w:tc>
          <w:tcPr>
            <w:tcW w:w="4253" w:type="dxa"/>
            <w:tcBorders>
              <w:bottom w:val="nil"/>
            </w:tcBorders>
            <w:vAlign w:val="center"/>
          </w:tcPr>
          <w:p w14:paraId="60B8AD19" w14:textId="77777777" w:rsidR="00545A91" w:rsidRDefault="00545A91" w:rsidP="007E2F57">
            <w:pPr>
              <w:pStyle w:val="Footer"/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Documento:</w:t>
            </w: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60B8AD1A" w14:textId="5F23668F" w:rsidR="00545A91" w:rsidRDefault="00560AD2" w:rsidP="007E2F57">
            <w:pPr>
              <w:rPr>
                <w:color w:val="000080"/>
              </w:rPr>
            </w:pPr>
            <w:r w:rsidRPr="00560AD2">
              <w:rPr>
                <w:color w:val="000080"/>
              </w:rPr>
              <w:t>OMN_BRA16POI03900_P_002_PRJ25351_MOP_RAID_FMS_22012018.docx</w:t>
            </w:r>
          </w:p>
        </w:tc>
      </w:tr>
      <w:tr w:rsidR="00545A91" w14:paraId="60B8AD1E" w14:textId="77777777">
        <w:trPr>
          <w:trHeight w:val="360"/>
        </w:trPr>
        <w:tc>
          <w:tcPr>
            <w:tcW w:w="4253" w:type="dxa"/>
            <w:tcBorders>
              <w:bottom w:val="nil"/>
            </w:tcBorders>
            <w:vAlign w:val="center"/>
          </w:tcPr>
          <w:p w14:paraId="60B8AD1C" w14:textId="77777777" w:rsidR="00545A91" w:rsidRDefault="00545A91" w:rsidP="007E2F57">
            <w:pPr>
              <w:pStyle w:val="Footer"/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Versão:</w:t>
            </w: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60B8AD1D" w14:textId="0B407A44" w:rsidR="00545A91" w:rsidRDefault="00560AD2" w:rsidP="007E2F57">
            <w:pPr>
              <w:rPr>
                <w:color w:val="000080"/>
              </w:rPr>
            </w:pPr>
            <w:r>
              <w:rPr>
                <w:color w:val="000080"/>
              </w:rPr>
              <w:t>1.02</w:t>
            </w:r>
          </w:p>
        </w:tc>
      </w:tr>
      <w:tr w:rsidR="00545A91" w14:paraId="60B8AD21" w14:textId="77777777">
        <w:trPr>
          <w:trHeight w:val="360"/>
        </w:trPr>
        <w:tc>
          <w:tcPr>
            <w:tcW w:w="4253" w:type="dxa"/>
            <w:vAlign w:val="center"/>
          </w:tcPr>
          <w:p w14:paraId="60B8AD1F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Data:</w:t>
            </w:r>
          </w:p>
        </w:tc>
        <w:tc>
          <w:tcPr>
            <w:tcW w:w="5670" w:type="dxa"/>
            <w:vAlign w:val="center"/>
          </w:tcPr>
          <w:p w14:paraId="60B8AD20" w14:textId="4DA9577C" w:rsidR="00545A91" w:rsidRDefault="00560AD2" w:rsidP="00C5007F">
            <w:pPr>
              <w:rPr>
                <w:caps/>
                <w:color w:val="000080"/>
              </w:rPr>
            </w:pPr>
            <w:r>
              <w:rPr>
                <w:color w:val="000080"/>
              </w:rPr>
              <w:t>22</w:t>
            </w:r>
            <w:r w:rsidR="00AB58A9">
              <w:rPr>
                <w:color w:val="000080"/>
              </w:rPr>
              <w:t>/</w:t>
            </w:r>
            <w:r w:rsidR="00C5007F">
              <w:rPr>
                <w:color w:val="000080"/>
              </w:rPr>
              <w:t>0</w:t>
            </w:r>
            <w:r w:rsidR="00337D47">
              <w:rPr>
                <w:color w:val="000080"/>
              </w:rPr>
              <w:t>1</w:t>
            </w:r>
            <w:r w:rsidR="006A7651">
              <w:rPr>
                <w:color w:val="000080"/>
              </w:rPr>
              <w:t>/</w:t>
            </w:r>
            <w:r w:rsidR="00337D47">
              <w:rPr>
                <w:color w:val="000080"/>
              </w:rPr>
              <w:t>201</w:t>
            </w:r>
            <w:r w:rsidR="00C5007F">
              <w:rPr>
                <w:color w:val="000080"/>
              </w:rPr>
              <w:t>8</w:t>
            </w:r>
          </w:p>
        </w:tc>
      </w:tr>
      <w:tr w:rsidR="00545A91" w14:paraId="60B8AD24" w14:textId="77777777">
        <w:trPr>
          <w:trHeight w:val="360"/>
        </w:trPr>
        <w:tc>
          <w:tcPr>
            <w:tcW w:w="4253" w:type="dxa"/>
            <w:vAlign w:val="center"/>
          </w:tcPr>
          <w:p w14:paraId="60B8AD22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Autor:</w:t>
            </w:r>
          </w:p>
        </w:tc>
        <w:tc>
          <w:tcPr>
            <w:tcW w:w="5670" w:type="dxa"/>
            <w:vAlign w:val="center"/>
          </w:tcPr>
          <w:p w14:paraId="60B8AD23" w14:textId="73455AC3" w:rsidR="00545A91" w:rsidRDefault="00560AD2" w:rsidP="007E2F57">
            <w:pPr>
              <w:rPr>
                <w:color w:val="000080"/>
              </w:rPr>
            </w:pPr>
            <w:r>
              <w:rPr>
                <w:color w:val="000080"/>
              </w:rPr>
              <w:t>André Jacomino/Célio Vieira</w:t>
            </w:r>
            <w:r w:rsidR="00C5007F">
              <w:rPr>
                <w:color w:val="000080"/>
              </w:rPr>
              <w:t xml:space="preserve"> (WeDo)</w:t>
            </w:r>
          </w:p>
        </w:tc>
      </w:tr>
      <w:tr w:rsidR="00545A91" w14:paraId="60B8AD27" w14:textId="77777777">
        <w:trPr>
          <w:trHeight w:val="360"/>
        </w:trPr>
        <w:tc>
          <w:tcPr>
            <w:tcW w:w="4253" w:type="dxa"/>
            <w:vAlign w:val="center"/>
          </w:tcPr>
          <w:p w14:paraId="60B8AD25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Aprovação:</w:t>
            </w:r>
          </w:p>
        </w:tc>
        <w:tc>
          <w:tcPr>
            <w:tcW w:w="5670" w:type="dxa"/>
            <w:vAlign w:val="center"/>
          </w:tcPr>
          <w:p w14:paraId="60B8AD26" w14:textId="197E8E36" w:rsidR="00545A91" w:rsidRDefault="00560AD2" w:rsidP="007E2F57">
            <w:pPr>
              <w:rPr>
                <w:color w:val="000080"/>
              </w:rPr>
            </w:pPr>
            <w:r>
              <w:rPr>
                <w:color w:val="000080"/>
              </w:rPr>
              <w:t>Marcelo Ferreira (DIEO/Oi)</w:t>
            </w:r>
          </w:p>
        </w:tc>
      </w:tr>
      <w:tr w:rsidR="00545A91" w14:paraId="60B8AD2A" w14:textId="77777777">
        <w:trPr>
          <w:trHeight w:val="360"/>
        </w:trPr>
        <w:tc>
          <w:tcPr>
            <w:tcW w:w="4253" w:type="dxa"/>
            <w:vAlign w:val="center"/>
          </w:tcPr>
          <w:p w14:paraId="60B8AD28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</w:p>
        </w:tc>
        <w:tc>
          <w:tcPr>
            <w:tcW w:w="5670" w:type="dxa"/>
            <w:vAlign w:val="center"/>
          </w:tcPr>
          <w:p w14:paraId="60B8AD29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D" w14:textId="77777777">
        <w:trPr>
          <w:trHeight w:val="360"/>
        </w:trPr>
        <w:tc>
          <w:tcPr>
            <w:tcW w:w="4253" w:type="dxa"/>
            <w:vAlign w:val="center"/>
          </w:tcPr>
          <w:p w14:paraId="60B8AD2B" w14:textId="77777777" w:rsidR="00545A91" w:rsidRDefault="00545A91" w:rsidP="007E2F57">
            <w:pPr>
              <w:jc w:val="right"/>
              <w:rPr>
                <w:b/>
                <w:color w:val="000080"/>
              </w:rPr>
            </w:pPr>
          </w:p>
        </w:tc>
        <w:tc>
          <w:tcPr>
            <w:tcW w:w="5670" w:type="dxa"/>
            <w:vAlign w:val="center"/>
          </w:tcPr>
          <w:p w14:paraId="60B8AD2C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2F" w14:textId="77777777">
        <w:trPr>
          <w:trHeight w:val="360"/>
        </w:trPr>
        <w:tc>
          <w:tcPr>
            <w:tcW w:w="9923" w:type="dxa"/>
            <w:gridSpan w:val="2"/>
            <w:vAlign w:val="center"/>
          </w:tcPr>
          <w:p w14:paraId="60B8AD2E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31" w14:textId="77777777">
        <w:trPr>
          <w:trHeight w:val="360"/>
        </w:trPr>
        <w:tc>
          <w:tcPr>
            <w:tcW w:w="9923" w:type="dxa"/>
            <w:gridSpan w:val="2"/>
            <w:vAlign w:val="center"/>
          </w:tcPr>
          <w:p w14:paraId="60B8AD30" w14:textId="77777777" w:rsidR="00545A91" w:rsidRDefault="00545A91" w:rsidP="007E2F57">
            <w:pPr>
              <w:rPr>
                <w:color w:val="000080"/>
              </w:rPr>
            </w:pPr>
          </w:p>
        </w:tc>
      </w:tr>
      <w:tr w:rsidR="00545A91" w14:paraId="60B8AD33" w14:textId="77777777">
        <w:trPr>
          <w:trHeight w:val="520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AD32" w14:textId="77777777" w:rsidR="00545A91" w:rsidRDefault="00545A91" w:rsidP="00AB58A9">
            <w:pPr>
              <w:ind w:left="923" w:hanging="923"/>
              <w:rPr>
                <w:sz w:val="18"/>
              </w:rPr>
            </w:pPr>
            <w:r>
              <w:rPr>
                <w:b/>
                <w:color w:val="FF0000"/>
                <w:sz w:val="18"/>
              </w:rPr>
              <w:t>Atenção!</w:t>
            </w:r>
            <w:r>
              <w:rPr>
                <w:b/>
                <w:color w:val="FF0000"/>
                <w:sz w:val="18"/>
              </w:rPr>
              <w:tab/>
            </w:r>
            <w:r>
              <w:rPr>
                <w:sz w:val="18"/>
              </w:rPr>
              <w:t xml:space="preserve">As informações contidas neste documento são de propriedade da </w:t>
            </w:r>
            <w:r w:rsidR="00AB58A9">
              <w:rPr>
                <w:b/>
                <w:color w:val="000080"/>
                <w:sz w:val="18"/>
              </w:rPr>
              <w:t>Oi</w:t>
            </w:r>
            <w:r>
              <w:rPr>
                <w:sz w:val="18"/>
              </w:rPr>
              <w:t xml:space="preserve"> e não é permitido copiar, distribuir ou tornar público sem a prévia autorização por escrito do seu proprietário.</w:t>
            </w:r>
          </w:p>
        </w:tc>
      </w:tr>
    </w:tbl>
    <w:p w14:paraId="60B8AD34" w14:textId="77777777" w:rsidR="007E2F57" w:rsidRDefault="007E2F57">
      <w:pPr>
        <w:jc w:val="both"/>
        <w:rPr>
          <w:b/>
          <w:szCs w:val="36"/>
        </w:rPr>
      </w:pPr>
      <w:r>
        <w:rPr>
          <w:b/>
          <w:szCs w:val="20"/>
        </w:rPr>
        <w:br w:type="page"/>
      </w:r>
      <w:bookmarkStart w:id="0" w:name="_Toc44921239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6"/>
      </w:tblGrid>
      <w:tr w:rsidR="007E2F57" w14:paraId="60B8AD36" w14:textId="77777777">
        <w:trPr>
          <w:trHeight w:val="371"/>
        </w:trPr>
        <w:tc>
          <w:tcPr>
            <w:tcW w:w="9356" w:type="dxa"/>
            <w:shd w:val="pct5" w:color="auto" w:fill="FFFFFF"/>
          </w:tcPr>
          <w:p w14:paraId="60B8AD35" w14:textId="77777777" w:rsidR="007E2F57" w:rsidRDefault="007E2F5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Histórico das Revisões</w:t>
            </w:r>
          </w:p>
        </w:tc>
      </w:tr>
    </w:tbl>
    <w:p w14:paraId="60B8AD37" w14:textId="77777777" w:rsidR="007E2F57" w:rsidRDefault="007E2F57"/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4562"/>
        <w:gridCol w:w="2282"/>
      </w:tblGrid>
      <w:tr w:rsidR="007E2F57" w14:paraId="60B8AD3C" w14:textId="77777777" w:rsidTr="00C5007F">
        <w:tc>
          <w:tcPr>
            <w:tcW w:w="1560" w:type="dxa"/>
          </w:tcPr>
          <w:p w14:paraId="60B8AD38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60B8AD39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62" w:type="dxa"/>
          </w:tcPr>
          <w:p w14:paraId="60B8AD3A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282" w:type="dxa"/>
          </w:tcPr>
          <w:p w14:paraId="60B8AD3B" w14:textId="77777777" w:rsidR="007E2F57" w:rsidRDefault="007E2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E2F57" w14:paraId="60B8AD41" w14:textId="77777777" w:rsidTr="00C5007F">
        <w:tc>
          <w:tcPr>
            <w:tcW w:w="1560" w:type="dxa"/>
          </w:tcPr>
          <w:p w14:paraId="60B8AD3D" w14:textId="546486F3" w:rsidR="007E2F57" w:rsidRDefault="009A401D" w:rsidP="00C5007F">
            <w:pPr>
              <w:pStyle w:val="Explicao"/>
              <w:jc w:val="center"/>
            </w:pPr>
            <w:r>
              <w:t>04</w:t>
            </w:r>
            <w:r w:rsidR="00AD12A7">
              <w:t>/</w:t>
            </w:r>
            <w:r w:rsidR="00C5007F">
              <w:t>01</w:t>
            </w:r>
            <w:r w:rsidR="00AB58A9">
              <w:t>/201</w:t>
            </w:r>
            <w:r w:rsidR="00C5007F">
              <w:t>8</w:t>
            </w:r>
          </w:p>
        </w:tc>
        <w:tc>
          <w:tcPr>
            <w:tcW w:w="992" w:type="dxa"/>
          </w:tcPr>
          <w:p w14:paraId="60B8AD3E" w14:textId="03B0763D" w:rsidR="007E2F57" w:rsidRDefault="00337D47" w:rsidP="0077016A">
            <w:pPr>
              <w:pStyle w:val="Explicao"/>
              <w:jc w:val="center"/>
            </w:pPr>
            <w:r>
              <w:t>1</w:t>
            </w:r>
            <w:r w:rsidR="00AD12A7">
              <w:t>.0</w:t>
            </w:r>
            <w:r w:rsidR="00560AD2">
              <w:t>0</w:t>
            </w:r>
          </w:p>
        </w:tc>
        <w:tc>
          <w:tcPr>
            <w:tcW w:w="4562" w:type="dxa"/>
          </w:tcPr>
          <w:p w14:paraId="60B8AD3F" w14:textId="7E80FE6B" w:rsidR="007E2F57" w:rsidRDefault="00085036" w:rsidP="0077016A">
            <w:pPr>
              <w:pStyle w:val="Explicao"/>
              <w:jc w:val="left"/>
            </w:pPr>
            <w:r>
              <w:t xml:space="preserve">Versão </w:t>
            </w:r>
            <w:r w:rsidR="00337D47">
              <w:t xml:space="preserve">Inicial </w:t>
            </w:r>
            <w:r w:rsidR="00AD12A7">
              <w:t>do documento</w:t>
            </w:r>
          </w:p>
        </w:tc>
        <w:tc>
          <w:tcPr>
            <w:tcW w:w="2282" w:type="dxa"/>
          </w:tcPr>
          <w:p w14:paraId="1DCDED02" w14:textId="77777777" w:rsidR="007E2F57" w:rsidRDefault="00337D47" w:rsidP="003D2A34">
            <w:pPr>
              <w:pStyle w:val="Explicao"/>
            </w:pPr>
            <w:r>
              <w:t>Pedro</w:t>
            </w:r>
            <w:r w:rsidR="00C5007F">
              <w:t xml:space="preserve"> Espíndola</w:t>
            </w:r>
          </w:p>
          <w:p w14:paraId="60B8AD40" w14:textId="232CFB3F" w:rsidR="009A401D" w:rsidRPr="009A401D" w:rsidRDefault="009A401D" w:rsidP="009A401D">
            <w:pPr>
              <w:pStyle w:val="Explicao"/>
            </w:pPr>
            <w:r>
              <w:t>André Jacomino</w:t>
            </w:r>
          </w:p>
        </w:tc>
      </w:tr>
      <w:tr w:rsidR="00A05E4F" w14:paraId="02622FE4" w14:textId="77777777" w:rsidTr="00C5007F">
        <w:tc>
          <w:tcPr>
            <w:tcW w:w="1560" w:type="dxa"/>
          </w:tcPr>
          <w:p w14:paraId="159B4CC2" w14:textId="2722642B" w:rsidR="00A05E4F" w:rsidRDefault="00560AD2" w:rsidP="0077016A">
            <w:pPr>
              <w:pStyle w:val="Explicao"/>
              <w:jc w:val="center"/>
            </w:pPr>
            <w:r>
              <w:t>22/01/2018</w:t>
            </w:r>
          </w:p>
        </w:tc>
        <w:tc>
          <w:tcPr>
            <w:tcW w:w="992" w:type="dxa"/>
          </w:tcPr>
          <w:p w14:paraId="01DC7AE8" w14:textId="673E7929" w:rsidR="00A05E4F" w:rsidRDefault="00560AD2" w:rsidP="0077016A">
            <w:pPr>
              <w:pStyle w:val="Explicao"/>
              <w:jc w:val="center"/>
            </w:pPr>
            <w:r>
              <w:t>1.01</w:t>
            </w:r>
          </w:p>
        </w:tc>
        <w:tc>
          <w:tcPr>
            <w:tcW w:w="4562" w:type="dxa"/>
          </w:tcPr>
          <w:p w14:paraId="0263D440" w14:textId="317C356D" w:rsidR="00A05E4F" w:rsidRDefault="00560AD2" w:rsidP="0077016A">
            <w:pPr>
              <w:pStyle w:val="Explicao"/>
              <w:jc w:val="left"/>
            </w:pPr>
            <w:r>
              <w:t>Atualização após revisão com Operações/TI-Oi</w:t>
            </w:r>
          </w:p>
        </w:tc>
        <w:tc>
          <w:tcPr>
            <w:tcW w:w="2282" w:type="dxa"/>
          </w:tcPr>
          <w:p w14:paraId="4AD2570B" w14:textId="5E619803" w:rsidR="00A05E4F" w:rsidRDefault="00560AD2">
            <w:pPr>
              <w:pStyle w:val="Explicao"/>
            </w:pPr>
            <w:r>
              <w:t>André Jacomino/Celio Vieira (WeDo)</w:t>
            </w:r>
          </w:p>
        </w:tc>
      </w:tr>
      <w:tr w:rsidR="00AD12A7" w14:paraId="60B8AD46" w14:textId="77777777" w:rsidTr="00C5007F">
        <w:tc>
          <w:tcPr>
            <w:tcW w:w="1560" w:type="dxa"/>
          </w:tcPr>
          <w:p w14:paraId="60B8AD42" w14:textId="3DE185EA" w:rsidR="00AD12A7" w:rsidRDefault="00AD12A7" w:rsidP="0077016A">
            <w:pPr>
              <w:pStyle w:val="Explicao"/>
              <w:jc w:val="center"/>
            </w:pPr>
          </w:p>
        </w:tc>
        <w:tc>
          <w:tcPr>
            <w:tcW w:w="992" w:type="dxa"/>
          </w:tcPr>
          <w:p w14:paraId="60B8AD43" w14:textId="2EFD137E" w:rsidR="00AD12A7" w:rsidRDefault="00AD12A7" w:rsidP="00A05E4F">
            <w:pPr>
              <w:pStyle w:val="Explicao"/>
              <w:jc w:val="center"/>
            </w:pPr>
          </w:p>
        </w:tc>
        <w:tc>
          <w:tcPr>
            <w:tcW w:w="4562" w:type="dxa"/>
          </w:tcPr>
          <w:p w14:paraId="60B8AD44" w14:textId="248F780B" w:rsidR="00AD12A7" w:rsidRDefault="00AD12A7" w:rsidP="0077016A">
            <w:pPr>
              <w:pStyle w:val="Explicao"/>
              <w:jc w:val="left"/>
            </w:pPr>
          </w:p>
        </w:tc>
        <w:tc>
          <w:tcPr>
            <w:tcW w:w="2282" w:type="dxa"/>
          </w:tcPr>
          <w:p w14:paraId="60B8AD45" w14:textId="77777777" w:rsidR="00AD12A7" w:rsidRDefault="00AD12A7">
            <w:pPr>
              <w:pStyle w:val="Explicao"/>
            </w:pPr>
          </w:p>
        </w:tc>
      </w:tr>
    </w:tbl>
    <w:p w14:paraId="60B8AD47" w14:textId="77777777" w:rsidR="007E2F57" w:rsidRDefault="007E2F57">
      <w:pPr>
        <w:jc w:val="both"/>
        <w:rPr>
          <w:b/>
          <w:szCs w:val="36"/>
        </w:rPr>
      </w:pPr>
    </w:p>
    <w:p w14:paraId="60B8AD48" w14:textId="77777777" w:rsidR="00EC7F77" w:rsidRDefault="007E2F57" w:rsidP="00EC7F77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Índice</w:t>
      </w:r>
      <w:bookmarkEnd w:id="0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1057661883"/>
        <w:docPartObj>
          <w:docPartGallery w:val="Table of Contents"/>
          <w:docPartUnique/>
        </w:docPartObj>
      </w:sdtPr>
      <w:sdtEndPr/>
      <w:sdtContent>
        <w:p w14:paraId="60B8AD49" w14:textId="77777777" w:rsidR="00EC7F77" w:rsidRDefault="00EC7F77">
          <w:pPr>
            <w:pStyle w:val="TOCHeading"/>
          </w:pPr>
        </w:p>
        <w:p w14:paraId="2517C4C5" w14:textId="77777777" w:rsidR="00560AD2" w:rsidRDefault="002309EB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="00EC7F77">
            <w:instrText xml:space="preserve"> TOC \o "1-3" \h \z \u </w:instrText>
          </w:r>
          <w:r>
            <w:fldChar w:fldCharType="separate"/>
          </w:r>
          <w:hyperlink w:anchor="_Toc504404128" w:history="1">
            <w:r w:rsidR="00560AD2" w:rsidRPr="004F47D7">
              <w:rPr>
                <w:rStyle w:val="Hyperlink"/>
              </w:rPr>
              <w:t>1.</w:t>
            </w:r>
            <w:r w:rsidR="00560AD2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60AD2" w:rsidRPr="004F47D7">
              <w:rPr>
                <w:rStyle w:val="Hyperlink"/>
              </w:rPr>
              <w:t>Visão geral do Sistema</w:t>
            </w:r>
            <w:r w:rsidR="00560AD2">
              <w:rPr>
                <w:webHidden/>
              </w:rPr>
              <w:tab/>
            </w:r>
            <w:r w:rsidR="00560AD2">
              <w:rPr>
                <w:webHidden/>
              </w:rPr>
              <w:fldChar w:fldCharType="begin"/>
            </w:r>
            <w:r w:rsidR="00560AD2">
              <w:rPr>
                <w:webHidden/>
              </w:rPr>
              <w:instrText xml:space="preserve"> PAGEREF _Toc504404128 \h </w:instrText>
            </w:r>
            <w:r w:rsidR="00560AD2">
              <w:rPr>
                <w:webHidden/>
              </w:rPr>
            </w:r>
            <w:r w:rsidR="00560AD2">
              <w:rPr>
                <w:webHidden/>
              </w:rPr>
              <w:fldChar w:fldCharType="separate"/>
            </w:r>
            <w:r w:rsidR="00560AD2">
              <w:rPr>
                <w:webHidden/>
              </w:rPr>
              <w:t>1</w:t>
            </w:r>
            <w:r w:rsidR="00560AD2">
              <w:rPr>
                <w:webHidden/>
              </w:rPr>
              <w:fldChar w:fldCharType="end"/>
            </w:r>
          </w:hyperlink>
        </w:p>
        <w:p w14:paraId="1BE47B5B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29" w:history="1">
            <w:r w:rsidRPr="004F47D7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Nome e alias da Aplicação.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75D17F8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0" w:history="1">
            <w:r w:rsidRPr="004F47D7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Objetivo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96D4AA1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1" w:history="1">
            <w:r w:rsidRPr="004F47D7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Impacto no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D4CB8B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2" w:history="1">
            <w:r w:rsidRPr="004F47D7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Módulos da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E917127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3" w:history="1">
            <w:r w:rsidRPr="004F47D7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Descrição do funcionamento da Aplicação e/ou Módulos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AEE751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4" w:history="1">
            <w:r w:rsidRPr="004F47D7">
              <w:rPr>
                <w:rStyle w:val="Hyperlink"/>
              </w:rPr>
              <w:t>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Centro de Solução responsável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ECFBE6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5" w:history="1">
            <w:r w:rsidRPr="004F47D7">
              <w:rPr>
                <w:rStyle w:val="Hyperlink"/>
              </w:rPr>
              <w:t>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Departamento responsável pela área usuária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A88687D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6" w:history="1">
            <w:r w:rsidRPr="004F47D7">
              <w:rPr>
                <w:rStyle w:val="Hyperlink"/>
              </w:rPr>
              <w:t>1.8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Repositório de documentação de demandas (Visão da Solução, especificação técnica, etc)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1D7D9F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7" w:history="1">
            <w:r w:rsidRPr="004F47D7">
              <w:rPr>
                <w:rStyle w:val="Hyperlink"/>
              </w:rPr>
              <w:t>1.9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Matriz RACI de responsabilidades sobre 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C68FA0E" w14:textId="77777777" w:rsidR="00560AD2" w:rsidRDefault="00560AD2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8" w:history="1">
            <w:r w:rsidRPr="004F47D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Informações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4DB4E5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39" w:history="1">
            <w:r w:rsidRPr="004F47D7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Desenho do modelo físico do ambiente (topologia)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A216571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40" w:history="1">
            <w:r w:rsidRPr="004F47D7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Sistemas que se comunicam com a Aplicação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E3D9F5B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41" w:history="1">
            <w:r w:rsidRPr="004F47D7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Diagrama de integrações com demais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1747D7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42" w:history="1">
            <w:r w:rsidRPr="004F47D7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Detalhamento da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2BDE99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43" w:history="1">
            <w:r w:rsidRPr="004F47D7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Homologação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73EBD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44" w:history="1">
            <w:r w:rsidRPr="004F47D7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ECA7A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45" w:history="1">
            <w:r w:rsidRPr="004F47D7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Mapeamento das Integrações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80CA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46" w:history="1">
            <w:r w:rsidRPr="004F47D7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Dados sobre balanceamento e redundâncias.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41B9063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47" w:history="1">
            <w:r w:rsidRPr="004F47D7">
              <w:rPr>
                <w:rStyle w:val="Hyperlink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Estrutura geral de diretórios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7EF8FC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48" w:history="1">
            <w:r w:rsidRPr="004F47D7">
              <w:rPr>
                <w:rStyle w:val="Hyperlink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Controle de log/auditoria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22BF47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49" w:history="1">
            <w:r w:rsidRPr="004F47D7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Estrutura das informações logadas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D790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50" w:history="1">
            <w:r w:rsidRPr="004F47D7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Política de retenção/expurgo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A82B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51" w:history="1">
            <w:r w:rsidRPr="004F47D7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Procedimento de análise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7960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52" w:history="1">
            <w:r w:rsidRPr="004F47D7">
              <w:rPr>
                <w:rStyle w:val="Hyperlink"/>
              </w:rPr>
              <w:t>2.8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Arquivos temporários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677262E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53" w:history="1">
            <w:r w:rsidRPr="004F47D7">
              <w:rPr>
                <w:rStyle w:val="Hyperlink"/>
              </w:rPr>
              <w:t>2.9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Componentes necessários à aplicação (programas terceiros e DLL’s)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005F11" w14:textId="77777777" w:rsidR="00560AD2" w:rsidRDefault="00560AD2">
          <w:pPr>
            <w:pStyle w:val="TOC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54" w:history="1">
            <w:r w:rsidRPr="004F47D7">
              <w:rPr>
                <w:rStyle w:val="Hyperlink"/>
              </w:rPr>
              <w:t>2.10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Instalação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4BFD65" w14:textId="77777777" w:rsidR="00560AD2" w:rsidRDefault="00560AD2">
          <w:pPr>
            <w:pStyle w:val="TOC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55" w:history="1">
            <w:r w:rsidRPr="004F47D7">
              <w:rPr>
                <w:rStyle w:val="Hyperlink"/>
              </w:rPr>
              <w:t>2.11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Configuração / Parametrização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744ED05" w14:textId="77777777" w:rsidR="00560AD2" w:rsidRDefault="00560AD2">
          <w:pPr>
            <w:pStyle w:val="TOC2"/>
            <w:tabs>
              <w:tab w:val="left" w:pos="110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56" w:history="1">
            <w:r w:rsidRPr="004F47D7">
              <w:rPr>
                <w:rStyle w:val="Hyperlink"/>
              </w:rPr>
              <w:t>2.12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Mecanismos de autenticação (Identidade Digital)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A45D726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57" w:history="1">
            <w:r w:rsidRPr="004F47D7">
              <w:rPr>
                <w:rStyle w:val="Hyperlink"/>
                <w:noProof/>
              </w:rPr>
              <w:t>2.12.1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Repositório de Identidade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89DF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58" w:history="1">
            <w:r w:rsidRPr="004F47D7">
              <w:rPr>
                <w:rStyle w:val="Hyperlink"/>
                <w:noProof/>
              </w:rPr>
              <w:t>2.12.2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Access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0B46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59" w:history="1">
            <w:r w:rsidRPr="004F47D7">
              <w:rPr>
                <w:rStyle w:val="Hyperlink"/>
                <w:noProof/>
              </w:rPr>
              <w:t>2.12.3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Tecnologias Legadas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E5F69" w14:textId="77777777" w:rsidR="00560AD2" w:rsidRDefault="00560AD2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60" w:history="1">
            <w:r w:rsidRPr="004F47D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Operação de Sistemas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AF16F6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61" w:history="1">
            <w:r w:rsidRPr="004F47D7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Janela de Manutenção do Ambiente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10B0B7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62" w:history="1">
            <w:r w:rsidRPr="004F47D7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Regime de Operação (suporte)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4580BAF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63" w:history="1">
            <w:r w:rsidRPr="004F47D7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Procedimento Operacional Padrão (POP)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C5230C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64" w:history="1">
            <w:r w:rsidRPr="004F47D7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Procedimento de paralização do ambiente.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6178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65" w:history="1">
            <w:r w:rsidRPr="004F47D7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Procedimento de inicialização do ambiente.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17D4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66" w:history="1">
            <w:r w:rsidRPr="004F47D7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Procedimento de retomada (restart) / reprocessamento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F4AF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67" w:history="1">
            <w:r w:rsidRPr="004F47D7">
              <w:rPr>
                <w:rStyle w:val="Hyperlink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Procedimento de Deploy / Implantação / Atualização de versão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C128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68" w:history="1">
            <w:r w:rsidRPr="004F47D7">
              <w:rPr>
                <w:rStyle w:val="Hyperlink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Procedimento de verificação de disponibilidade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DE5F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69" w:history="1">
            <w:r w:rsidRPr="004F47D7">
              <w:rPr>
                <w:rStyle w:val="Hyperlink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 xml:space="preserve">Procedimento de </w:t>
            </w:r>
            <w:r w:rsidRPr="004F47D7">
              <w:rPr>
                <w:rStyle w:val="Hyperlink"/>
                <w:i/>
                <w:noProof/>
              </w:rPr>
              <w:t>healthcheck</w:t>
            </w:r>
            <w:r w:rsidRPr="004F47D7">
              <w:rPr>
                <w:rStyle w:val="Hyperlink"/>
                <w:noProof/>
              </w:rPr>
              <w:t xml:space="preserve"> do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96E2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0" w:history="1">
            <w:r w:rsidRPr="004F47D7">
              <w:rPr>
                <w:rStyle w:val="Hyperlink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Procedimento de Troubleshooting de 1º e 2º 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615B09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71" w:history="1">
            <w:r w:rsidRPr="004F47D7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1º Nível de atendimento do 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105B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72" w:history="1">
            <w:r w:rsidRPr="004F47D7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2º nível de atendimento do incidente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53B7" w14:textId="77777777" w:rsidR="00560AD2" w:rsidRDefault="00560AD2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3" w:history="1">
            <w:r w:rsidRPr="004F47D7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Processos de Produção Batch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F67976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4" w:history="1">
            <w:r w:rsidRPr="004F47D7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Runbook de Produção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9E5F97" w14:textId="77777777" w:rsidR="00560AD2" w:rsidRDefault="00560AD2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5" w:history="1">
            <w:r w:rsidRPr="004F47D7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DC5CE6A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6" w:history="1">
            <w:r w:rsidRPr="004F47D7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Sistema Operacional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88C98F0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7" w:history="1">
            <w:r w:rsidRPr="004F47D7">
              <w:rPr>
                <w:rStyle w:val="Hyperlink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Jobs de Produção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4D4269F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8" w:history="1">
            <w:r w:rsidRPr="004F47D7">
              <w:rPr>
                <w:rStyle w:val="Hyperlink"/>
              </w:rPr>
              <w:t>5.3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Aplicações (Robots)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9DA9022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79" w:history="1">
            <w:r w:rsidRPr="004F47D7">
              <w:rPr>
                <w:rStyle w:val="Hyperlink"/>
              </w:rPr>
              <w:t>5.4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0D83142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0" w:history="1">
            <w:r w:rsidRPr="004F47D7">
              <w:rPr>
                <w:rStyle w:val="Hyperlink"/>
              </w:rPr>
              <w:t>5.5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Interfaces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0E680B4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1" w:history="1">
            <w:r w:rsidRPr="004F47D7">
              <w:rPr>
                <w:rStyle w:val="Hyperlink"/>
              </w:rPr>
              <w:t>5.6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Elementos de Rede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5E4370E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2" w:history="1">
            <w:r w:rsidRPr="004F47D7">
              <w:rPr>
                <w:rStyle w:val="Hyperlink"/>
              </w:rPr>
              <w:t>5.7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Monitoração de Serviço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F2100BB" w14:textId="77777777" w:rsidR="00560AD2" w:rsidRDefault="00560AD2">
          <w:pPr>
            <w:pStyle w:val="TOC3"/>
            <w:tabs>
              <w:tab w:val="left" w:pos="1320"/>
              <w:tab w:val="right" w:leader="dot" w:pos="940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4404183" w:history="1">
            <w:r w:rsidRPr="004F47D7">
              <w:rPr>
                <w:rStyle w:val="Hyperlink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47D7">
              <w:rPr>
                <w:rStyle w:val="Hyperlink"/>
                <w:noProof/>
              </w:rPr>
              <w:t>Especificação de Monitoramento de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_Toc504404183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EE50" w14:textId="77777777" w:rsidR="00560AD2" w:rsidRDefault="00560AD2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4" w:history="1">
            <w:r w:rsidRPr="004F47D7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Backup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342784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5" w:history="1">
            <w:r w:rsidRPr="004F47D7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Backup Padrão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DDCAC1F" w14:textId="77777777" w:rsidR="00560AD2" w:rsidRDefault="00560AD2">
          <w:pPr>
            <w:pStyle w:val="TOC2"/>
            <w:tabs>
              <w:tab w:val="left" w:pos="8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6" w:history="1">
            <w:r w:rsidRPr="004F47D7">
              <w:rPr>
                <w:rStyle w:val="Hyperlink"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Backup de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5C411CD" w14:textId="77777777" w:rsidR="00560AD2" w:rsidRDefault="00560AD2">
          <w:pPr>
            <w:pStyle w:val="TOC1"/>
            <w:tabs>
              <w:tab w:val="left" w:pos="480"/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7" w:history="1">
            <w:r w:rsidRPr="004F47D7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4F47D7">
              <w:rPr>
                <w:rStyle w:val="Hyperlink"/>
              </w:rPr>
              <w:t>Notas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DEBDEEE" w14:textId="77777777" w:rsidR="00560AD2" w:rsidRDefault="00560AD2">
          <w:pPr>
            <w:pStyle w:val="TOC1"/>
            <w:tabs>
              <w:tab w:val="right" w:leader="dot" w:pos="94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4404188" w:history="1">
            <w:r w:rsidRPr="004F47D7">
              <w:rPr>
                <w:rStyle w:val="Hyperlink"/>
              </w:rPr>
              <w:t>A. Apêndices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_Toc504404188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B8AD8A" w14:textId="77777777" w:rsidR="00EC7F77" w:rsidRDefault="002309EB">
          <w:r>
            <w:rPr>
              <w:b/>
              <w:bCs/>
            </w:rPr>
            <w:fldChar w:fldCharType="end"/>
          </w:r>
        </w:p>
      </w:sdtContent>
    </w:sdt>
    <w:p w14:paraId="60B8AD8B" w14:textId="77777777" w:rsidR="00EC7F77" w:rsidRDefault="00EC7F77" w:rsidP="00EC7F77">
      <w:pPr>
        <w:jc w:val="both"/>
      </w:pPr>
    </w:p>
    <w:p w14:paraId="60B8AD8C" w14:textId="77777777" w:rsidR="00437A58" w:rsidRDefault="00437A58" w:rsidP="00D2762F">
      <w:pPr>
        <w:pStyle w:val="Heading1"/>
        <w:sectPr w:rsidR="00437A58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2007" w:right="1107" w:bottom="1389" w:left="1389" w:header="709" w:footer="709" w:gutter="0"/>
          <w:pgNumType w:start="0"/>
          <w:cols w:space="708"/>
          <w:titlePg/>
          <w:docGrid w:linePitch="360"/>
        </w:sectPr>
      </w:pPr>
    </w:p>
    <w:p w14:paraId="60B8AD8D" w14:textId="77777777" w:rsidR="00C00D92" w:rsidRDefault="00307EAF" w:rsidP="00D2762F">
      <w:pPr>
        <w:pStyle w:val="Heading1"/>
      </w:pPr>
      <w:bookmarkStart w:id="1" w:name="_Toc323923833"/>
      <w:bookmarkStart w:id="2" w:name="_Toc323924222"/>
      <w:bookmarkStart w:id="3" w:name="_Toc504404128"/>
      <w:r>
        <w:lastRenderedPageBreak/>
        <w:t xml:space="preserve">Visão </w:t>
      </w:r>
      <w:r w:rsidR="00AD207E">
        <w:t xml:space="preserve">geral </w:t>
      </w:r>
      <w:r>
        <w:t>d</w:t>
      </w:r>
      <w:r w:rsidR="00AD207E">
        <w:t>o Sistema</w:t>
      </w:r>
      <w:bookmarkEnd w:id="1"/>
      <w:bookmarkEnd w:id="2"/>
      <w:bookmarkEnd w:id="3"/>
    </w:p>
    <w:p w14:paraId="4846F2BF" w14:textId="77777777" w:rsidR="00697A8A" w:rsidRDefault="00697A8A" w:rsidP="00B43D46">
      <w:pPr>
        <w:spacing w:line="360" w:lineRule="auto"/>
        <w:jc w:val="both"/>
      </w:pPr>
    </w:p>
    <w:p w14:paraId="60B8AD8F" w14:textId="77777777" w:rsidR="00552EBC" w:rsidRDefault="006E784A" w:rsidP="006E784A">
      <w:pPr>
        <w:pStyle w:val="Heading2"/>
      </w:pPr>
      <w:bookmarkStart w:id="4" w:name="_Toc323923834"/>
      <w:bookmarkStart w:id="5" w:name="_Toc323924223"/>
      <w:bookmarkStart w:id="6" w:name="_Toc504404129"/>
      <w:r>
        <w:t>Nome</w:t>
      </w:r>
      <w:r w:rsidR="00AD207E">
        <w:t xml:space="preserve"> e alias</w:t>
      </w:r>
      <w:r>
        <w:t xml:space="preserve"> da Aplicação</w:t>
      </w:r>
      <w:bookmarkEnd w:id="4"/>
      <w:bookmarkEnd w:id="5"/>
      <w:r w:rsidR="00AD207E">
        <w:t>.</w:t>
      </w:r>
      <w:bookmarkEnd w:id="6"/>
    </w:p>
    <w:p w14:paraId="1A98D81F" w14:textId="77777777" w:rsidR="003E6FDA" w:rsidRDefault="003E6FDA" w:rsidP="00B4019D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7B701E0B" w14:textId="6F45375F" w:rsidR="00B43D46" w:rsidRPr="003E6FDA" w:rsidRDefault="003E6FDA" w:rsidP="003E6FDA">
      <w:pPr>
        <w:ind w:firstLine="576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</w:rPr>
      </w:pPr>
      <w:r>
        <w:t>RAID</w:t>
      </w:r>
      <w:r w:rsidR="00764447">
        <w:t xml:space="preserve"> FMS</w:t>
      </w:r>
      <w:r w:rsidR="001D4645">
        <w:t xml:space="preserve"> – Fraud Management System</w:t>
      </w:r>
    </w:p>
    <w:p w14:paraId="60B8AD91" w14:textId="2D0DA731" w:rsidR="006E784A" w:rsidRDefault="006E784A" w:rsidP="006E784A">
      <w:pPr>
        <w:pStyle w:val="Heading2"/>
      </w:pPr>
      <w:bookmarkStart w:id="7" w:name="_Toc323923835"/>
      <w:bookmarkStart w:id="8" w:name="_Toc323924224"/>
      <w:bookmarkStart w:id="9" w:name="_Toc504404130"/>
      <w:r>
        <w:t>Objetivo da Aplicação</w:t>
      </w:r>
      <w:bookmarkEnd w:id="7"/>
      <w:bookmarkEnd w:id="8"/>
      <w:bookmarkEnd w:id="9"/>
    </w:p>
    <w:p w14:paraId="2FF3034F" w14:textId="77777777" w:rsidR="007E5D2C" w:rsidRDefault="007E5D2C" w:rsidP="007E5D2C"/>
    <w:p w14:paraId="7DDCE553" w14:textId="77777777" w:rsidR="001D4645" w:rsidRPr="00764447" w:rsidRDefault="001D4645" w:rsidP="00633312">
      <w:pPr>
        <w:spacing w:line="360" w:lineRule="auto"/>
        <w:ind w:left="576"/>
        <w:jc w:val="both"/>
      </w:pPr>
      <w:r w:rsidRPr="00764447">
        <w:t xml:space="preserve">O RAID FMS irá abranger vários cenários de fraude. </w:t>
      </w:r>
    </w:p>
    <w:p w14:paraId="1E56AE78" w14:textId="77777777" w:rsidR="001D4645" w:rsidRDefault="001D4645" w:rsidP="00633312">
      <w:pPr>
        <w:spacing w:line="360" w:lineRule="auto"/>
        <w:ind w:left="576"/>
        <w:jc w:val="both"/>
      </w:pPr>
    </w:p>
    <w:p w14:paraId="7E6FFB3F" w14:textId="77777777" w:rsidR="001D4645" w:rsidRPr="00764447" w:rsidRDefault="001D4645" w:rsidP="00633312">
      <w:pPr>
        <w:spacing w:line="360" w:lineRule="auto"/>
        <w:ind w:left="576"/>
        <w:jc w:val="both"/>
      </w:pPr>
      <w:r w:rsidRPr="00764447">
        <w:t>Os dados que alimentam o sistema serão disponibilizados e processados ao longo de diferentes fases, de forma a detectar possíveis comportamentos fraudulentos.</w:t>
      </w:r>
    </w:p>
    <w:p w14:paraId="29068EEF" w14:textId="77777777" w:rsidR="001D4645" w:rsidRDefault="001D4645" w:rsidP="00633312">
      <w:pPr>
        <w:spacing w:line="360" w:lineRule="auto"/>
        <w:ind w:left="576"/>
        <w:jc w:val="both"/>
      </w:pPr>
    </w:p>
    <w:p w14:paraId="18D2C60B" w14:textId="7BA621CA" w:rsidR="007E5D2C" w:rsidRPr="007E5D2C" w:rsidRDefault="001D4645" w:rsidP="00633312">
      <w:pPr>
        <w:ind w:left="576"/>
      </w:pPr>
      <w:r>
        <w:t>O resultado final dos dados calculados são então repassados para o Case Management onde os analistas de fraude podem analisar cada caso e dar o parecer final.</w:t>
      </w:r>
    </w:p>
    <w:p w14:paraId="60B8AD92" w14:textId="77777777" w:rsidR="001D549B" w:rsidRDefault="001D549B" w:rsidP="00BB3449">
      <w:pPr>
        <w:pStyle w:val="Heading2"/>
      </w:pPr>
      <w:bookmarkStart w:id="10" w:name="_Toc323923836"/>
      <w:bookmarkStart w:id="11" w:name="_Toc323924225"/>
      <w:bookmarkStart w:id="12" w:name="_Toc504404131"/>
      <w:r>
        <w:t>Impacto no Negócio</w:t>
      </w:r>
      <w:bookmarkEnd w:id="12"/>
    </w:p>
    <w:p w14:paraId="0C575079" w14:textId="77777777" w:rsidR="002025D6" w:rsidRDefault="002025D6" w:rsidP="001D549B"/>
    <w:p w14:paraId="60B8AD95" w14:textId="4198573B" w:rsidR="001D549B" w:rsidRDefault="00F95B14" w:rsidP="001D549B">
      <w:sdt>
        <w:sdtPr>
          <w:id w:val="346060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64447">
            <w:rPr>
              <w:rFonts w:ascii="MS Gothic" w:eastAsia="MS Gothic" w:hAnsi="MS Gothic" w:hint="eastAsia"/>
            </w:rPr>
            <w:t>☒</w:t>
          </w:r>
        </w:sdtContent>
      </w:sdt>
      <w:r w:rsidR="0049599E">
        <w:t xml:space="preserve"> Vendas</w:t>
      </w:r>
    </w:p>
    <w:p w14:paraId="60B8AD96" w14:textId="77777777" w:rsidR="0049599E" w:rsidRDefault="0049599E" w:rsidP="001D549B"/>
    <w:p w14:paraId="60B8AD97" w14:textId="05283D6D" w:rsidR="0049599E" w:rsidRDefault="00F95B14" w:rsidP="0049599E">
      <w:sdt>
        <w:sdtPr>
          <w:id w:val="-1450546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60EA3">
            <w:rPr>
              <w:rFonts w:ascii="MS Gothic" w:eastAsia="MS Gothic" w:hAnsi="MS Gothic" w:hint="eastAsia"/>
            </w:rPr>
            <w:t>☐</w:t>
          </w:r>
        </w:sdtContent>
      </w:sdt>
      <w:r w:rsidR="0049599E">
        <w:t xml:space="preserve"> Pós - Vendas</w:t>
      </w:r>
    </w:p>
    <w:p w14:paraId="60B8AD98" w14:textId="77777777" w:rsidR="0049599E" w:rsidRPr="0049599E" w:rsidRDefault="0049599E" w:rsidP="0049599E"/>
    <w:p w14:paraId="60B8AD99" w14:textId="089B7431" w:rsidR="0049599E" w:rsidRPr="0049599E" w:rsidRDefault="00F95B14" w:rsidP="0049599E">
      <w:sdt>
        <w:sdtPr>
          <w:rPr>
            <w:rFonts w:ascii="MS Gothic" w:eastAsia="MS Gothic" w:hAnsi="MS Gothic" w:hint="eastAsia"/>
          </w:rPr>
          <w:id w:val="-9665812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60EA3">
            <w:rPr>
              <w:rFonts w:ascii="MS Gothic" w:eastAsia="MS Gothic" w:hAnsi="MS Gothic" w:hint="eastAsia"/>
            </w:rPr>
            <w:t>☒</w:t>
          </w:r>
        </w:sdtContent>
      </w:sdt>
      <w:r w:rsidR="0049599E">
        <w:t xml:space="preserve"> Ciclo da Receita</w:t>
      </w:r>
    </w:p>
    <w:p w14:paraId="60B8AD9A" w14:textId="77777777" w:rsidR="0049599E" w:rsidRPr="0049599E" w:rsidRDefault="0049599E" w:rsidP="001D549B"/>
    <w:p w14:paraId="60B8AD9B" w14:textId="77777777" w:rsidR="00BB3449" w:rsidRDefault="00BB3449" w:rsidP="00BB3449">
      <w:pPr>
        <w:pStyle w:val="Heading2"/>
      </w:pPr>
      <w:bookmarkStart w:id="13" w:name="_Toc504404132"/>
      <w:r>
        <w:t>Módulos da Aplicação</w:t>
      </w:r>
      <w:bookmarkEnd w:id="13"/>
    </w:p>
    <w:p w14:paraId="7F702304" w14:textId="77777777" w:rsidR="003E6FDA" w:rsidRDefault="003E6FDA" w:rsidP="003E6FDA"/>
    <w:p w14:paraId="0BFC5DEC" w14:textId="56313768" w:rsidR="003E6FDA" w:rsidRDefault="00764447" w:rsidP="00633312">
      <w:pPr>
        <w:ind w:firstLine="576"/>
      </w:pPr>
      <w:r>
        <w:t>N/A</w:t>
      </w:r>
      <w:r w:rsidR="003E6FDA">
        <w:t xml:space="preserve"> </w:t>
      </w:r>
    </w:p>
    <w:p w14:paraId="6BABD7CF" w14:textId="77777777" w:rsidR="003E6FDA" w:rsidRPr="003E6FDA" w:rsidRDefault="003E6FDA" w:rsidP="003E6FDA"/>
    <w:p w14:paraId="60B8AD9C" w14:textId="77777777" w:rsidR="006E784A" w:rsidRDefault="006E784A" w:rsidP="006E784A">
      <w:pPr>
        <w:pStyle w:val="Heading2"/>
      </w:pPr>
      <w:bookmarkStart w:id="14" w:name="_Toc504404133"/>
      <w:r>
        <w:t>Descrição do funcionamento da Aplicação</w:t>
      </w:r>
      <w:bookmarkEnd w:id="10"/>
      <w:bookmarkEnd w:id="11"/>
      <w:r w:rsidR="00922607">
        <w:t xml:space="preserve"> e/ou </w:t>
      </w:r>
      <w:r w:rsidR="00BB3449">
        <w:t>Módulos</w:t>
      </w:r>
      <w:bookmarkEnd w:id="14"/>
    </w:p>
    <w:p w14:paraId="619EE150" w14:textId="77777777" w:rsidR="003E6FDA" w:rsidRDefault="003E6FDA" w:rsidP="003E6FDA"/>
    <w:p w14:paraId="399CF5BD" w14:textId="63B4D368" w:rsidR="003E6FDA" w:rsidRDefault="003E6FDA" w:rsidP="00633312">
      <w:pPr>
        <w:ind w:left="576"/>
        <w:jc w:val="both"/>
      </w:pPr>
      <w:r>
        <w:t xml:space="preserve">O </w:t>
      </w:r>
      <w:r w:rsidR="00764447">
        <w:t xml:space="preserve">RAID </w:t>
      </w:r>
      <w:r>
        <w:t xml:space="preserve">FMS funciona </w:t>
      </w:r>
      <w:r w:rsidR="001D4645">
        <w:t>a partir de</w:t>
      </w:r>
      <w:r>
        <w:t xml:space="preserve"> fluxos e motores</w:t>
      </w:r>
      <w:r w:rsidR="001D4645">
        <w:t xml:space="preserve"> para detecção de fraude</w:t>
      </w:r>
      <w:r>
        <w:t xml:space="preserve"> que aplicam as regras de negócio sobre os dados</w:t>
      </w:r>
      <w:r w:rsidR="00764447">
        <w:t xml:space="preserve"> de origem</w:t>
      </w:r>
      <w:r>
        <w:t xml:space="preserve">. </w:t>
      </w:r>
    </w:p>
    <w:p w14:paraId="49977E68" w14:textId="77777777" w:rsidR="00697E43" w:rsidRDefault="00697E43" w:rsidP="000723EC">
      <w:pPr>
        <w:jc w:val="both"/>
      </w:pPr>
    </w:p>
    <w:p w14:paraId="53D93A31" w14:textId="06E592DA" w:rsidR="00697E43" w:rsidRDefault="000723EC" w:rsidP="00633312">
      <w:pPr>
        <w:ind w:left="360" w:firstLine="360"/>
        <w:jc w:val="both"/>
      </w:pPr>
      <w:r>
        <w:t xml:space="preserve">As funcionalidades principais do </w:t>
      </w:r>
      <w:r w:rsidR="00697E43">
        <w:t>RAID</w:t>
      </w:r>
      <w:r>
        <w:t xml:space="preserve"> são</w:t>
      </w:r>
      <w:r w:rsidR="00697E43">
        <w:t>:</w:t>
      </w:r>
    </w:p>
    <w:p w14:paraId="4F9A3E8B" w14:textId="77777777" w:rsidR="00697E43" w:rsidRDefault="00697E43" w:rsidP="00633312">
      <w:pPr>
        <w:spacing w:line="360" w:lineRule="auto"/>
        <w:ind w:left="360"/>
        <w:jc w:val="both"/>
      </w:pPr>
    </w:p>
    <w:p w14:paraId="78EF6016" w14:textId="7E5B1314" w:rsidR="00697E43" w:rsidRDefault="00697E43" w:rsidP="00633312">
      <w:pPr>
        <w:pStyle w:val="ListParagraph"/>
        <w:numPr>
          <w:ilvl w:val="0"/>
          <w:numId w:val="31"/>
        </w:numPr>
        <w:spacing w:line="360" w:lineRule="auto"/>
        <w:ind w:left="1080"/>
        <w:jc w:val="both"/>
      </w:pPr>
      <w:r w:rsidRPr="00697E43">
        <w:rPr>
          <w:b/>
        </w:rPr>
        <w:t>Fluxos de carga</w:t>
      </w:r>
      <w:r>
        <w:t xml:space="preserve">: Responsáveis por carregar os arquivos </w:t>
      </w:r>
      <w:r w:rsidR="000723EC">
        <w:t>para</w:t>
      </w:r>
      <w:r>
        <w:t xml:space="preserve"> as tabelas. </w:t>
      </w:r>
    </w:p>
    <w:p w14:paraId="6ED628F5" w14:textId="20971588" w:rsidR="00697E43" w:rsidRDefault="00697E43" w:rsidP="00633312">
      <w:pPr>
        <w:pStyle w:val="ListParagraph"/>
        <w:numPr>
          <w:ilvl w:val="0"/>
          <w:numId w:val="31"/>
        </w:numPr>
        <w:spacing w:line="360" w:lineRule="auto"/>
        <w:ind w:left="1080"/>
        <w:jc w:val="both"/>
      </w:pPr>
      <w:r w:rsidRPr="00697E43">
        <w:rPr>
          <w:b/>
        </w:rPr>
        <w:t>Fluxos de controle</w:t>
      </w:r>
      <w:r>
        <w:t>: Responáveis por iniciar os fluxos de carga</w:t>
      </w:r>
      <w:r w:rsidR="000723EC">
        <w:t xml:space="preserve"> e controlar su</w:t>
      </w:r>
      <w:r>
        <w:t>a execução.</w:t>
      </w:r>
    </w:p>
    <w:p w14:paraId="1A8B9C14" w14:textId="39FE3E1E" w:rsidR="00697E43" w:rsidRPr="005D1B6F" w:rsidRDefault="00E46A7D" w:rsidP="00633312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b/>
        </w:rPr>
      </w:pPr>
      <w:r w:rsidRPr="00E46A7D">
        <w:rPr>
          <w:b/>
        </w:rPr>
        <w:t>Macros</w:t>
      </w:r>
      <w:r>
        <w:rPr>
          <w:b/>
        </w:rPr>
        <w:t xml:space="preserve">: </w:t>
      </w:r>
      <w:r>
        <w:t>Fluxos</w:t>
      </w:r>
      <w:r w:rsidR="001D4645">
        <w:t xml:space="preserve"> genéricos</w:t>
      </w:r>
      <w:r>
        <w:t xml:space="preserve"> que aplicam transformações e cálculos sobre os dados. </w:t>
      </w:r>
    </w:p>
    <w:p w14:paraId="569ED294" w14:textId="7908933D" w:rsidR="005D1B6F" w:rsidRPr="005D1B6F" w:rsidRDefault="005D1B6F" w:rsidP="00633312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b/>
        </w:rPr>
      </w:pPr>
      <w:r>
        <w:rPr>
          <w:b/>
        </w:rPr>
        <w:t xml:space="preserve">Whitelist: </w:t>
      </w:r>
      <w:r w:rsidRPr="005D1B6F">
        <w:t>Uma lista do RAID</w:t>
      </w:r>
      <w:r>
        <w:t xml:space="preserve"> que c</w:t>
      </w:r>
      <w:r w:rsidRPr="005D1B6F">
        <w:t>ontém</w:t>
      </w:r>
      <w:r w:rsidR="000723EC">
        <w:t xml:space="preserve"> a</w:t>
      </w:r>
      <w:r>
        <w:t xml:space="preserve">s </w:t>
      </w:r>
      <w:r w:rsidR="000723EC">
        <w:t>informações</w:t>
      </w:r>
      <w:r>
        <w:t xml:space="preserve"> que serão considerados para aprovação</w:t>
      </w:r>
      <w:r w:rsidR="000723EC">
        <w:t xml:space="preserve"> direta da proposta</w:t>
      </w:r>
      <w:r>
        <w:t>.</w:t>
      </w:r>
    </w:p>
    <w:p w14:paraId="1DD8DA84" w14:textId="5905958D" w:rsidR="005D1B6F" w:rsidRPr="005D1B6F" w:rsidRDefault="005D1B6F" w:rsidP="00633312">
      <w:pPr>
        <w:pStyle w:val="ListParagraph"/>
        <w:numPr>
          <w:ilvl w:val="0"/>
          <w:numId w:val="31"/>
        </w:numPr>
        <w:spacing w:line="360" w:lineRule="auto"/>
        <w:ind w:left="1080"/>
        <w:jc w:val="both"/>
        <w:rPr>
          <w:b/>
        </w:rPr>
      </w:pPr>
      <w:r>
        <w:rPr>
          <w:b/>
        </w:rPr>
        <w:t>Greylist:</w:t>
      </w:r>
      <w:r w:rsidR="000723EC">
        <w:t xml:space="preserve"> Uma lista do RAID contendo a</w:t>
      </w:r>
      <w:r>
        <w:t xml:space="preserve">s </w:t>
      </w:r>
      <w:r w:rsidR="000723EC">
        <w:t>informações</w:t>
      </w:r>
      <w:r>
        <w:t xml:space="preserve"> que deverão ser considerados para a derivação</w:t>
      </w:r>
      <w:r w:rsidR="000723EC">
        <w:t xml:space="preserve"> da proposta.</w:t>
      </w:r>
    </w:p>
    <w:p w14:paraId="19150D31" w14:textId="0ADCA358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>
        <w:rPr>
          <w:b/>
        </w:rPr>
        <w:t>Blacklist:</w:t>
      </w:r>
      <w:r>
        <w:t xml:space="preserve"> Uma lista do RAID que contém </w:t>
      </w:r>
      <w:r w:rsidR="000723EC">
        <w:t>a informações</w:t>
      </w:r>
      <w:r>
        <w:t xml:space="preserve"> que deverão</w:t>
      </w:r>
      <w:r w:rsidR="000723EC">
        <w:t xml:space="preserve"> consideradas para a negação da proposta.</w:t>
      </w:r>
    </w:p>
    <w:p w14:paraId="483367CF" w14:textId="5086606A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>
        <w:rPr>
          <w:b/>
        </w:rPr>
        <w:t>Portal e relatórios:</w:t>
      </w:r>
      <w:r>
        <w:t xml:space="preserve"> O portal é a interface gráfica do RAID, </w:t>
      </w:r>
      <w:r w:rsidR="000723EC">
        <w:t>onde são realizadas todas as operações do usuário</w:t>
      </w:r>
      <w:r>
        <w:t xml:space="preserve">. E </w:t>
      </w:r>
      <w:r w:rsidR="000723EC">
        <w:t xml:space="preserve">no Portal que </w:t>
      </w:r>
      <w:r>
        <w:t>o Front-End de tratamento de casos pode ser acessado.</w:t>
      </w:r>
    </w:p>
    <w:p w14:paraId="08FCA4FF" w14:textId="300AC174" w:rsidR="005D1B6F" w:rsidRPr="005D1B6F" w:rsidRDefault="005D1B6F" w:rsidP="000723EC">
      <w:pPr>
        <w:pStyle w:val="ListParagraph"/>
        <w:numPr>
          <w:ilvl w:val="0"/>
          <w:numId w:val="31"/>
        </w:numPr>
        <w:spacing w:line="360" w:lineRule="auto"/>
        <w:jc w:val="both"/>
        <w:rPr>
          <w:b/>
        </w:rPr>
      </w:pPr>
      <w:r>
        <w:rPr>
          <w:b/>
        </w:rPr>
        <w:lastRenderedPageBreak/>
        <w:t>Front-end de tratamento de casos (</w:t>
      </w:r>
      <w:r w:rsidR="00764447">
        <w:rPr>
          <w:b/>
        </w:rPr>
        <w:t>C</w:t>
      </w:r>
      <w:r>
        <w:rPr>
          <w:b/>
        </w:rPr>
        <w:t xml:space="preserve">ase </w:t>
      </w:r>
      <w:r w:rsidR="00764447">
        <w:rPr>
          <w:b/>
        </w:rPr>
        <w:t>M</w:t>
      </w:r>
      <w:r>
        <w:rPr>
          <w:b/>
        </w:rPr>
        <w:t>anagement)</w:t>
      </w:r>
      <w:r>
        <w:t>: Parte especial do portal onde um analista de fraude tem acesso aos status do caso e</w:t>
      </w:r>
      <w:r w:rsidR="000723EC">
        <w:t xml:space="preserve"> pode</w:t>
      </w:r>
      <w:r>
        <w:t xml:space="preserve"> analisar, escrever comentários e dar um parecer final sobre o caso.</w:t>
      </w:r>
    </w:p>
    <w:p w14:paraId="6EF5C533" w14:textId="77777777" w:rsidR="003E6FDA" w:rsidRPr="003E6FDA" w:rsidRDefault="003E6FDA" w:rsidP="003E6FDA"/>
    <w:p w14:paraId="27AC4BA5" w14:textId="2FE7698D" w:rsidR="000723EC" w:rsidRDefault="00C76501" w:rsidP="000723EC">
      <w:pPr>
        <w:pStyle w:val="Heading2"/>
      </w:pPr>
      <w:bookmarkStart w:id="15" w:name="_Toc323923839"/>
      <w:bookmarkStart w:id="16" w:name="_Toc323924228"/>
      <w:bookmarkStart w:id="17" w:name="_Toc504404134"/>
      <w:r>
        <w:t>Centro de Solução responsável</w:t>
      </w:r>
      <w:bookmarkEnd w:id="15"/>
      <w:bookmarkEnd w:id="16"/>
      <w:bookmarkEnd w:id="17"/>
    </w:p>
    <w:p w14:paraId="2B21D61C" w14:textId="77777777" w:rsidR="00C930C4" w:rsidRDefault="00C930C4" w:rsidP="00C930C4"/>
    <w:p w14:paraId="26F3B01E" w14:textId="7FE68EF1" w:rsidR="00C930C4" w:rsidRPr="00C930C4" w:rsidRDefault="00C930C4" w:rsidP="00633312">
      <w:pPr>
        <w:ind w:firstLine="576"/>
      </w:pPr>
      <w:r w:rsidRPr="00C930C4">
        <w:t>Ger Faturamento Convergente / Ger Soluções Faturamento</w:t>
      </w:r>
    </w:p>
    <w:p w14:paraId="60B8AD9E" w14:textId="77777777" w:rsidR="00C76501" w:rsidRDefault="00C76501" w:rsidP="00C76501">
      <w:pPr>
        <w:pStyle w:val="Heading2"/>
      </w:pPr>
      <w:bookmarkStart w:id="18" w:name="_Toc323923840"/>
      <w:bookmarkStart w:id="19" w:name="_Toc323924229"/>
      <w:bookmarkStart w:id="20" w:name="_Toc504404135"/>
      <w:r>
        <w:t>Departamento responsável pela área usuária</w:t>
      </w:r>
      <w:bookmarkEnd w:id="18"/>
      <w:bookmarkEnd w:id="19"/>
      <w:bookmarkEnd w:id="20"/>
    </w:p>
    <w:p w14:paraId="4C1FB195" w14:textId="77777777" w:rsidR="00C930C4" w:rsidRDefault="00C930C4" w:rsidP="00C930C4"/>
    <w:p w14:paraId="7103ABEC" w14:textId="77777777" w:rsidR="003E6FDA" w:rsidRPr="00CA0DE6" w:rsidRDefault="003E6FDA" w:rsidP="00633312">
      <w:pPr>
        <w:ind w:firstLine="576"/>
      </w:pPr>
      <w:r w:rsidRPr="00CA0DE6">
        <w:t>Gerência de RA e prevenção a Fraude</w:t>
      </w:r>
    </w:p>
    <w:p w14:paraId="4B6AFCC8" w14:textId="77777777" w:rsidR="003E6FDA" w:rsidRPr="003E6FDA" w:rsidRDefault="003E6FDA" w:rsidP="005D1B6F"/>
    <w:p w14:paraId="60B8AD9F" w14:textId="77777777" w:rsidR="00B4019D" w:rsidRDefault="00B4019D" w:rsidP="00B4019D">
      <w:pPr>
        <w:pStyle w:val="Heading2"/>
      </w:pPr>
      <w:bookmarkStart w:id="21" w:name="_Toc323923841"/>
      <w:bookmarkStart w:id="22" w:name="_Toc323924230"/>
      <w:bookmarkStart w:id="23" w:name="_Toc504404136"/>
      <w:r>
        <w:t>Repositório de documentação de demandas (Visão da Solução, especificação técnica, etc)</w:t>
      </w:r>
      <w:bookmarkEnd w:id="23"/>
    </w:p>
    <w:p w14:paraId="0704F808" w14:textId="76EC90EB" w:rsidR="003E6FDA" w:rsidRDefault="003E6FDA" w:rsidP="003E6FDA"/>
    <w:p w14:paraId="6C8087DF" w14:textId="5409C7A0" w:rsidR="00C930C4" w:rsidRDefault="002025D6" w:rsidP="00633312">
      <w:pPr>
        <w:ind w:firstLine="576"/>
      </w:pPr>
      <w:r>
        <w:t>Em definição projeto</w:t>
      </w:r>
      <w:r w:rsidR="000C6F67" w:rsidRPr="000C6F67">
        <w:t>.</w:t>
      </w:r>
    </w:p>
    <w:p w14:paraId="64ABFA55" w14:textId="77777777" w:rsidR="003E6FDA" w:rsidRPr="003E6FDA" w:rsidRDefault="003E6FDA" w:rsidP="003E6FDA"/>
    <w:p w14:paraId="60B8ADA0" w14:textId="77777777" w:rsidR="00AB282B" w:rsidRDefault="00AB282B" w:rsidP="00AB282B">
      <w:pPr>
        <w:pStyle w:val="Heading2"/>
      </w:pPr>
      <w:bookmarkStart w:id="24" w:name="_Toc504404137"/>
      <w:r>
        <w:t>Matriz RACI de responsabilidades sobre o sistema</w:t>
      </w:r>
      <w:bookmarkEnd w:id="24"/>
    </w:p>
    <w:bookmarkEnd w:id="21"/>
    <w:bookmarkEnd w:id="22"/>
    <w:p w14:paraId="60B8ADA3" w14:textId="770224E8" w:rsidR="00C00D92" w:rsidRDefault="00C00D92" w:rsidP="009F075E"/>
    <w:p w14:paraId="2D5F3E10" w14:textId="3931406E" w:rsidR="001D4645" w:rsidRPr="001D4645" w:rsidRDefault="001D4645" w:rsidP="00377E78">
      <w:pPr>
        <w:jc w:val="both"/>
        <w:rPr>
          <w:rFonts w:ascii="Calibri" w:hAnsi="Calibri"/>
          <w:b/>
          <w:bCs/>
          <w:i/>
          <w:iCs/>
          <w:color w:val="000000"/>
          <w:sz w:val="22"/>
          <w:szCs w:val="22"/>
        </w:rPr>
      </w:pPr>
      <w:r w:rsidRPr="001D4645"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R - Responsável (Executor) / A - Dono do Processo / C - Consultado / I - Informado </w:t>
      </w:r>
      <w:r w:rsidR="00377E78">
        <w:rPr>
          <w:rFonts w:ascii="Calibri" w:hAnsi="Calibri"/>
          <w:b/>
          <w:bCs/>
          <w:i/>
          <w:iCs/>
          <w:color w:val="000000"/>
          <w:sz w:val="22"/>
          <w:szCs w:val="22"/>
        </w:rPr>
        <w:t>/ S/A – Sem atribuição</w:t>
      </w:r>
    </w:p>
    <w:p w14:paraId="5397C3B3" w14:textId="77777777" w:rsidR="001D4645" w:rsidRDefault="001D4645" w:rsidP="009F075E"/>
    <w:tbl>
      <w:tblPr>
        <w:tblW w:w="99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7"/>
        <w:gridCol w:w="1242"/>
        <w:gridCol w:w="664"/>
        <w:gridCol w:w="1191"/>
      </w:tblGrid>
      <w:tr w:rsidR="001D4645" w:rsidRPr="001D4645" w14:paraId="27130089" w14:textId="77777777" w:rsidTr="00A86E55">
        <w:trPr>
          <w:trHeight w:val="300"/>
        </w:trPr>
        <w:tc>
          <w:tcPr>
            <w:tcW w:w="6837" w:type="dxa"/>
            <w:vMerge w:val="restart"/>
            <w:tcBorders>
              <w:top w:val="single" w:sz="4" w:space="0" w:color="D9D9D9"/>
              <w:left w:val="nil"/>
              <w:right w:val="single" w:sz="8" w:space="0" w:color="000000"/>
            </w:tcBorders>
            <w:shd w:val="clear" w:color="auto" w:fill="1F497D" w:themeFill="text2"/>
            <w:noWrap/>
            <w:vAlign w:val="center"/>
          </w:tcPr>
          <w:p w14:paraId="3681805B" w14:textId="5CCFF369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Atividades</w:t>
            </w:r>
          </w:p>
        </w:tc>
        <w:tc>
          <w:tcPr>
            <w:tcW w:w="3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1F497D" w:themeFill="text2"/>
            <w:noWrap/>
            <w:vAlign w:val="center"/>
          </w:tcPr>
          <w:p w14:paraId="084A57B2" w14:textId="4244E424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Responsável</w:t>
            </w:r>
          </w:p>
        </w:tc>
      </w:tr>
      <w:tr w:rsidR="001D4645" w:rsidRPr="001D4645" w14:paraId="11F895BF" w14:textId="77777777" w:rsidTr="00A86E55">
        <w:trPr>
          <w:trHeight w:val="300"/>
        </w:trPr>
        <w:tc>
          <w:tcPr>
            <w:tcW w:w="6837" w:type="dxa"/>
            <w:vMerge/>
            <w:tcBorders>
              <w:left w:val="nil"/>
              <w:bottom w:val="single" w:sz="4" w:space="0" w:color="D9D9D9"/>
              <w:right w:val="single" w:sz="8" w:space="0" w:color="000000"/>
            </w:tcBorders>
            <w:shd w:val="clear" w:color="auto" w:fill="1F497D" w:themeFill="text2"/>
            <w:noWrap/>
            <w:vAlign w:val="center"/>
          </w:tcPr>
          <w:p w14:paraId="442B9B3D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</w:tcPr>
          <w:p w14:paraId="57EF564A" w14:textId="1FD9FFF8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WeDo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center"/>
          </w:tcPr>
          <w:p w14:paraId="13CE3AA3" w14:textId="1BE10005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Oi TI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1F497D" w:themeFill="text2"/>
            <w:noWrap/>
            <w:vAlign w:val="center"/>
          </w:tcPr>
          <w:p w14:paraId="69AC4C50" w14:textId="6E039DEF" w:rsidR="001D4645" w:rsidRPr="001D4645" w:rsidRDefault="001D4645" w:rsidP="001D4645">
            <w:pPr>
              <w:jc w:val="center"/>
              <w:rPr>
                <w:rFonts w:ascii="Calibri" w:hAnsi="Calibri"/>
                <w:color w:val="FFFFFF" w:themeColor="background1"/>
                <w:sz w:val="22"/>
                <w:szCs w:val="22"/>
              </w:rPr>
            </w:pPr>
            <w:r w:rsidRPr="001D4645">
              <w:rPr>
                <w:rFonts w:ascii="Calibri" w:hAnsi="Calibri"/>
                <w:color w:val="FFFFFF" w:themeColor="background1"/>
                <w:sz w:val="22"/>
                <w:szCs w:val="22"/>
              </w:rPr>
              <w:t>Oi Negócio</w:t>
            </w:r>
          </w:p>
        </w:tc>
      </w:tr>
      <w:tr w:rsidR="001D4645" w:rsidRPr="001D4645" w14:paraId="46522659" w14:textId="77777777" w:rsidTr="00A86E55">
        <w:trPr>
          <w:trHeight w:val="300"/>
        </w:trPr>
        <w:tc>
          <w:tcPr>
            <w:tcW w:w="6837" w:type="dxa"/>
            <w:tcBorders>
              <w:top w:val="single" w:sz="4" w:space="0" w:color="D9D9D9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52E291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Automação das integrações do RAID FMS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935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8D5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48F82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06C51C67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0D8C8C6D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Geração de documento para execução, configuração e tratamento dos jobs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3F0A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6788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18CD8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2BC4878D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5E385DF6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Implantação do Pacote em ambiente de Produção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998E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D83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0D768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24F3BB42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2BD6D13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Disponibilização dos Manuais de Operação e de Usuário do RAID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45064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F560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E5731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  <w:tr w:rsidR="001D4645" w:rsidRPr="001D4645" w14:paraId="28938222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CDC9678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Operação assistida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5275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93CAE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9A17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</w:tr>
      <w:tr w:rsidR="001D4645" w:rsidRPr="001D4645" w14:paraId="26C13089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6A9EEB5E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Abertura / Fechamento de chamados com ocorrências em produção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6D55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3D34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E04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</w:tr>
      <w:tr w:rsidR="001D4645" w:rsidRPr="001D4645" w14:paraId="2D6C47AD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5090A8A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Correção de bugs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24E1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8FEC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B35D1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</w:tr>
      <w:tr w:rsidR="001D4645" w:rsidRPr="001D4645" w14:paraId="687D5AEE" w14:textId="77777777" w:rsidTr="00A86E55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single" w:sz="4" w:space="0" w:color="D9D9D9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4C57E6E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Geração de Pacote com correção de bugs e Plano de Implantação / Rollback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670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870F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937C5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S/A</w:t>
            </w:r>
          </w:p>
        </w:tc>
      </w:tr>
      <w:tr w:rsidR="001D4645" w:rsidRPr="001D4645" w14:paraId="5D65075F" w14:textId="77777777" w:rsidTr="00A86E55">
        <w:trPr>
          <w:trHeight w:val="315"/>
        </w:trPr>
        <w:tc>
          <w:tcPr>
            <w:tcW w:w="68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CE33"/>
            <w:noWrap/>
            <w:vAlign w:val="center"/>
            <w:hideMark/>
          </w:tcPr>
          <w:p w14:paraId="6B8435C3" w14:textId="77777777" w:rsidR="001D4645" w:rsidRPr="001D4645" w:rsidRDefault="001D4645" w:rsidP="00A86E55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Implantação do Pacote de correção em ambiente de Produção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710D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C - I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D943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R - 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BBB80" w14:textId="77777777" w:rsidR="001D4645" w:rsidRPr="001D4645" w:rsidRDefault="001D4645" w:rsidP="001D464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D4645">
              <w:rPr>
                <w:rFonts w:ascii="Calibri" w:hAnsi="Calibri"/>
                <w:color w:val="000000"/>
                <w:sz w:val="22"/>
                <w:szCs w:val="22"/>
              </w:rPr>
              <w:t>I</w:t>
            </w:r>
          </w:p>
        </w:tc>
      </w:tr>
    </w:tbl>
    <w:p w14:paraId="03B0F5E7" w14:textId="77777777" w:rsidR="001D4645" w:rsidRDefault="001D4645" w:rsidP="009F075E"/>
    <w:p w14:paraId="0B46D9B8" w14:textId="77777777" w:rsidR="00C47C0E" w:rsidRDefault="00C47C0E" w:rsidP="009F075E"/>
    <w:p w14:paraId="381B2D27" w14:textId="77777777" w:rsidR="00C47C0E" w:rsidRDefault="00C47C0E" w:rsidP="009F075E"/>
    <w:p w14:paraId="60B8ADB5" w14:textId="77777777" w:rsidR="00A44725" w:rsidRDefault="00A44725" w:rsidP="00EC7F77">
      <w:pPr>
        <w:pStyle w:val="Heading1"/>
      </w:pPr>
      <w:bookmarkStart w:id="25" w:name="_Toc323923844"/>
      <w:bookmarkStart w:id="26" w:name="_Toc323924233"/>
      <w:bookmarkStart w:id="27" w:name="_Toc504404138"/>
      <w:r>
        <w:t>Informações do Ambiente</w:t>
      </w:r>
      <w:bookmarkEnd w:id="25"/>
      <w:bookmarkEnd w:id="26"/>
      <w:bookmarkEnd w:id="27"/>
    </w:p>
    <w:p w14:paraId="0DFA05E5" w14:textId="77777777" w:rsidR="003E6FDA" w:rsidRDefault="003E6FDA" w:rsidP="003E6FDA">
      <w:pPr>
        <w:jc w:val="both"/>
      </w:pPr>
    </w:p>
    <w:p w14:paraId="3181A04B" w14:textId="7D3BB674" w:rsidR="00377E78" w:rsidRDefault="002025D6" w:rsidP="00633312">
      <w:pPr>
        <w:spacing w:line="360" w:lineRule="auto"/>
        <w:ind w:left="576"/>
        <w:jc w:val="both"/>
        <w:rPr>
          <w:rFonts w:cs="Arial"/>
        </w:rPr>
      </w:pPr>
      <w:r>
        <w:rPr>
          <w:rFonts w:cs="Arial"/>
        </w:rPr>
        <w:t>Na onda 2</w:t>
      </w:r>
      <w:r w:rsidR="00377E78">
        <w:rPr>
          <w:rFonts w:cs="Arial"/>
        </w:rPr>
        <w:t xml:space="preserve"> do projeto, a arquitetura do FMS será composta por dois servidores: FMSDX02 (aplicação) e FMSDX03 (base de dados).</w:t>
      </w:r>
    </w:p>
    <w:p w14:paraId="6AF7F8DF" w14:textId="781128F8" w:rsidR="00151460" w:rsidRDefault="00151460" w:rsidP="005348E2">
      <w:pPr>
        <w:spacing w:line="360" w:lineRule="auto"/>
        <w:ind w:left="576"/>
        <w:jc w:val="both"/>
        <w:rPr>
          <w:rFonts w:cs="Arial"/>
        </w:rPr>
      </w:pPr>
      <w:r>
        <w:rPr>
          <w:rFonts w:cs="Arial"/>
        </w:rPr>
        <w:t>Os arquivos de dados devem ser disponibilizados no servidor de aplicação, onde serão processados e carregados para a base de dados através de fluxos específicos do FMS.</w:t>
      </w:r>
    </w:p>
    <w:p w14:paraId="54EF190A" w14:textId="77777777" w:rsidR="00377E78" w:rsidRDefault="00377E78" w:rsidP="003E6FDA">
      <w:pPr>
        <w:spacing w:line="360" w:lineRule="auto"/>
        <w:ind w:firstLine="576"/>
        <w:jc w:val="both"/>
        <w:rPr>
          <w:rFonts w:cs="Arial"/>
        </w:rPr>
      </w:pPr>
    </w:p>
    <w:p w14:paraId="60B8ADB7" w14:textId="77777777" w:rsidR="00A44725" w:rsidRDefault="00920CE6" w:rsidP="00EC7F77">
      <w:pPr>
        <w:pStyle w:val="Heading2"/>
      </w:pPr>
      <w:bookmarkStart w:id="28" w:name="_Toc323923845"/>
      <w:bookmarkStart w:id="29" w:name="_Toc323924234"/>
      <w:bookmarkStart w:id="30" w:name="_Toc504404139"/>
      <w:r>
        <w:t xml:space="preserve">Desenho do </w:t>
      </w:r>
      <w:r w:rsidRPr="00EC7F77">
        <w:t>modelo</w:t>
      </w:r>
      <w:r>
        <w:t xml:space="preserve"> físico do ambiente</w:t>
      </w:r>
      <w:bookmarkEnd w:id="28"/>
      <w:bookmarkEnd w:id="29"/>
      <w:r w:rsidR="00C74BC7">
        <w:t xml:space="preserve"> (topologia)</w:t>
      </w:r>
      <w:bookmarkEnd w:id="30"/>
    </w:p>
    <w:p w14:paraId="60B8ADBA" w14:textId="77777777" w:rsidR="0071013D" w:rsidRDefault="0071013D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364EA234" w14:textId="06024CB5" w:rsidR="00151460" w:rsidRDefault="00151460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  <w:r>
        <w:rPr>
          <w:rFonts w:asciiTheme="majorHAnsi" w:eastAsiaTheme="majorEastAsia" w:hAnsiTheme="majorHAnsi" w:cstheme="majorBidi"/>
          <w:i/>
          <w:iCs/>
          <w:noProof/>
          <w:color w:val="4F81BD" w:themeColor="accent1"/>
          <w:spacing w:val="15"/>
          <w:sz w:val="24"/>
        </w:rPr>
        <w:lastRenderedPageBreak/>
        <w:drawing>
          <wp:inline distT="0" distB="0" distL="0" distR="0" wp14:anchorId="6610C68E" wp14:editId="2B20023B">
            <wp:extent cx="5943600" cy="466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ADBB" w14:textId="284EC90D" w:rsidR="00C74BC7" w:rsidRDefault="00C74BC7" w:rsidP="00C74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DBC" w14:textId="77777777" w:rsidR="00212E37" w:rsidRDefault="00212E37" w:rsidP="00212E37">
      <w:pPr>
        <w:pStyle w:val="Heading2"/>
      </w:pPr>
      <w:bookmarkStart w:id="31" w:name="_Toc323923846"/>
      <w:bookmarkStart w:id="32" w:name="_Toc323924235"/>
      <w:bookmarkStart w:id="33" w:name="_Toc504404140"/>
      <w:r>
        <w:t>Sistemas que se comunicam com a Aplicação</w:t>
      </w:r>
      <w:bookmarkEnd w:id="33"/>
    </w:p>
    <w:p w14:paraId="13E8122B" w14:textId="77777777" w:rsidR="003E6FDA" w:rsidRDefault="003E6FDA" w:rsidP="003E6FDA"/>
    <w:p w14:paraId="1E582C5E" w14:textId="32B9C726" w:rsidR="005D1B6F" w:rsidRDefault="00C930C4" w:rsidP="00633312">
      <w:pPr>
        <w:ind w:left="576"/>
      </w:pPr>
      <w:r>
        <w:t>Nesta primeira onda do projeto, não haverá comunicação com nenhum outro sistema. Todas as informações serão disponibilizadas e mantidas apenas no servidor do FMS.</w:t>
      </w:r>
    </w:p>
    <w:p w14:paraId="490DA9ED" w14:textId="77777777" w:rsidR="003E6FDA" w:rsidRPr="003E6FDA" w:rsidRDefault="003E6FDA" w:rsidP="003E6FDA"/>
    <w:p w14:paraId="60B8ADBD" w14:textId="77777777" w:rsidR="00212E37" w:rsidRDefault="00212E37" w:rsidP="00212E37">
      <w:pPr>
        <w:pStyle w:val="Heading2"/>
      </w:pPr>
      <w:bookmarkStart w:id="34" w:name="_Toc504404141"/>
      <w:r>
        <w:t>Diagrama de integrações com demais sistemas</w:t>
      </w:r>
      <w:bookmarkEnd w:id="34"/>
    </w:p>
    <w:p w14:paraId="60B8ADC1" w14:textId="77777777" w:rsidR="00B304CD" w:rsidRDefault="00B304CD" w:rsidP="00633312">
      <w:pPr>
        <w:ind w:left="708"/>
      </w:pPr>
      <w:bookmarkStart w:id="35" w:name="_Toc323923855"/>
      <w:bookmarkStart w:id="36" w:name="_Toc323924244"/>
      <w:bookmarkEnd w:id="31"/>
      <w:bookmarkEnd w:id="32"/>
    </w:p>
    <w:p w14:paraId="60B8ADC2" w14:textId="0774648F" w:rsidR="00B304CD" w:rsidRDefault="002025D6" w:rsidP="00633312">
      <w:pPr>
        <w:ind w:left="708"/>
      </w:pPr>
      <w:r>
        <w:t>Na onda 2 do projeto</w:t>
      </w:r>
      <w:r w:rsidR="00072CED">
        <w:t xml:space="preserve"> não haverá comunicação com nenhum outro sistema. Todas as informações serão disponibilizadas e mantidas apenas no servidor do FMS.</w:t>
      </w:r>
    </w:p>
    <w:p w14:paraId="60B8ADC3" w14:textId="77777777" w:rsidR="00B304CD" w:rsidRDefault="00B304CD" w:rsidP="00B304CD"/>
    <w:p w14:paraId="30BAB118" w14:textId="77777777" w:rsidR="00A05E4F" w:rsidRDefault="00A05E4F" w:rsidP="00B304CD"/>
    <w:p w14:paraId="60B8ADC4" w14:textId="77777777" w:rsidR="00031AA5" w:rsidRDefault="00031AA5" w:rsidP="00B304CD"/>
    <w:p w14:paraId="60B8ADC5" w14:textId="77777777" w:rsidR="0071013D" w:rsidRDefault="0071013D" w:rsidP="0071013D">
      <w:pPr>
        <w:pStyle w:val="Heading2"/>
      </w:pPr>
      <w:bookmarkStart w:id="37" w:name="_Toc504404142"/>
      <w:r>
        <w:t>Detalhamento da arquitetura</w:t>
      </w:r>
      <w:bookmarkEnd w:id="37"/>
    </w:p>
    <w:p w14:paraId="60B8ADC7" w14:textId="77777777" w:rsidR="00031AA5" w:rsidRPr="00031AA5" w:rsidRDefault="00031AA5" w:rsidP="00031AA5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2894"/>
        <w:gridCol w:w="4536"/>
      </w:tblGrid>
      <w:tr w:rsidR="008339FE" w:rsidRPr="008339FE" w14:paraId="60B8ADCB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Apresentação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Servidor(es)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CA" w14:textId="00FA0AFC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>
              <w:rPr>
                <w:rFonts w:cs="Arial"/>
              </w:rPr>
              <w:t>FMSDX02</w:t>
            </w:r>
          </w:p>
        </w:tc>
      </w:tr>
      <w:tr w:rsidR="008339FE" w:rsidRPr="00560AD2" w14:paraId="60B8ADCF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C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C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CE" w14:textId="4F41FB86" w:rsidR="008339FE" w:rsidRPr="00151460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)Web Proxy  (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Frontend HTTP</w:t>
            </w:r>
          </w:p>
        </w:tc>
      </w:tr>
      <w:tr w:rsidR="008339FE" w:rsidRPr="008339FE" w14:paraId="60B8ADD3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0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2" w14:textId="5007D91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/ 8080</w:t>
            </w:r>
          </w:p>
        </w:tc>
      </w:tr>
      <w:tr w:rsidR="008339FE" w:rsidRPr="00560AD2" w14:paraId="60B8ADD7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6" w14:textId="13A6C3A4" w:rsidR="008339FE" w:rsidRPr="00151460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Red Hat Enterprise Linux Server 7.4</w:t>
            </w:r>
          </w:p>
        </w:tc>
      </w:tr>
      <w:tr w:rsidR="008339FE" w:rsidRPr="008339FE" w14:paraId="60B8ADDB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8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Computer Clustering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) Balanceamento ( ) Cluster S.O. </w:t>
            </w:r>
          </w:p>
        </w:tc>
      </w:tr>
      <w:tr w:rsidR="008339FE" w:rsidRPr="008339FE" w14:paraId="60B8ADDF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D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D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D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3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DE7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6" w14:textId="506CE6ED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/apps/raidfms/servers/portal</w:t>
            </w:r>
          </w:p>
        </w:tc>
      </w:tr>
      <w:tr w:rsidR="008339FE" w:rsidRPr="008339FE" w14:paraId="60B8ADEB" w14:textId="77777777" w:rsidTr="008339FE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A" w14:textId="7CC2BA32" w:rsidR="008339FE" w:rsidRPr="008339FE" w:rsidRDefault="00B0322C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http://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:8080</w:t>
            </w:r>
          </w:p>
        </w:tc>
      </w:tr>
      <w:tr w:rsidR="008339FE" w:rsidRPr="008339FE" w14:paraId="60B8ADEF" w14:textId="77777777" w:rsidTr="008339FE">
        <w:trPr>
          <w:trHeight w:val="315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E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E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Método Healthcheck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E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HTTP Get  ( ) TCP  ( ) Ping</w:t>
            </w:r>
          </w:p>
        </w:tc>
      </w:tr>
      <w:tr w:rsidR="008339FE" w:rsidRPr="008339FE" w14:paraId="60B8ADF3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0" w14:textId="77777777" w:rsidR="008339FE" w:rsidRPr="008339FE" w:rsidRDefault="008339FE" w:rsidP="008339FE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Aplicação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2" w14:textId="2D0F4AF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>
              <w:rPr>
                <w:rFonts w:cs="Arial"/>
              </w:rPr>
              <w:t>FMSDX02</w:t>
            </w:r>
          </w:p>
        </w:tc>
      </w:tr>
      <w:tr w:rsidR="008339FE" w:rsidRPr="008339FE" w14:paraId="60B8ADF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6" w14:textId="2AE5047C" w:rsidR="008339FE" w:rsidRPr="008339FE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)Aplicação Web  ( ) Batch ( ) Back Office  ( ) Webservice (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Servidorproprietário</w:t>
            </w:r>
          </w:p>
        </w:tc>
      </w:tr>
      <w:tr w:rsidR="008339FE" w:rsidRPr="008339FE" w14:paraId="60B8ADF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A" w14:textId="0B241184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</w:p>
        </w:tc>
      </w:tr>
      <w:tr w:rsidR="008339FE" w:rsidRPr="008339FE" w14:paraId="60B8ADF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DF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DF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DF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Computer Clustering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) Balanceamento ( ) Cluster S.O. </w:t>
            </w:r>
          </w:p>
        </w:tc>
      </w:tr>
      <w:tr w:rsidR="008339FE" w:rsidRPr="008339FE" w14:paraId="60B8AE0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Utiliza sessão?/Tem replicação?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6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0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0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0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Linguagem desenvolvimento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0E" w14:textId="7874BD18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Java</w:t>
            </w:r>
          </w:p>
        </w:tc>
      </w:tr>
      <w:tr w:rsidR="008339FE" w:rsidRPr="008339FE" w14:paraId="60B8AE1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2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6" w14:textId="462AF138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/apps/raidfms/servers/raidfms</w:t>
            </w:r>
          </w:p>
        </w:tc>
      </w:tr>
      <w:tr w:rsidR="008339FE" w:rsidRPr="008339FE" w14:paraId="60B8AE1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A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8339FE" w:rsidRPr="008339FE" w14:paraId="60B8AE1F" w14:textId="77777777" w:rsidTr="008339FE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1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1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Método Healthcheck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1E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HTTP Get  ( ) TCP  ( ) Ping</w:t>
            </w:r>
          </w:p>
        </w:tc>
      </w:tr>
      <w:tr w:rsidR="008339FE" w:rsidRPr="008339FE" w14:paraId="60B8AE23" w14:textId="77777777" w:rsidTr="008339FE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0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Banco de Dados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Servidor(es)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2" w14:textId="48C724DA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cs="Arial"/>
              </w:rPr>
              <w:t>FMSDX03</w:t>
            </w:r>
          </w:p>
        </w:tc>
      </w:tr>
      <w:tr w:rsidR="008339FE" w:rsidRPr="008339FE" w14:paraId="60B8AE27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4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DB Server (nome/versão)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6" w14:textId="1ADD9BE2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Oracle 12C</w:t>
            </w:r>
          </w:p>
        </w:tc>
      </w:tr>
      <w:tr w:rsidR="008339FE" w:rsidRPr="008339FE" w14:paraId="60B8AE2B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8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9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banco de dados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A" w14:textId="42B1FB0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="00151460">
              <w:rPr>
                <w:rFonts w:ascii="Calibri" w:hAnsi="Calibri" w:cs="Calibri"/>
                <w:color w:val="1F497D"/>
                <w:sz w:val="22"/>
                <w:szCs w:val="22"/>
              </w:rPr>
              <w:t>RAIDDEV</w:t>
            </w:r>
          </w:p>
        </w:tc>
      </w:tr>
      <w:tr w:rsidR="008339FE" w:rsidRPr="00560AD2" w14:paraId="60B8AE2F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2C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2D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String de conexão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2E" w14:textId="4A8FCFFE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(DESCRIPTION = (ADDRESS = (PROTOCOL = TCP)(HOST = raiddev-d1)(PORT = 1550)) (CONNECT_DATA = (SERVICE_NAME = raiddev)))</w:t>
            </w:r>
          </w:p>
        </w:tc>
      </w:tr>
      <w:tr w:rsidR="008339FE" w:rsidRPr="00560AD2" w14:paraId="60B8AE33" w14:textId="77777777" w:rsidTr="008339FE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30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31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Forma de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32" w14:textId="07CF287C" w:rsidR="008339FE" w:rsidRPr="00151460" w:rsidRDefault="008339FE" w:rsidP="0015146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 Client  ( ) ODBC  (</w:t>
            </w:r>
            <w:r w:rsidR="00151460"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JDBC ( ) Embedded </w:t>
            </w:r>
          </w:p>
        </w:tc>
      </w:tr>
      <w:tr w:rsidR="008339FE" w:rsidRPr="00560AD2" w14:paraId="60B8AE37" w14:textId="77777777" w:rsidTr="008339FE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8AE34" w14:textId="77777777" w:rsidR="008339FE" w:rsidRPr="00151460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8AE35" w14:textId="77777777" w:rsidR="008339FE" w:rsidRPr="008339FE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Usuário para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8AE36" w14:textId="7B2A1502" w:rsidR="008339FE" w:rsidRPr="00CF5ACF" w:rsidRDefault="008339FE" w:rsidP="008339FE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CF5ACF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 w:rsidR="006D0D5E" w:rsidRPr="00CF5ACF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FMS_APP / FMS_ADM / FMS_DAT</w:t>
            </w:r>
          </w:p>
        </w:tc>
      </w:tr>
    </w:tbl>
    <w:p w14:paraId="60B8AE38" w14:textId="77777777" w:rsidR="008339FE" w:rsidRPr="00CF5ACF" w:rsidRDefault="008339FE" w:rsidP="008339FE">
      <w:pPr>
        <w:rPr>
          <w:lang w:val="en-US"/>
        </w:rPr>
      </w:pPr>
    </w:p>
    <w:p w14:paraId="60B8AE3C" w14:textId="77777777" w:rsidR="0071013D" w:rsidRPr="00560AD2" w:rsidRDefault="0071013D" w:rsidP="0071013D">
      <w:pPr>
        <w:rPr>
          <w:lang w:val="en-US"/>
        </w:rPr>
      </w:pPr>
    </w:p>
    <w:p w14:paraId="60B8AE3D" w14:textId="77777777" w:rsidR="00920CE6" w:rsidRDefault="00920CE6" w:rsidP="0071013D">
      <w:pPr>
        <w:pStyle w:val="Heading3"/>
      </w:pPr>
      <w:bookmarkStart w:id="38" w:name="_Toc504404143"/>
      <w:r>
        <w:t>Homologação</w:t>
      </w:r>
      <w:bookmarkEnd w:id="35"/>
      <w:bookmarkEnd w:id="36"/>
      <w:bookmarkEnd w:id="38"/>
    </w:p>
    <w:p w14:paraId="1774A987" w14:textId="77777777" w:rsidR="00891A6E" w:rsidRDefault="00891A6E" w:rsidP="00891A6E">
      <w:bookmarkStart w:id="39" w:name="_Toc323836537"/>
      <w:bookmarkStart w:id="40" w:name="_Toc323923871"/>
      <w:bookmarkStart w:id="41" w:name="_Toc323924260"/>
    </w:p>
    <w:p w14:paraId="719856E3" w14:textId="29DA711C" w:rsidR="00891A6E" w:rsidRPr="00891A6E" w:rsidRDefault="002025D6" w:rsidP="00633312">
      <w:pPr>
        <w:ind w:left="12" w:firstLine="708"/>
      </w:pPr>
      <w:r>
        <w:t>Na onda 2</w:t>
      </w:r>
      <w:r w:rsidR="00891A6E">
        <w:t xml:space="preserve"> do projeto, não haverá servidor de homologação.</w:t>
      </w:r>
    </w:p>
    <w:p w14:paraId="60B8AE3F" w14:textId="77777777" w:rsidR="00920CE6" w:rsidRDefault="0017318F" w:rsidP="0071013D">
      <w:pPr>
        <w:pStyle w:val="Heading3"/>
      </w:pPr>
      <w:bookmarkStart w:id="42" w:name="_Toc504404144"/>
      <w:bookmarkEnd w:id="39"/>
      <w:r>
        <w:t>Produção</w:t>
      </w:r>
      <w:bookmarkEnd w:id="40"/>
      <w:bookmarkEnd w:id="41"/>
      <w:bookmarkEnd w:id="42"/>
    </w:p>
    <w:p w14:paraId="2D1DD4CD" w14:textId="77777777" w:rsidR="00CF5ACF" w:rsidRDefault="00CF5ACF"/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2894"/>
        <w:gridCol w:w="4536"/>
      </w:tblGrid>
      <w:tr w:rsidR="00CF5ACF" w:rsidRPr="008339FE" w14:paraId="1AEE505C" w14:textId="77777777" w:rsidTr="00B47300">
        <w:trPr>
          <w:trHeight w:val="300"/>
        </w:trPr>
        <w:tc>
          <w:tcPr>
            <w:tcW w:w="13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872D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Apresentação</w:t>
            </w:r>
          </w:p>
        </w:tc>
        <w:tc>
          <w:tcPr>
            <w:tcW w:w="28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3B25D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Servidor(es)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E4FF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>
              <w:rPr>
                <w:rFonts w:cs="Arial"/>
              </w:rPr>
              <w:t>FMSDX02</w:t>
            </w:r>
          </w:p>
        </w:tc>
      </w:tr>
      <w:tr w:rsidR="00CF5ACF" w:rsidRPr="00560AD2" w14:paraId="7AAAB911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8D91B1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1CF4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27477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)Web Proxy  (</w:t>
            </w:r>
            <w: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Frontend HTTP</w:t>
            </w:r>
          </w:p>
        </w:tc>
      </w:tr>
      <w:tr w:rsidR="00CF5ACF" w:rsidRPr="008339FE" w14:paraId="0E397240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8AB817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0806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19478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 / 8080</w:t>
            </w:r>
          </w:p>
        </w:tc>
      </w:tr>
      <w:tr w:rsidR="00CF5ACF" w:rsidRPr="00560AD2" w14:paraId="2CDE3D56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E0ACA2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A33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18BA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Red Hat Enterprise Linux Server 7.4</w:t>
            </w:r>
          </w:p>
        </w:tc>
      </w:tr>
      <w:tr w:rsidR="00CF5ACF" w:rsidRPr="008339FE" w14:paraId="7C8772F7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4E3D4B2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A34F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Computer Clustering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CBDBA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) Balanceamento ( ) Cluster S.O. </w:t>
            </w:r>
          </w:p>
        </w:tc>
      </w:tr>
      <w:tr w:rsidR="00CF5ACF" w:rsidRPr="008339FE" w14:paraId="44371BBB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526B3C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C03A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34C68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39FF4552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2FA8C8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BDF2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5DD1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24836B2C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133AB3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BB0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A3D6E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/apps/raidfms/servers/portal</w:t>
            </w:r>
          </w:p>
        </w:tc>
      </w:tr>
      <w:tr w:rsidR="00CF5ACF" w:rsidRPr="008339FE" w14:paraId="0736E463" w14:textId="77777777" w:rsidTr="00B47300">
        <w:trPr>
          <w:trHeight w:val="300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B33207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157A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BC87C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1F497D"/>
                <w:sz w:val="22"/>
                <w:szCs w:val="22"/>
              </w:rPr>
              <w:t>http://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:8080</w:t>
            </w:r>
          </w:p>
        </w:tc>
      </w:tr>
      <w:tr w:rsidR="00CF5ACF" w:rsidRPr="008339FE" w14:paraId="50EC4C51" w14:textId="77777777" w:rsidTr="00B47300">
        <w:trPr>
          <w:trHeight w:val="315"/>
        </w:trPr>
        <w:tc>
          <w:tcPr>
            <w:tcW w:w="13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FE46B4D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51CC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Método Healthcheck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FDD5E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HTTP Get  ( ) TCP  ( ) Ping</w:t>
            </w:r>
          </w:p>
        </w:tc>
      </w:tr>
      <w:tr w:rsidR="00CF5ACF" w:rsidRPr="008339FE" w14:paraId="4055AD73" w14:textId="77777777" w:rsidTr="00B47300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238" w14:textId="77777777" w:rsidR="00CF5ACF" w:rsidRPr="008339FE" w:rsidRDefault="00CF5ACF" w:rsidP="00B47300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Aplicação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9CC4F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Servidor(es)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FD4DC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</w:t>
            </w:r>
            <w:r>
              <w:rPr>
                <w:rFonts w:cs="Arial"/>
              </w:rPr>
              <w:t>FMSDX02</w:t>
            </w:r>
          </w:p>
        </w:tc>
      </w:tr>
      <w:tr w:rsidR="00CF5ACF" w:rsidRPr="008339FE" w14:paraId="2344AB61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EBF117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D0CD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3353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)Aplicação Web  ( ) Batch ( ) Back Office  ( ) Webservice (</w:t>
            </w:r>
            <w: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X</w:t>
            </w:r>
            <w:r w:rsidRPr="008339FE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) Servidorproprietário</w:t>
            </w:r>
          </w:p>
        </w:tc>
      </w:tr>
      <w:tr w:rsidR="00CF5ACF" w:rsidRPr="008339FE" w14:paraId="0AF2CCFC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C6F72DF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8530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IP (Externo / virtual) / Porta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07AC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 w:rsidRPr="00151460">
              <w:rPr>
                <w:rFonts w:ascii="Calibri" w:hAnsi="Calibri" w:cs="Calibri"/>
                <w:color w:val="1F497D"/>
                <w:sz w:val="22"/>
                <w:szCs w:val="22"/>
              </w:rPr>
              <w:t>10.58.47.220</w:t>
            </w:r>
          </w:p>
        </w:tc>
      </w:tr>
      <w:tr w:rsidR="00CF5ACF" w:rsidRPr="008339FE" w14:paraId="6159E498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AE84F0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B72B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S.O. / versão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5A723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2C1E195B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0A39739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5726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Computer Clustering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526CB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 xml:space="preserve">( ) Balanceamento ( ) Cluster S.O. </w:t>
            </w:r>
          </w:p>
        </w:tc>
      </w:tr>
      <w:tr w:rsidR="00CF5ACF" w:rsidRPr="008339FE" w14:paraId="0AE46D93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BF893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F853A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Utiliza sessão?/Tem replicação?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6ED24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5A9883EF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4C5EAA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9DCA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e versão da Plataforma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15F1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0933489B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A494F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B1B3D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Linguagem desenvolvimento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CE33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Java</w:t>
            </w:r>
          </w:p>
        </w:tc>
      </w:tr>
      <w:tr w:rsidR="00CF5ACF" w:rsidRPr="008339FE" w14:paraId="4449EC82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752021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3FD9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 console (caso exista)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4219B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4C373548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030FB7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CD2E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Pasta física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20E31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/apps/raidfms/servers/raidfms</w:t>
            </w:r>
          </w:p>
        </w:tc>
      </w:tr>
      <w:tr w:rsidR="00CF5ACF" w:rsidRPr="008339FE" w14:paraId="65DAAA2F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03EFEE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896E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URL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D0021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</w:p>
        </w:tc>
      </w:tr>
      <w:tr w:rsidR="00CF5ACF" w:rsidRPr="008339FE" w14:paraId="745D4618" w14:textId="77777777" w:rsidTr="00B47300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0BFAFC2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616C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Método Healthcheck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42BB2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( ) HTTP Get  ( ) TCP  ( ) Ping</w:t>
            </w:r>
          </w:p>
        </w:tc>
      </w:tr>
      <w:tr w:rsidR="00CF5ACF" w:rsidRPr="008339FE" w14:paraId="54AB336B" w14:textId="77777777" w:rsidTr="00B47300">
        <w:trPr>
          <w:trHeight w:val="300"/>
        </w:trPr>
        <w:tc>
          <w:tcPr>
            <w:tcW w:w="13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6FF47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Camada de Banco de Dados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2AAC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Servidor(es)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DE731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>
              <w:rPr>
                <w:rFonts w:cs="Arial"/>
              </w:rPr>
              <w:t>FMSDX03</w:t>
            </w:r>
          </w:p>
        </w:tc>
      </w:tr>
      <w:tr w:rsidR="00CF5ACF" w:rsidRPr="008339FE" w14:paraId="4158BCF7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06A02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BC46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DB Server (nome/versão)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69256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Oracle 12C</w:t>
            </w:r>
          </w:p>
        </w:tc>
      </w:tr>
      <w:tr w:rsidR="00CF5ACF" w:rsidRPr="008339FE" w14:paraId="1836B71B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5633C4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861F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Nome banco de dados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23BA3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1F497D"/>
                <w:sz w:val="22"/>
                <w:szCs w:val="22"/>
              </w:rPr>
              <w:t>RAIDDEV</w:t>
            </w:r>
          </w:p>
        </w:tc>
      </w:tr>
      <w:tr w:rsidR="00CF5ACF" w:rsidRPr="00560AD2" w14:paraId="5DCA594B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1B46F3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9E5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String de conexão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01CB6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(DESCRIPTION = (ADDRESS = (PROTOCOL = TCP)(HOST = raiddev-d1)(PORT = 1550)) (CONNECT_DATA = (SERVICE_NAME = raiddev)))</w:t>
            </w:r>
          </w:p>
        </w:tc>
      </w:tr>
      <w:tr w:rsidR="00CF5ACF" w:rsidRPr="00560AD2" w14:paraId="274DF4AE" w14:textId="77777777" w:rsidTr="00B47300">
        <w:trPr>
          <w:trHeight w:val="300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D070BB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191A5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Forma de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D4D5F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151460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( ) Client  ( ) ODBC  (X) JDBC ( ) Embedded </w:t>
            </w:r>
          </w:p>
        </w:tc>
      </w:tr>
      <w:tr w:rsidR="00CF5ACF" w:rsidRPr="00560AD2" w14:paraId="6FD36DAE" w14:textId="77777777" w:rsidTr="00B47300">
        <w:trPr>
          <w:trHeight w:val="315"/>
        </w:trPr>
        <w:tc>
          <w:tcPr>
            <w:tcW w:w="13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B06F67" w14:textId="77777777" w:rsidR="00CF5ACF" w:rsidRPr="00151460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</w:p>
        </w:tc>
        <w:tc>
          <w:tcPr>
            <w:tcW w:w="28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B77" w14:textId="77777777" w:rsidR="00CF5ACF" w:rsidRPr="008339FE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</w:rPr>
            </w:pPr>
            <w:r w:rsidRPr="008339FE">
              <w:rPr>
                <w:rFonts w:ascii="Calibri" w:hAnsi="Calibri" w:cs="Calibri"/>
                <w:color w:val="1F497D"/>
                <w:sz w:val="22"/>
                <w:szCs w:val="22"/>
              </w:rPr>
              <w:t>Usuário para acesso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0503F" w14:textId="77777777" w:rsidR="00CF5ACF" w:rsidRPr="00CF5ACF" w:rsidRDefault="00CF5ACF" w:rsidP="00B47300">
            <w:pPr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</w:pPr>
            <w:r w:rsidRPr="00CF5ACF">
              <w:rPr>
                <w:rFonts w:ascii="Calibri" w:hAnsi="Calibri" w:cs="Calibri"/>
                <w:color w:val="1F497D"/>
                <w:sz w:val="22"/>
                <w:szCs w:val="22"/>
                <w:lang w:val="en-US"/>
              </w:rPr>
              <w:t> FMS_APP / FMS_ADM / FMS_DAT</w:t>
            </w:r>
          </w:p>
        </w:tc>
      </w:tr>
    </w:tbl>
    <w:p w14:paraId="60B8AE41" w14:textId="77777777" w:rsidR="006B6D24" w:rsidRPr="00CF5ACF" w:rsidRDefault="006B6D24">
      <w:pPr>
        <w:rPr>
          <w:lang w:val="en-US"/>
        </w:rPr>
      </w:pPr>
      <w:r w:rsidRPr="00CF5ACF">
        <w:rPr>
          <w:lang w:val="en-US"/>
        </w:rPr>
        <w:br w:type="page"/>
      </w:r>
    </w:p>
    <w:p w14:paraId="60B8AE42" w14:textId="77777777" w:rsidR="00E36EEA" w:rsidRPr="00CF5ACF" w:rsidRDefault="00E36EEA" w:rsidP="00E36EEA">
      <w:pPr>
        <w:rPr>
          <w:lang w:val="en-US"/>
        </w:rPr>
      </w:pPr>
    </w:p>
    <w:p w14:paraId="60B8AE43" w14:textId="77777777" w:rsidR="007664AB" w:rsidRDefault="007664AB" w:rsidP="007664AB">
      <w:pPr>
        <w:pStyle w:val="Heading3"/>
      </w:pPr>
      <w:bookmarkStart w:id="43" w:name="_Toc504404145"/>
      <w:r w:rsidRPr="007664AB">
        <w:t>Mapeamento das Integrações</w:t>
      </w:r>
      <w:bookmarkEnd w:id="43"/>
    </w:p>
    <w:p w14:paraId="60B8AE44" w14:textId="77777777" w:rsidR="00830E87" w:rsidRPr="00830E87" w:rsidRDefault="00830E87" w:rsidP="00830E87"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 xml:space="preserve">As informações em </w:t>
      </w:r>
      <w:r w:rsidR="00CE7DD5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azul são exemplos reais de como a tabela deve ser preenchida e após incluir as informações referentes ao sistemas devem ser excluídas.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1559"/>
        <w:gridCol w:w="1559"/>
        <w:gridCol w:w="1443"/>
        <w:gridCol w:w="2410"/>
        <w:gridCol w:w="1559"/>
      </w:tblGrid>
      <w:tr w:rsidR="006B6D24" w:rsidRPr="00FC7982" w14:paraId="60B8AE4C" w14:textId="77777777" w:rsidTr="006B6D24">
        <w:trPr>
          <w:trHeight w:val="300"/>
        </w:trPr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5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Ambiente de Origem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6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Ambiente de Destino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7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Serviço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8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Protocolo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9" w14:textId="77777777" w:rsidR="006B6D24" w:rsidRDefault="006B6D24" w:rsidP="006B6D24">
            <w:pPr>
              <w:ind w:left="-70" w:right="-7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Comunicação</w:t>
            </w:r>
          </w:p>
          <w:p w14:paraId="60B8AE4A" w14:textId="77777777" w:rsidR="006B6D24" w:rsidRPr="00FC7982" w:rsidRDefault="006B6D24" w:rsidP="006B6D24">
            <w:pPr>
              <w:ind w:left="-70" w:right="-7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(Síncrono ou Assíncrono)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B8AE4B" w14:textId="77777777" w:rsidR="006B6D24" w:rsidRPr="00FC7982" w:rsidRDefault="006B6D24" w:rsidP="009F60A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C79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Tipo de Autenticação</w:t>
            </w:r>
          </w:p>
        </w:tc>
      </w:tr>
      <w:tr w:rsidR="006B6D24" w:rsidRPr="00FC7982" w14:paraId="60B8AE53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D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Barramento SOA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E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ClickMobile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4F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WebService "Criar alocação"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0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HTTP(SOAP)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1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Síncrono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2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digest (usuário e senha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)&gt;</w:t>
            </w:r>
          </w:p>
        </w:tc>
      </w:tr>
      <w:tr w:rsidR="006B6D24" w:rsidRPr="00FC7982" w14:paraId="60B8AE5A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4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Barramento SOA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5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ClickSchedule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6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WebService "Gerar OS"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7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HTTP(SOAP)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8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Assíncrono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9" w14:textId="77777777" w:rsidR="006B6D24" w:rsidRPr="00FC7982" w:rsidRDefault="006B6D24" w:rsidP="006B6D24">
            <w:pPr>
              <w:jc w:val="center"/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&lt;</w:t>
            </w:r>
            <w:r w:rsidRPr="00FC7982"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Token</w:t>
            </w:r>
            <w:r>
              <w:rPr>
                <w:rFonts w:ascii="Calibri" w:hAnsi="Calibri"/>
                <w:i/>
                <w:color w:val="1F497D" w:themeColor="text2"/>
                <w:sz w:val="22"/>
                <w:szCs w:val="22"/>
              </w:rPr>
              <w:t>&gt;</w:t>
            </w:r>
          </w:p>
        </w:tc>
      </w:tr>
      <w:tr w:rsidR="006B6D24" w:rsidRPr="00FC7982" w14:paraId="60B8AE61" w14:textId="77777777" w:rsidTr="006B6D24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B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C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D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E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5F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60B8AE60" w14:textId="77777777" w:rsidR="006B6D24" w:rsidRPr="00FC7982" w:rsidRDefault="006B6D24" w:rsidP="006B6D2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60B8AE62" w14:textId="77777777" w:rsidR="007664AB" w:rsidRDefault="007664AB" w:rsidP="00E36EEA"/>
    <w:p w14:paraId="098EA911" w14:textId="77777777" w:rsidR="009D4B36" w:rsidRDefault="009D4B36" w:rsidP="00E36EEA"/>
    <w:p w14:paraId="40F8A28E" w14:textId="0B2D7A88" w:rsidR="009D4B36" w:rsidRPr="00E36EEA" w:rsidRDefault="002025D6" w:rsidP="00E36EEA">
      <w:r>
        <w:t>Na onda 2</w:t>
      </w:r>
      <w:r w:rsidR="009D4B36">
        <w:t xml:space="preserve"> do projeto, não haverá integração com nenhum outro sistema.</w:t>
      </w:r>
    </w:p>
    <w:p w14:paraId="60B8AE63" w14:textId="77777777" w:rsidR="00B304CD" w:rsidRPr="00C76501" w:rsidRDefault="00B304CD" w:rsidP="00B304CD">
      <w:pPr>
        <w:pStyle w:val="Heading2"/>
      </w:pPr>
      <w:bookmarkStart w:id="44" w:name="_Toc323923853"/>
      <w:bookmarkStart w:id="45" w:name="_Toc323924242"/>
      <w:bookmarkStart w:id="46" w:name="_Toc504404146"/>
      <w:r>
        <w:t>Dados sobre balanceamento e redundâncias.</w:t>
      </w:r>
      <w:bookmarkEnd w:id="44"/>
      <w:bookmarkEnd w:id="45"/>
      <w:bookmarkEnd w:id="46"/>
    </w:p>
    <w:p w14:paraId="60B8AE65" w14:textId="77777777" w:rsidR="00B304CD" w:rsidRDefault="00B304CD" w:rsidP="00B304CD"/>
    <w:p w14:paraId="42E0DADE" w14:textId="3C86E258" w:rsidR="00321CF9" w:rsidRDefault="002025D6" w:rsidP="00633312">
      <w:pPr>
        <w:ind w:left="708"/>
      </w:pPr>
      <w:r>
        <w:t>Na onda 2</w:t>
      </w:r>
      <w:r w:rsidR="00321CF9">
        <w:t xml:space="preserve"> do projeto não haverá redundância física. Em termos de balanceamento, a solução está dividida em 3 tipos de instâncias de forma a dividir o processamento e evitar sobrecarga. São elas:</w:t>
      </w:r>
    </w:p>
    <w:p w14:paraId="27038300" w14:textId="7B39457C" w:rsidR="00321CF9" w:rsidRDefault="00321CF9" w:rsidP="00633312">
      <w:pPr>
        <w:pStyle w:val="ListParagraph"/>
        <w:numPr>
          <w:ilvl w:val="0"/>
          <w:numId w:val="34"/>
        </w:numPr>
        <w:ind w:left="1428"/>
      </w:pPr>
      <w:r>
        <w:t>FMS: instância principal do RAID FMS responsável por controle geral dos processos</w:t>
      </w:r>
    </w:p>
    <w:p w14:paraId="4A06A01D" w14:textId="2EC14F63" w:rsidR="00321CF9" w:rsidRDefault="00321CF9" w:rsidP="00633312">
      <w:pPr>
        <w:pStyle w:val="ListParagraph"/>
        <w:numPr>
          <w:ilvl w:val="0"/>
          <w:numId w:val="34"/>
        </w:numPr>
        <w:ind w:left="1428"/>
      </w:pPr>
      <w:r>
        <w:t>FMSLD1: instância responsável por todas as cargas de dados do sistema</w:t>
      </w:r>
    </w:p>
    <w:p w14:paraId="3486B457" w14:textId="101E0689" w:rsidR="00321CF9" w:rsidRPr="00212E37" w:rsidRDefault="00321CF9" w:rsidP="00633312">
      <w:pPr>
        <w:pStyle w:val="ListParagraph"/>
        <w:numPr>
          <w:ilvl w:val="0"/>
          <w:numId w:val="34"/>
        </w:numPr>
        <w:ind w:left="1428"/>
      </w:pPr>
      <w:r>
        <w:t>FMSPREV1: instância responsável pela execução do modelo de prevenção à fraude</w:t>
      </w:r>
    </w:p>
    <w:p w14:paraId="60B8AE66" w14:textId="77777777" w:rsidR="00B304CD" w:rsidRPr="00C76501" w:rsidRDefault="00B304CD" w:rsidP="00B304CD">
      <w:pPr>
        <w:pStyle w:val="Heading2"/>
      </w:pPr>
      <w:bookmarkStart w:id="47" w:name="_Toc504404147"/>
      <w:r>
        <w:t>Estrutura geral de diretórios do sistema</w:t>
      </w:r>
      <w:bookmarkEnd w:id="47"/>
    </w:p>
    <w:p w14:paraId="267592DB" w14:textId="77777777" w:rsidR="00C00E15" w:rsidRDefault="00C00E15" w:rsidP="00C00E15"/>
    <w:p w14:paraId="1E6723F0" w14:textId="147FD84E" w:rsidR="00C00E15" w:rsidRDefault="00C00E15" w:rsidP="00633312">
      <w:pPr>
        <w:ind w:left="708"/>
      </w:pPr>
      <w:r w:rsidRPr="00C00E15">
        <w:t>/apps/raidfms</w:t>
      </w:r>
      <w:r>
        <w:t xml:space="preserve"> – Diretório principal da aplicação RAID com o módulo FMS instalado</w:t>
      </w:r>
    </w:p>
    <w:p w14:paraId="151649AC" w14:textId="3FD500E8" w:rsidR="006919B0" w:rsidRDefault="006919B0" w:rsidP="00633312">
      <w:pPr>
        <w:ind w:left="708"/>
      </w:pPr>
      <w:r w:rsidRPr="00C00E15">
        <w:t>/apps/raidfms/servers</w:t>
      </w:r>
      <w:r>
        <w:t>/portal – Diretório que contém a instância do portal do FMS</w:t>
      </w:r>
    </w:p>
    <w:p w14:paraId="622244AF" w14:textId="5DE5A259" w:rsidR="00C00E15" w:rsidRDefault="00C00E15" w:rsidP="00633312">
      <w:pPr>
        <w:ind w:left="708"/>
      </w:pPr>
      <w:r w:rsidRPr="00C00E15">
        <w:t>/apps/raidfms/servers</w:t>
      </w:r>
      <w:r w:rsidR="006919B0">
        <w:t>/raidfms</w:t>
      </w:r>
      <w:r>
        <w:t xml:space="preserve"> – Diretório que contém as instâncias </w:t>
      </w:r>
      <w:r w:rsidR="006919B0">
        <w:t>do FMS</w:t>
      </w:r>
    </w:p>
    <w:p w14:paraId="0799ECE6" w14:textId="376C089D" w:rsidR="00C00E15" w:rsidRDefault="00C00E15" w:rsidP="00633312">
      <w:pPr>
        <w:ind w:left="708"/>
      </w:pPr>
      <w:r w:rsidRPr="00C00E15">
        <w:t>/apps/data/fms</w:t>
      </w:r>
      <w:r w:rsidR="006919B0">
        <w:t>/loading</w:t>
      </w:r>
      <w:r>
        <w:t xml:space="preserve"> – Diretório geral dos arquivos </w:t>
      </w:r>
      <w:r w:rsidR="002760C0">
        <w:t>de entrada</w:t>
      </w:r>
      <w:r>
        <w:t xml:space="preserve"> que são carregados pelo RAID</w:t>
      </w:r>
      <w:r w:rsidR="006919B0">
        <w:t xml:space="preserve"> (está subdividido por cada uma das fontes de dados)</w:t>
      </w:r>
    </w:p>
    <w:p w14:paraId="79387067" w14:textId="77777777" w:rsidR="00B142D8" w:rsidRDefault="00B142D8" w:rsidP="00633312">
      <w:pPr>
        <w:ind w:left="708"/>
      </w:pPr>
      <w:r w:rsidRPr="00C00E15">
        <w:t>/apps/data/fms</w:t>
      </w:r>
      <w:r>
        <w:t>/loading – Diretório geral dos arquivos de entrada que são carregados pelo RAID (está subdividido por cada uma das fontes de dados)</w:t>
      </w:r>
    </w:p>
    <w:p w14:paraId="6D7406EE" w14:textId="20870EEE" w:rsidR="00B142D8" w:rsidRPr="00B142D8" w:rsidRDefault="00B142D8" w:rsidP="00633312">
      <w:pPr>
        <w:ind w:left="708"/>
      </w:pPr>
      <w:r>
        <w:tab/>
      </w:r>
      <w:r w:rsidRPr="00B142D8">
        <w:t>/apps/data/fms/loading/31global</w:t>
      </w:r>
      <w:r>
        <w:t xml:space="preserve"> – Diretório de arquivos 31 Global</w:t>
      </w:r>
    </w:p>
    <w:p w14:paraId="173AC8B5" w14:textId="2DC2D39B" w:rsidR="00B142D8" w:rsidRPr="00B142D8" w:rsidRDefault="00B142D8" w:rsidP="00633312">
      <w:pPr>
        <w:ind w:left="708" w:firstLine="708"/>
      </w:pPr>
      <w:r w:rsidRPr="00B142D8">
        <w:t>/apps/data/fms/loading/bov/unificado</w:t>
      </w:r>
      <w:r>
        <w:t xml:space="preserve"> – Diretório de arquivos BOV</w:t>
      </w:r>
    </w:p>
    <w:p w14:paraId="45327F20" w14:textId="782FD9C5" w:rsidR="00B142D8" w:rsidRPr="00B142D8" w:rsidRDefault="00B142D8" w:rsidP="00633312">
      <w:pPr>
        <w:ind w:left="708" w:firstLine="708"/>
      </w:pPr>
      <w:r w:rsidRPr="00B142D8">
        <w:t>/apps/data/fms/loading/bpo/bloqueados</w:t>
      </w:r>
      <w:r>
        <w:t xml:space="preserve"> – Diretório de arquivos BPO</w:t>
      </w:r>
    </w:p>
    <w:p w14:paraId="3D43D162" w14:textId="1A6D7F8B" w:rsidR="00B142D8" w:rsidRPr="00B142D8" w:rsidRDefault="00B142D8" w:rsidP="00633312">
      <w:pPr>
        <w:ind w:left="708" w:firstLine="708"/>
      </w:pPr>
      <w:r w:rsidRPr="00B142D8">
        <w:t>/apps/data/fms/loading/fpd</w:t>
      </w:r>
      <w:r>
        <w:t xml:space="preserve"> – Diretório de arquivos FPD</w:t>
      </w:r>
    </w:p>
    <w:p w14:paraId="6DC45F83" w14:textId="55201BF2" w:rsidR="00B142D8" w:rsidRPr="00B142D8" w:rsidRDefault="00B142D8" w:rsidP="00633312">
      <w:pPr>
        <w:ind w:left="708" w:firstLine="708"/>
      </w:pPr>
      <w:r w:rsidRPr="00B142D8">
        <w:t>/apps/data/fms/loading/jec</w:t>
      </w:r>
      <w:r>
        <w:t xml:space="preserve"> – Diretório de arquivos JEC</w:t>
      </w:r>
    </w:p>
    <w:p w14:paraId="2191064C" w14:textId="32459860" w:rsidR="00B142D8" w:rsidRPr="00B142D8" w:rsidRDefault="00B142D8" w:rsidP="00633312">
      <w:pPr>
        <w:ind w:left="708" w:firstLine="708"/>
      </w:pPr>
      <w:r w:rsidRPr="00B142D8">
        <w:t>/apps/data/fms/loading/ncoi</w:t>
      </w:r>
      <w:r>
        <w:t xml:space="preserve"> – Diretório de arquivos NCOI</w:t>
      </w:r>
    </w:p>
    <w:p w14:paraId="53AB660D" w14:textId="16170110" w:rsidR="00B142D8" w:rsidRDefault="00B142D8" w:rsidP="00633312">
      <w:pPr>
        <w:ind w:left="708" w:firstLine="708"/>
      </w:pPr>
      <w:r>
        <w:t>/apps/data/fms/loading/oivende/cadastro – Diretório de arquivos Oi Vende</w:t>
      </w:r>
    </w:p>
    <w:p w14:paraId="7176F5C2" w14:textId="44307D71" w:rsidR="00B142D8" w:rsidRPr="00B142D8" w:rsidRDefault="00B142D8" w:rsidP="00633312">
      <w:pPr>
        <w:ind w:left="708" w:firstLine="708"/>
      </w:pPr>
      <w:r w:rsidRPr="00B142D8">
        <w:t>/apps/data/fms/loading/serasa/pf</w:t>
      </w:r>
      <w:r>
        <w:t xml:space="preserve"> – Diretório de arquivos Serasa PF</w:t>
      </w:r>
    </w:p>
    <w:p w14:paraId="7BBF0909" w14:textId="4316C01B" w:rsidR="00B142D8" w:rsidRPr="00B142D8" w:rsidRDefault="00B142D8" w:rsidP="00633312">
      <w:pPr>
        <w:ind w:left="708" w:firstLine="708"/>
      </w:pPr>
      <w:r w:rsidRPr="00B142D8">
        <w:t>/apps/data/fms/loading/serasa/pj</w:t>
      </w:r>
      <w:r>
        <w:t xml:space="preserve"> – Diretório de arquivos Serasa PJ</w:t>
      </w:r>
    </w:p>
    <w:p w14:paraId="6ACA9E52" w14:textId="09A3BF27" w:rsidR="00B142D8" w:rsidRPr="00B142D8" w:rsidRDefault="00B142D8" w:rsidP="00633312">
      <w:pPr>
        <w:ind w:left="708" w:firstLine="708"/>
      </w:pPr>
      <w:r w:rsidRPr="00B142D8">
        <w:t>/apps/data/fms/loading/siaf</w:t>
      </w:r>
      <w:r>
        <w:t xml:space="preserve"> – Diretório de arquivos SIAF</w:t>
      </w:r>
    </w:p>
    <w:p w14:paraId="7A2899F6" w14:textId="0B36E7E0" w:rsidR="00B142D8" w:rsidRDefault="00B142D8" w:rsidP="00633312">
      <w:pPr>
        <w:ind w:left="708" w:firstLine="708"/>
      </w:pPr>
      <w:r w:rsidRPr="00B142D8">
        <w:t>/apps/data/fms/loading/sinn/crm</w:t>
      </w:r>
      <w:r>
        <w:t>/cadastro – Diretório de arquivos SINN CRM Cadastro</w:t>
      </w:r>
    </w:p>
    <w:p w14:paraId="17CF9B3B" w14:textId="4D60C410" w:rsidR="00B142D8" w:rsidRPr="00B142D8" w:rsidRDefault="00B142D8" w:rsidP="00633312">
      <w:pPr>
        <w:ind w:left="708" w:firstLine="708"/>
      </w:pPr>
      <w:r w:rsidRPr="00B142D8">
        <w:t>/apps/data/fms/loading/sinn/crm</w:t>
      </w:r>
      <w:r>
        <w:t>/pessoa – Diretório de arquivos SINN CRM Pessoa</w:t>
      </w:r>
    </w:p>
    <w:p w14:paraId="02A75B0C" w14:textId="3DDF16DA" w:rsidR="00B142D8" w:rsidRPr="00B142D8" w:rsidRDefault="00B142D8" w:rsidP="00633312">
      <w:pPr>
        <w:ind w:left="708" w:firstLine="708"/>
      </w:pPr>
      <w:r w:rsidRPr="00B142D8">
        <w:t>/apps/data/fms/loading/sinn/vendas_oitv</w:t>
      </w:r>
      <w:r>
        <w:t xml:space="preserve"> – Diretório de arquivos SINN Vendas</w:t>
      </w:r>
    </w:p>
    <w:p w14:paraId="6FB12AA2" w14:textId="6F90112B" w:rsidR="00B142D8" w:rsidRPr="00B142D8" w:rsidRDefault="00B142D8" w:rsidP="00633312">
      <w:pPr>
        <w:ind w:left="708" w:firstLine="576"/>
      </w:pPr>
      <w:r w:rsidRPr="00B142D8">
        <w:t xml:space="preserve">  /apps/data/fms/loading/transact/offline </w:t>
      </w:r>
      <w:r>
        <w:t>– Diretório de arquivos Transact</w:t>
      </w:r>
    </w:p>
    <w:p w14:paraId="5D7A8B2D" w14:textId="77777777" w:rsidR="00B142D8" w:rsidRPr="00B142D8" w:rsidRDefault="00B142D8" w:rsidP="00C00E15"/>
    <w:p w14:paraId="078FA657" w14:textId="77777777" w:rsidR="00C00E15" w:rsidRPr="00B142D8" w:rsidRDefault="00C00E15" w:rsidP="00C00E15"/>
    <w:p w14:paraId="2CED15B9" w14:textId="77777777" w:rsidR="00C00E15" w:rsidRPr="00B142D8" w:rsidRDefault="00C00E15" w:rsidP="00C00E15"/>
    <w:p w14:paraId="60B8AE68" w14:textId="77777777" w:rsidR="00B304CD" w:rsidRDefault="00B304CD" w:rsidP="00B304CD">
      <w:pPr>
        <w:pStyle w:val="Heading2"/>
      </w:pPr>
      <w:bookmarkStart w:id="48" w:name="_Toc323923848"/>
      <w:bookmarkStart w:id="49" w:name="_Toc323924237"/>
      <w:bookmarkStart w:id="50" w:name="_Toc504404148"/>
      <w:r>
        <w:t>Controle de log</w:t>
      </w:r>
      <w:bookmarkEnd w:id="48"/>
      <w:bookmarkEnd w:id="49"/>
      <w:r>
        <w:t>/auditoria do sistema</w:t>
      </w:r>
      <w:bookmarkEnd w:id="50"/>
    </w:p>
    <w:p w14:paraId="5F5E991E" w14:textId="77777777" w:rsidR="00C00E15" w:rsidRDefault="00C00E15" w:rsidP="00C00E15"/>
    <w:p w14:paraId="54AF0D74" w14:textId="77777777" w:rsidR="005673F2" w:rsidRDefault="005673F2" w:rsidP="00C00E15"/>
    <w:p w14:paraId="5AA3FE45" w14:textId="6B9708D9" w:rsidR="005673F2" w:rsidRDefault="005673F2" w:rsidP="00633312">
      <w:pPr>
        <w:ind w:left="708"/>
        <w:jc w:val="both"/>
      </w:pPr>
      <w:r>
        <w:t>As informações que são guardadas nos logs referem-se principalmente à informações de status e erros que ocorrem nas instâncias do RAID. Incluindo erros e informações de leituras dos fluxos de carga, controle entre outros.</w:t>
      </w:r>
    </w:p>
    <w:p w14:paraId="2CE47131" w14:textId="77777777" w:rsidR="005673F2" w:rsidRDefault="005673F2" w:rsidP="00633312">
      <w:pPr>
        <w:ind w:left="708"/>
        <w:jc w:val="both"/>
      </w:pPr>
    </w:p>
    <w:p w14:paraId="48434B77" w14:textId="5478C009" w:rsidR="005673F2" w:rsidRDefault="00F70E2F" w:rsidP="00633312">
      <w:pPr>
        <w:ind w:left="708"/>
        <w:jc w:val="both"/>
      </w:pPr>
      <w:r w:rsidRPr="00F70E2F">
        <w:lastRenderedPageBreak/>
        <w:t>/apps/raidfms/servers/portal/instances/PORTAL/log</w:t>
      </w:r>
      <w:r>
        <w:t xml:space="preserve"> – Direório de logs da instância do P</w:t>
      </w:r>
      <w:r w:rsidR="006919B0">
        <w:t>ortal</w:t>
      </w:r>
    </w:p>
    <w:p w14:paraId="58B2F290" w14:textId="77777777" w:rsidR="005673F2" w:rsidRDefault="005673F2" w:rsidP="00633312">
      <w:pPr>
        <w:ind w:left="708"/>
        <w:jc w:val="both"/>
      </w:pPr>
    </w:p>
    <w:p w14:paraId="52D7210B" w14:textId="55D95BA0" w:rsidR="005673F2" w:rsidRDefault="005673F2" w:rsidP="00633312">
      <w:pPr>
        <w:ind w:left="708"/>
        <w:jc w:val="both"/>
      </w:pPr>
      <w:r w:rsidRPr="005673F2">
        <w:t>/apps/raidfms/servers/raidfms/instances/FMS/log – Diretório com os logs da inst</w:t>
      </w:r>
      <w:r w:rsidR="00C10FD3">
        <w:t>ância principal do FMS</w:t>
      </w:r>
    </w:p>
    <w:p w14:paraId="2C3B2EB3" w14:textId="77777777" w:rsidR="005673F2" w:rsidRDefault="005673F2" w:rsidP="00633312">
      <w:pPr>
        <w:ind w:left="708"/>
        <w:jc w:val="both"/>
      </w:pPr>
    </w:p>
    <w:p w14:paraId="11DE3A25" w14:textId="3535FCBF" w:rsidR="005673F2" w:rsidRDefault="005673F2" w:rsidP="00633312">
      <w:pPr>
        <w:ind w:left="708"/>
        <w:jc w:val="both"/>
      </w:pPr>
      <w:r w:rsidRPr="005673F2">
        <w:t xml:space="preserve">/apps/raidfms/servers/raidfms/instances/FMS/log/backup – Diretório de backup dos logs principais </w:t>
      </w:r>
      <w:r>
        <w:t>FMS</w:t>
      </w:r>
    </w:p>
    <w:p w14:paraId="732E0A05" w14:textId="77777777" w:rsidR="005673F2" w:rsidRPr="005673F2" w:rsidRDefault="005673F2" w:rsidP="00633312">
      <w:pPr>
        <w:ind w:left="708"/>
        <w:jc w:val="both"/>
      </w:pPr>
    </w:p>
    <w:p w14:paraId="1DC7E4F0" w14:textId="65FF82E1" w:rsidR="005673F2" w:rsidRDefault="00F70E2F" w:rsidP="00633312">
      <w:pPr>
        <w:ind w:left="708"/>
        <w:jc w:val="both"/>
      </w:pPr>
      <w:r w:rsidRPr="00F70E2F">
        <w:t>/apps/raidfms/servers/raidfms/instances/FMSLD1/log – Diretório de logs da inst</w:t>
      </w:r>
      <w:r w:rsidR="002760C0">
        <w:t>ância de carregamento do FMS</w:t>
      </w:r>
    </w:p>
    <w:p w14:paraId="3AD5CBCB" w14:textId="77777777" w:rsidR="00F70E2F" w:rsidRDefault="00F70E2F" w:rsidP="00633312">
      <w:pPr>
        <w:ind w:left="708"/>
        <w:jc w:val="both"/>
      </w:pPr>
    </w:p>
    <w:p w14:paraId="5CB051CB" w14:textId="1E5559F8" w:rsidR="00F70E2F" w:rsidRPr="00F70E2F" w:rsidRDefault="00F70E2F" w:rsidP="00633312">
      <w:pPr>
        <w:ind w:left="708"/>
        <w:jc w:val="both"/>
      </w:pPr>
      <w:r w:rsidRPr="00F70E2F">
        <w:t xml:space="preserve">/apps/raidfms/servers/raidfms/instances/FMSLD1/log/backup – Diretório de backups </w:t>
      </w:r>
      <w:r w:rsidR="002760C0">
        <w:t>dos logs de carregamento do FMS</w:t>
      </w:r>
    </w:p>
    <w:p w14:paraId="493BB010" w14:textId="77777777" w:rsidR="005673F2" w:rsidRDefault="005673F2" w:rsidP="00633312">
      <w:pPr>
        <w:ind w:left="708"/>
        <w:jc w:val="both"/>
      </w:pPr>
    </w:p>
    <w:p w14:paraId="3C034B4C" w14:textId="249C4C96" w:rsidR="00F70E2F" w:rsidRDefault="00F70E2F" w:rsidP="00633312">
      <w:pPr>
        <w:ind w:left="708"/>
        <w:jc w:val="both"/>
      </w:pPr>
      <w:r w:rsidRPr="00F70E2F">
        <w:t>/apps/raidfms/servers/raidfms/instances/FMS</w:t>
      </w:r>
      <w:r>
        <w:t>PREV1</w:t>
      </w:r>
      <w:r w:rsidRPr="00F70E2F">
        <w:t>/log – Diretório de logs da inst</w:t>
      </w:r>
      <w:r>
        <w:t>ância do motor</w:t>
      </w:r>
      <w:r w:rsidR="002760C0">
        <w:t xml:space="preserve"> de prevenção do</w:t>
      </w:r>
      <w:r>
        <w:t xml:space="preserve"> </w:t>
      </w:r>
      <w:r w:rsidR="002760C0">
        <w:t>FMS</w:t>
      </w:r>
    </w:p>
    <w:p w14:paraId="656C7C5F" w14:textId="77777777" w:rsidR="00F70E2F" w:rsidRDefault="00F70E2F" w:rsidP="00633312">
      <w:pPr>
        <w:ind w:left="708"/>
        <w:jc w:val="both"/>
      </w:pPr>
    </w:p>
    <w:p w14:paraId="67696609" w14:textId="077AD542" w:rsidR="00F70E2F" w:rsidRDefault="00F70E2F" w:rsidP="00633312">
      <w:pPr>
        <w:ind w:left="708"/>
        <w:jc w:val="both"/>
      </w:pPr>
      <w:r w:rsidRPr="002760C0">
        <w:t xml:space="preserve">/apps/raidfms/servers/raidfms/instances/FMSPREV1/log/backup – Backup dos logs </w:t>
      </w:r>
      <w:r w:rsidRPr="00F70E2F">
        <w:t>da inst</w:t>
      </w:r>
      <w:r w:rsidR="002760C0">
        <w:t>ância do motor FMS</w:t>
      </w:r>
    </w:p>
    <w:p w14:paraId="1862EEF3" w14:textId="77777777" w:rsidR="00C00E15" w:rsidRPr="002760C0" w:rsidRDefault="00C00E15" w:rsidP="00C00E15"/>
    <w:p w14:paraId="60B8AE6A" w14:textId="77777777" w:rsidR="00B304CD" w:rsidRPr="002760C0" w:rsidRDefault="00B304CD" w:rsidP="00B304CD"/>
    <w:p w14:paraId="60B8AE6B" w14:textId="77777777" w:rsidR="00B304CD" w:rsidRDefault="00B304CD" w:rsidP="00B304CD">
      <w:pPr>
        <w:pStyle w:val="Heading3"/>
      </w:pPr>
      <w:bookmarkStart w:id="51" w:name="_Toc504404149"/>
      <w:r>
        <w:t>Estrutura das informações logadas</w:t>
      </w:r>
      <w:bookmarkEnd w:id="51"/>
    </w:p>
    <w:p w14:paraId="517C54D1" w14:textId="77777777" w:rsidR="00F70E2F" w:rsidRDefault="00F70E2F" w:rsidP="00F70E2F"/>
    <w:p w14:paraId="1D23A286" w14:textId="63678F0D" w:rsidR="00CF5ACF" w:rsidRDefault="002025D6" w:rsidP="00633312">
      <w:pPr>
        <w:ind w:left="708"/>
      </w:pPr>
      <w:r>
        <w:t>Na onda 2</w:t>
      </w:r>
      <w:r w:rsidR="00CF5ACF">
        <w:t xml:space="preserve"> serão apresentados logs de teste, uma vez que não se tem todos os processos executando em ambiente produtivo.</w:t>
      </w:r>
    </w:p>
    <w:p w14:paraId="7B1EC153" w14:textId="77777777" w:rsidR="00CF5ACF" w:rsidRDefault="00CF5ACF" w:rsidP="00633312">
      <w:pPr>
        <w:ind w:left="708"/>
      </w:pPr>
    </w:p>
    <w:p w14:paraId="726446A8" w14:textId="7E2A5343" w:rsidR="00EE7965" w:rsidRPr="00EE7965" w:rsidRDefault="00EE7965" w:rsidP="00633312">
      <w:pPr>
        <w:ind w:left="708"/>
        <w:rPr>
          <w:b/>
        </w:rPr>
      </w:pPr>
      <w:r w:rsidRPr="00EE7965">
        <w:rPr>
          <w:b/>
        </w:rPr>
        <w:t>Logs de Portal:</w:t>
      </w:r>
    </w:p>
    <w:p w14:paraId="0BF785A8" w14:textId="77777777" w:rsidR="00EE7965" w:rsidRPr="00EE7965" w:rsidRDefault="00EE7965" w:rsidP="00633312">
      <w:pPr>
        <w:ind w:left="708"/>
      </w:pPr>
    </w:p>
    <w:p w14:paraId="4D10D225" w14:textId="77777777" w:rsidR="00EE7965" w:rsidRPr="00560AD2" w:rsidRDefault="00EE7965" w:rsidP="00633312">
      <w:pPr>
        <w:ind w:left="708"/>
        <w:rPr>
          <w:rFonts w:ascii="Courier New" w:hAnsi="Courier New" w:cs="Courier New"/>
        </w:rPr>
      </w:pPr>
      <w:r w:rsidRPr="00560AD2">
        <w:rPr>
          <w:rFonts w:ascii="Courier New" w:hAnsi="Courier New" w:cs="Courier New"/>
        </w:rPr>
        <w:t>13:20:15.654 [qtp1978952580-72] INFO  w.n.s.WebSocketClientContextListner - ==========================================================</w:t>
      </w:r>
    </w:p>
    <w:p w14:paraId="195AC024" w14:textId="77777777" w:rsidR="00EE7965" w:rsidRPr="00C50DBB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C50DBB">
        <w:rPr>
          <w:rFonts w:ascii="Courier New" w:hAnsi="Courier New" w:cs="Courier New"/>
          <w:lang w:val="en-US"/>
        </w:rPr>
        <w:t>13:20:15.654 [qtp1978952580-72] INFO  w.n.s.WebSocketClientContextListner - Connected to FMS - FraudCenter</w:t>
      </w:r>
    </w:p>
    <w:p w14:paraId="4989F1BB" w14:textId="77777777" w:rsidR="00EE7965" w:rsidRPr="00C50DBB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C50DBB">
        <w:rPr>
          <w:rFonts w:ascii="Courier New" w:hAnsi="Courier New" w:cs="Courier New"/>
          <w:lang w:val="en-US"/>
        </w:rPr>
        <w:t>13:20:15.654 [qtp1978952580-72] INFO  w.n.s.WebSocketClientContextListner - ==========================================================</w:t>
      </w:r>
    </w:p>
    <w:p w14:paraId="4C0B65CE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13:21:01.085 [http-bio-8090-exec-159] INFO  w.n.server.SubscriberTopic - Browser 2257e8e1-9524-4882-9faf-19b2e6811522 closed the connection</w:t>
      </w:r>
    </w:p>
    <w:p w14:paraId="6C4D65A0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13:21:03.625 [http-bio-8090-exec-157] INFO  w.n.server.SubscriberTopic - Called onGet</w:t>
      </w:r>
    </w:p>
    <w:p w14:paraId="7040AA80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13:21:03.626 [http-bio-8090-exec-157] INFO  w.n.server.SubscriberTopic - Browser e0adaddc-7b58-4994-8e7d-def46c5fbdde connected.</w:t>
      </w:r>
    </w:p>
    <w:p w14:paraId="401E82A7" w14:textId="7BD9E89B" w:rsid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13:21:20.665 [http-bio-8090-exec-164] INFO  w.n.server.SubscriberTopic - Browser e0adaddc-7b58-4994-8e7d-def46c5fbdde closed the connection</w:t>
      </w:r>
    </w:p>
    <w:p w14:paraId="71BD891A" w14:textId="77777777" w:rsidR="00EE7965" w:rsidRDefault="00EE7965" w:rsidP="00633312">
      <w:pPr>
        <w:ind w:left="708"/>
        <w:rPr>
          <w:rFonts w:ascii="Courier New" w:hAnsi="Courier New" w:cs="Courier New"/>
          <w:lang w:val="en-US"/>
        </w:rPr>
      </w:pPr>
    </w:p>
    <w:p w14:paraId="0F41A1F6" w14:textId="77777777" w:rsidR="00EE7965" w:rsidRDefault="00EE7965" w:rsidP="00633312">
      <w:pPr>
        <w:ind w:left="708"/>
        <w:rPr>
          <w:lang w:val="en-US"/>
        </w:rPr>
      </w:pPr>
    </w:p>
    <w:p w14:paraId="496F1584" w14:textId="77777777" w:rsidR="00EE7965" w:rsidRPr="009A401D" w:rsidRDefault="00EE7965" w:rsidP="00633312">
      <w:pPr>
        <w:ind w:left="708"/>
      </w:pPr>
      <w:r w:rsidRPr="009A401D">
        <w:rPr>
          <w:b/>
        </w:rPr>
        <w:t>Logs da instância principal</w:t>
      </w:r>
      <w:r w:rsidRPr="009A401D">
        <w:t>:</w:t>
      </w:r>
    </w:p>
    <w:p w14:paraId="3BB3FBAA" w14:textId="77777777" w:rsidR="00EE7965" w:rsidRPr="009A401D" w:rsidRDefault="00EE7965" w:rsidP="00633312">
      <w:pPr>
        <w:ind w:left="708"/>
      </w:pPr>
    </w:p>
    <w:p w14:paraId="56DAD283" w14:textId="77777777" w:rsidR="00EE7965" w:rsidRPr="009A401D" w:rsidRDefault="00EE7965" w:rsidP="00633312">
      <w:pPr>
        <w:ind w:left="708"/>
        <w:rPr>
          <w:rFonts w:ascii="Courier New" w:hAnsi="Courier New" w:cs="Courier New"/>
        </w:rPr>
      </w:pPr>
      <w:r w:rsidRPr="009A401D">
        <w:rPr>
          <w:rFonts w:ascii="Courier New" w:hAnsi="Courier New" w:cs="Courier New"/>
        </w:rPr>
        <w:t>***************************************************************************</w:t>
      </w:r>
    </w:p>
    <w:p w14:paraId="23CAC954" w14:textId="77777777" w:rsidR="00EE7965" w:rsidRPr="009A401D" w:rsidRDefault="00EE7965" w:rsidP="00633312">
      <w:pPr>
        <w:ind w:left="708"/>
        <w:rPr>
          <w:rFonts w:ascii="Courier New" w:hAnsi="Courier New" w:cs="Courier New"/>
        </w:rPr>
      </w:pPr>
      <w:r w:rsidRPr="009A401D">
        <w:rPr>
          <w:rFonts w:ascii="Courier New" w:hAnsi="Courier New" w:cs="Courier New"/>
        </w:rPr>
        <w:t>*************** SERVER READY *********************</w:t>
      </w:r>
    </w:p>
    <w:p w14:paraId="359A57E9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***************************************************************************</w:t>
      </w:r>
    </w:p>
    <w:p w14:paraId="7D2B488D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</w:p>
    <w:p w14:paraId="008B514C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08:05:36,121 [ry_ObjectStorageBase]  INFO   wedo.jaf.services.object.ObjectStorageBase.[ObjectStorageBase] JAF_G1000 [] - Starting gathering baseline dependencies ...</w:t>
      </w:r>
    </w:p>
    <w:p w14:paraId="7BBA7EB0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08:05:36,358 [ORE-CLEANUP-Worker-0]  INFO   wedo.jaf.services.filesystem.provider.WedoFileSystem JAF_G1000 [] - Test fileSystem: /projects/fmstemplates/env_full_addons_stable/servers/datastore/offnet_subscribers</w:t>
      </w:r>
    </w:p>
    <w:p w14:paraId="3C9B1AFA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lastRenderedPageBreak/>
        <w:t>2017-12-21 08:05:36,356 [ORE-CLEANUP-Worker-2]  INFO   wedo.jaf.services.filesystem.provider.WedoFileSystem JAF_G1000 [] - Test fileSystem: /projects/fmstemplates/env_full_addons_stable/servers/datastore/subscribers</w:t>
      </w:r>
    </w:p>
    <w:p w14:paraId="2566C38F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08:05:36,358 [ORE-CLEANUP-Worker-1]  INFO   wedo.jaf.services.filesystem.provider.WedoFileSystem JAF_G1000 [] - Test fileSystem: /projects/fmstemplates/env_full_addons_stable/servers/datastore/roamersin</w:t>
      </w:r>
    </w:p>
    <w:p w14:paraId="02CA702B" w14:textId="72691D83" w:rsid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08:05:36,677 [ListenerHTTP-118    ]  INFO   wedo.jaf.services.sessions.SessionBase.[internal@FMS:3331588.50461654546] START_SESSION [] - Session started .</w:t>
      </w:r>
    </w:p>
    <w:p w14:paraId="52B831F8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</w:p>
    <w:p w14:paraId="21AD2E0D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</w:p>
    <w:p w14:paraId="5054B299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2017-12-21 16:29:31,044 [ListenerHTTP-5073   ]  WARN   wedo.jaf.protocols.json.JSONServlet JAF_G1000 [] -  wedo.datamodel.maintainable.exception.MaintainableObjectException: Unable to save the 'RD_R_COMMENTS' Maintainable Object: Error executing statement:</w:t>
      </w:r>
    </w:p>
    <w:p w14:paraId="5C548906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INSERT INTO "FMS_R_COMMENTS" ("CASE_ID", "ID", "TELEFONE", "TENTATIVA") VALUES (?, ?, ?, ?)</w:t>
      </w:r>
    </w:p>
    <w:p w14:paraId="3219852B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Binds:</w:t>
      </w:r>
    </w:p>
    <w:p w14:paraId="1816A23B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[271557, 839, null, 1]</w:t>
      </w:r>
    </w:p>
    <w:p w14:paraId="375A8295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Reason:</w:t>
      </w:r>
    </w:p>
    <w:p w14:paraId="74109984" w14:textId="77777777" w:rsidR="00EE7965" w:rsidRPr="00EE7965" w:rsidRDefault="00EE7965" w:rsidP="00633312">
      <w:pPr>
        <w:ind w:left="708"/>
        <w:rPr>
          <w:rFonts w:ascii="Courier New" w:hAnsi="Courier New" w:cs="Courier New"/>
          <w:lang w:val="en-US"/>
        </w:rPr>
      </w:pPr>
      <w:r w:rsidRPr="00EE7965">
        <w:rPr>
          <w:rFonts w:ascii="Courier New" w:hAnsi="Courier New" w:cs="Courier New"/>
          <w:lang w:val="en-US"/>
        </w:rPr>
        <w:t>java.sql.BatchUpdateException: ORA-01400: cannot insert NULL into ("FMS_DAT"."FMS_R_COMMENTS"."FALOU")</w:t>
      </w:r>
    </w:p>
    <w:p w14:paraId="5A27960B" w14:textId="77777777" w:rsidR="00EE7965" w:rsidRDefault="00EE7965" w:rsidP="00633312">
      <w:pPr>
        <w:ind w:left="708"/>
        <w:rPr>
          <w:lang w:val="en-US"/>
        </w:rPr>
      </w:pPr>
    </w:p>
    <w:p w14:paraId="6D871602" w14:textId="6354FBC3" w:rsidR="00EE7965" w:rsidRPr="00EE7965" w:rsidRDefault="00EE7965" w:rsidP="00633312">
      <w:pPr>
        <w:ind w:left="708"/>
        <w:rPr>
          <w:lang w:val="en-US"/>
        </w:rPr>
      </w:pPr>
      <w:r>
        <w:rPr>
          <w:lang w:val="en-US"/>
        </w:rPr>
        <w:t xml:space="preserve"> </w:t>
      </w:r>
    </w:p>
    <w:p w14:paraId="66639FA2" w14:textId="13CC3475" w:rsidR="006919B0" w:rsidRPr="00EE7965" w:rsidRDefault="006919B0" w:rsidP="00633312">
      <w:pPr>
        <w:ind w:left="708"/>
        <w:rPr>
          <w:b/>
          <w:lang w:val="en-US"/>
        </w:rPr>
      </w:pPr>
      <w:r w:rsidRPr="00EE7965">
        <w:rPr>
          <w:b/>
          <w:lang w:val="en-US"/>
        </w:rPr>
        <w:t>Logs de carregamento:</w:t>
      </w:r>
    </w:p>
    <w:p w14:paraId="5EDE5E15" w14:textId="77777777" w:rsidR="006919B0" w:rsidRPr="00EE7965" w:rsidRDefault="006919B0" w:rsidP="00633312">
      <w:pPr>
        <w:ind w:left="708"/>
        <w:rPr>
          <w:lang w:val="en-US"/>
        </w:rPr>
      </w:pPr>
    </w:p>
    <w:p w14:paraId="00EB9F5B" w14:textId="77777777" w:rsidR="006919B0" w:rsidRPr="006919B0" w:rsidRDefault="006919B0" w:rsidP="00633312">
      <w:pPr>
        <w:ind w:left="708"/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2017-12-15 16:27:30,243 [LP(722)-P(0)-E(0)   ]  INFO   wedo.datapump.loading.services.LoadingProcessManager.[DATAPUMP.LoadingProcessManager] JAF_G1000 [] - Terminated partition 0 for process named LP_LD_SERASA_PJ with execution id 722 and flow_id c89c8831-0b5f-481e-bbed-a6fd0bd89695</w:t>
      </w:r>
    </w:p>
    <w:p w14:paraId="6A4D1A48" w14:textId="77777777" w:rsidR="006919B0" w:rsidRPr="006919B0" w:rsidRDefault="006919B0" w:rsidP="00633312">
      <w:pPr>
        <w:ind w:left="708"/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Partition expression: N/A</w:t>
      </w:r>
    </w:p>
    <w:p w14:paraId="2AF62D27" w14:textId="77777777" w:rsidR="006919B0" w:rsidRPr="006919B0" w:rsidRDefault="006919B0" w:rsidP="00633312">
      <w:pPr>
        <w:ind w:left="708"/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Events: 499,998</w:t>
      </w:r>
    </w:p>
    <w:p w14:paraId="412EECD0" w14:textId="77777777" w:rsidR="006919B0" w:rsidRPr="006919B0" w:rsidRDefault="006919B0" w:rsidP="00633312">
      <w:pPr>
        <w:ind w:left="708"/>
        <w:rPr>
          <w:rFonts w:ascii="Courier New" w:hAnsi="Courier New" w:cs="Courier New"/>
          <w:lang w:val="en-US"/>
        </w:rPr>
      </w:pPr>
      <w:r w:rsidRPr="006919B0">
        <w:rPr>
          <w:rFonts w:ascii="Courier New" w:hAnsi="Courier New" w:cs="Courier New"/>
          <w:lang w:val="en-US"/>
        </w:rPr>
        <w:t>Stats: ReadTime=3,741 s,WriteTime=40,024 s,FlowTime=152,227 s,TotalTime=198,876 s</w:t>
      </w:r>
    </w:p>
    <w:p w14:paraId="403FB184" w14:textId="77777777" w:rsidR="006919B0" w:rsidRPr="006919B0" w:rsidRDefault="006919B0" w:rsidP="00633312">
      <w:pPr>
        <w:ind w:left="708"/>
        <w:rPr>
          <w:rFonts w:ascii="Courier New" w:hAnsi="Courier New" w:cs="Courier New"/>
        </w:rPr>
      </w:pPr>
      <w:r w:rsidRPr="006919B0">
        <w:rPr>
          <w:rFonts w:ascii="Courier New" w:hAnsi="Courier New" w:cs="Courier New"/>
        </w:rPr>
        <w:t>EventsPerHour: 9,050,829</w:t>
      </w:r>
    </w:p>
    <w:p w14:paraId="1C052467" w14:textId="6689F981" w:rsidR="006919B0" w:rsidRPr="006919B0" w:rsidRDefault="006919B0" w:rsidP="00633312">
      <w:pPr>
        <w:ind w:left="708"/>
        <w:rPr>
          <w:rFonts w:ascii="Courier New" w:hAnsi="Courier New" w:cs="Courier New"/>
        </w:rPr>
      </w:pPr>
      <w:r w:rsidRPr="006919B0">
        <w:rPr>
          <w:rFonts w:ascii="Courier New" w:hAnsi="Courier New" w:cs="Courier New"/>
        </w:rPr>
        <w:t>Status: SUCCESS</w:t>
      </w:r>
    </w:p>
    <w:p w14:paraId="16EFE903" w14:textId="77777777" w:rsidR="006919B0" w:rsidRDefault="006919B0" w:rsidP="00F70E2F"/>
    <w:p w14:paraId="38C934B1" w14:textId="77777777" w:rsidR="00EE7965" w:rsidRDefault="00EE7965" w:rsidP="00F70E2F"/>
    <w:p w14:paraId="60B8AE6E" w14:textId="77777777" w:rsidR="00B304CD" w:rsidRPr="00F70E2F" w:rsidRDefault="00B304CD" w:rsidP="00B304CD">
      <w:pPr>
        <w:ind w:firstLine="576"/>
        <w:rPr>
          <w:i/>
          <w:color w:val="0000FF"/>
        </w:rPr>
      </w:pPr>
    </w:p>
    <w:p w14:paraId="60B8AE6F" w14:textId="77777777" w:rsidR="00B304CD" w:rsidRDefault="00B304CD" w:rsidP="00B304CD">
      <w:pPr>
        <w:pStyle w:val="Heading3"/>
      </w:pPr>
      <w:bookmarkStart w:id="52" w:name="_Toc323923850"/>
      <w:bookmarkStart w:id="53" w:name="_Toc323924239"/>
      <w:bookmarkStart w:id="54" w:name="_Toc504404150"/>
      <w:r>
        <w:t>Política de retenção/expurgo de log</w:t>
      </w:r>
      <w:bookmarkEnd w:id="52"/>
      <w:bookmarkEnd w:id="53"/>
      <w:bookmarkEnd w:id="54"/>
    </w:p>
    <w:p w14:paraId="09DEE1AC" w14:textId="469345BA" w:rsidR="003D2A34" w:rsidRDefault="003D2A34" w:rsidP="003D2A34"/>
    <w:p w14:paraId="1AE6D07B" w14:textId="448C2829" w:rsidR="006919B0" w:rsidRDefault="00012A03" w:rsidP="00633312">
      <w:pPr>
        <w:ind w:left="708"/>
      </w:pPr>
      <w:r>
        <w:t>O período de retenção dos logs é configurável, sendo que nesta primeira onda serão mantidos por 90 dias</w:t>
      </w:r>
      <w:r w:rsidR="006919B0">
        <w:t>.</w:t>
      </w:r>
    </w:p>
    <w:p w14:paraId="736F73C9" w14:textId="77777777" w:rsidR="00455C07" w:rsidRDefault="00455C07" w:rsidP="00633312">
      <w:pPr>
        <w:ind w:left="708"/>
      </w:pPr>
    </w:p>
    <w:p w14:paraId="15B9C841" w14:textId="705235FE" w:rsidR="00455C07" w:rsidRDefault="00455C07" w:rsidP="00633312">
      <w:pPr>
        <w:ind w:left="708"/>
      </w:pPr>
      <w:r>
        <w:t>A configuração é feita por instância, nos arquivos:</w:t>
      </w:r>
    </w:p>
    <w:p w14:paraId="559FD8EF" w14:textId="0FE38D3D" w:rsidR="00455C07" w:rsidRDefault="00455C07" w:rsidP="00633312">
      <w:pPr>
        <w:ind w:left="708"/>
        <w:rPr>
          <w:lang w:val="en-US"/>
        </w:rPr>
      </w:pPr>
      <w:r w:rsidRPr="00455C07">
        <w:rPr>
          <w:lang w:val="en-US"/>
        </w:rPr>
        <w:t>/apps/raidfms/servers/raidfms/instances/FMS</w:t>
      </w:r>
      <w:r>
        <w:rPr>
          <w:lang w:val="en-US"/>
        </w:rPr>
        <w:t>/config/logger.xml</w:t>
      </w:r>
    </w:p>
    <w:p w14:paraId="41CB067B" w14:textId="78141474" w:rsidR="00455C07" w:rsidRDefault="00455C07" w:rsidP="00633312">
      <w:pPr>
        <w:ind w:left="708"/>
        <w:rPr>
          <w:lang w:val="en-US"/>
        </w:rPr>
      </w:pPr>
      <w:r w:rsidRPr="00455C07">
        <w:rPr>
          <w:lang w:val="en-US"/>
        </w:rPr>
        <w:t>/apps/raidfms/servers/raidfms/instances/FMS</w:t>
      </w:r>
      <w:r>
        <w:rPr>
          <w:lang w:val="en-US"/>
        </w:rPr>
        <w:t>LD1/config/logger.xml</w:t>
      </w:r>
    </w:p>
    <w:p w14:paraId="1CED47EB" w14:textId="3561A1A0" w:rsidR="00455C07" w:rsidRDefault="00455C07" w:rsidP="00633312">
      <w:pPr>
        <w:ind w:left="708"/>
        <w:rPr>
          <w:lang w:val="en-US"/>
        </w:rPr>
      </w:pPr>
      <w:r w:rsidRPr="00455C07">
        <w:rPr>
          <w:lang w:val="en-US"/>
        </w:rPr>
        <w:t>/apps/raidfms/servers/raidfms/instances/FMS</w:t>
      </w:r>
      <w:r>
        <w:rPr>
          <w:lang w:val="en-US"/>
        </w:rPr>
        <w:t>PREV1/config/logger.xml</w:t>
      </w:r>
    </w:p>
    <w:p w14:paraId="7D8237C9" w14:textId="77777777" w:rsidR="00455C07" w:rsidRDefault="00455C07" w:rsidP="00633312">
      <w:pPr>
        <w:ind w:left="708"/>
        <w:rPr>
          <w:lang w:val="en-US"/>
        </w:rPr>
      </w:pPr>
    </w:p>
    <w:p w14:paraId="4D3C7B7B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>&lt;appender name="log-file" class="ch.qos.logback.core.rolling.RollingFileAppender"&gt;</w:t>
      </w:r>
    </w:p>
    <w:p w14:paraId="245A02D7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&lt;file&gt;${logDir}/${InstanceName}.log&lt;/file&gt;</w:t>
      </w:r>
    </w:p>
    <w:p w14:paraId="2C2BADD3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&lt;append&gt;true&lt;/append&gt;</w:t>
      </w:r>
    </w:p>
    <w:p w14:paraId="22B84894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&lt;filter class="ch.qos.logback.classic.filter.ThresholdFilter"&gt;</w:t>
      </w:r>
    </w:p>
    <w:p w14:paraId="12C50FD7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 &lt;level&gt;INFO&lt;/level&gt;</w:t>
      </w:r>
    </w:p>
    <w:p w14:paraId="2CFD55D1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&lt;/filter&gt;</w:t>
      </w:r>
    </w:p>
    <w:p w14:paraId="0DD1FAEF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&lt;rollingPolicy class="ch.qos.logback.core.rolling.TimeBasedRollingPolicy"&gt;</w:t>
      </w:r>
    </w:p>
    <w:p w14:paraId="4B946BA7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 &lt;fileNamePattern&gt;${logBackupDir}/${InstanceName}.%d{yyyyMMdd}.%i.log.gz&lt;/fileNamePattern&gt;</w:t>
      </w:r>
    </w:p>
    <w:p w14:paraId="17F2D4CA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 </w:t>
      </w:r>
      <w:r w:rsidRPr="00455C07">
        <w:rPr>
          <w:rFonts w:ascii="Courier New" w:hAnsi="Courier New" w:cs="Courier New"/>
          <w:sz w:val="16"/>
          <w:highlight w:val="yellow"/>
          <w:lang w:val="en-US"/>
        </w:rPr>
        <w:t>&lt;maxHistory&gt;360&lt;/maxHistory&gt;</w:t>
      </w:r>
    </w:p>
    <w:p w14:paraId="59DA0B2B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lastRenderedPageBreak/>
        <w:t xml:space="preserve">         &lt;timeBasedFileNamingAndTriggeringPolicy class="ch.qos.logback.core.rolling.SizeAndTimeBasedFNATP"&gt;</w:t>
      </w:r>
    </w:p>
    <w:p w14:paraId="1CEB5CE5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        &lt;maxFileSize&gt;10MB&lt;/maxFileSize&gt;</w:t>
      </w:r>
    </w:p>
    <w:p w14:paraId="0C5782BA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        &lt;/timeBasedFileNamingAndTriggeringPolicy&gt;</w:t>
      </w:r>
    </w:p>
    <w:p w14:paraId="143EE2A1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&lt;/rollingPolicy&gt;</w:t>
      </w:r>
    </w:p>
    <w:p w14:paraId="4B88F1C9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&lt;encoder&gt;</w:t>
      </w:r>
    </w:p>
    <w:p w14:paraId="5FB087CE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 &lt;pattern&gt;%d{ISO8601} [%-20.20thread{20}]  %-5level  %logger %X{code} [%X{executionId}] - %m %throwable%n&lt;/pattern&gt;</w:t>
      </w:r>
    </w:p>
    <w:p w14:paraId="1256D73C" w14:textId="77777777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&lt;/encoder&gt;</w:t>
      </w:r>
    </w:p>
    <w:p w14:paraId="07A310DC" w14:textId="288BD3C4" w:rsidR="00455C07" w:rsidRPr="00455C07" w:rsidRDefault="00455C07" w:rsidP="00633312">
      <w:pPr>
        <w:ind w:left="708"/>
        <w:rPr>
          <w:rFonts w:ascii="Courier New" w:hAnsi="Courier New" w:cs="Courier New"/>
          <w:sz w:val="16"/>
          <w:lang w:val="en-US"/>
        </w:rPr>
      </w:pPr>
      <w:r w:rsidRPr="00455C07">
        <w:rPr>
          <w:rFonts w:ascii="Courier New" w:hAnsi="Courier New" w:cs="Courier New"/>
          <w:sz w:val="16"/>
          <w:lang w:val="en-US"/>
        </w:rPr>
        <w:t xml:space="preserve">        &lt;/appender&gt;</w:t>
      </w:r>
    </w:p>
    <w:p w14:paraId="60B8AE71" w14:textId="77777777" w:rsidR="00B304CD" w:rsidRPr="00455C07" w:rsidRDefault="00B304CD" w:rsidP="00B304CD">
      <w:pPr>
        <w:rPr>
          <w:lang w:val="en-US"/>
        </w:rPr>
      </w:pPr>
    </w:p>
    <w:p w14:paraId="60B8AE72" w14:textId="77777777" w:rsidR="00B304CD" w:rsidRDefault="00B304CD" w:rsidP="00B304CD">
      <w:pPr>
        <w:pStyle w:val="Heading3"/>
      </w:pPr>
      <w:bookmarkStart w:id="55" w:name="_Toc323923851"/>
      <w:bookmarkStart w:id="56" w:name="_Toc323924240"/>
      <w:bookmarkStart w:id="57" w:name="_Toc504404151"/>
      <w:r>
        <w:t>Procedimento de análise de log</w:t>
      </w:r>
      <w:bookmarkEnd w:id="55"/>
      <w:bookmarkEnd w:id="56"/>
      <w:bookmarkEnd w:id="57"/>
    </w:p>
    <w:p w14:paraId="4E4B5336" w14:textId="77777777" w:rsidR="00EE7965" w:rsidRDefault="00EE7965" w:rsidP="00EE7965"/>
    <w:p w14:paraId="3AC4239F" w14:textId="20C76FC2" w:rsidR="00EE7965" w:rsidRDefault="00EE7965" w:rsidP="00633312">
      <w:pPr>
        <w:ind w:left="708"/>
      </w:pPr>
      <w:r>
        <w:t xml:space="preserve">Todos os logs </w:t>
      </w:r>
      <w:r w:rsidR="00C10FD3">
        <w:t>do dia atual são mantidos diretamente no diretório de log. Os demais ficam no diretório de backup compactados e divididos por dia.</w:t>
      </w:r>
    </w:p>
    <w:p w14:paraId="163F986E" w14:textId="77777777" w:rsidR="00C10FD3" w:rsidRDefault="00C10FD3" w:rsidP="00633312">
      <w:pPr>
        <w:ind w:left="708"/>
      </w:pPr>
    </w:p>
    <w:p w14:paraId="1E171702" w14:textId="6E5F4CCA" w:rsidR="00C10FD3" w:rsidRPr="00EE7965" w:rsidRDefault="00C10FD3" w:rsidP="00633312">
      <w:pPr>
        <w:ind w:left="708"/>
      </w:pPr>
      <w:r>
        <w:t>As mensagens de log são divididas em três categorias: INFO | WARN | ERROR. Deve-se ter especial atenção para as mensagens de categoria ERROR, para que se verifique o problema o mais rápido possível.</w:t>
      </w:r>
    </w:p>
    <w:p w14:paraId="60B8AE75" w14:textId="77777777" w:rsidR="00B304CD" w:rsidRPr="00C76501" w:rsidRDefault="00B304CD" w:rsidP="00B304CD">
      <w:pPr>
        <w:pStyle w:val="Heading2"/>
      </w:pPr>
      <w:bookmarkStart w:id="58" w:name="_Toc323923847"/>
      <w:bookmarkStart w:id="59" w:name="_Toc323924236"/>
      <w:bookmarkStart w:id="60" w:name="_Toc504404152"/>
      <w:r>
        <w:t>Arquivos temporários</w:t>
      </w:r>
      <w:bookmarkEnd w:id="58"/>
      <w:bookmarkEnd w:id="59"/>
      <w:r>
        <w:t xml:space="preserve"> do sistema</w:t>
      </w:r>
      <w:bookmarkEnd w:id="60"/>
    </w:p>
    <w:p w14:paraId="5911C0C4" w14:textId="191D01E3" w:rsidR="00C10FD3" w:rsidRPr="00C10FD3" w:rsidRDefault="00C10FD3" w:rsidP="00633312">
      <w:pPr>
        <w:ind w:firstLine="576"/>
      </w:pPr>
      <w:r>
        <w:t>N/A</w:t>
      </w:r>
    </w:p>
    <w:p w14:paraId="60B8AE77" w14:textId="77777777" w:rsidR="00B304CD" w:rsidRDefault="00B304CD" w:rsidP="00B304CD">
      <w:pPr>
        <w:pStyle w:val="Heading2"/>
      </w:pPr>
      <w:bookmarkStart w:id="61" w:name="_Toc323923852"/>
      <w:bookmarkStart w:id="62" w:name="_Toc323924241"/>
      <w:bookmarkStart w:id="63" w:name="_Toc504404153"/>
      <w:r>
        <w:t>Componentes necessários à aplicação (programas terceiros e DLL’s)</w:t>
      </w:r>
      <w:bookmarkEnd w:id="61"/>
      <w:bookmarkEnd w:id="62"/>
      <w:bookmarkEnd w:id="63"/>
    </w:p>
    <w:p w14:paraId="0C47DC8D" w14:textId="3BE4B53C" w:rsidR="00C10FD3" w:rsidRPr="00C10FD3" w:rsidRDefault="00C10FD3" w:rsidP="00633312">
      <w:pPr>
        <w:ind w:firstLine="576"/>
      </w:pPr>
      <w:r>
        <w:t>N/A</w:t>
      </w:r>
    </w:p>
    <w:p w14:paraId="60B8AE78" w14:textId="77777777" w:rsidR="006F52A9" w:rsidRDefault="006F52A9" w:rsidP="006F52A9">
      <w:pPr>
        <w:pStyle w:val="Heading2"/>
      </w:pPr>
      <w:bookmarkStart w:id="64" w:name="_Toc504404154"/>
      <w:r>
        <w:t>Instalação do ambiente</w:t>
      </w:r>
      <w:bookmarkEnd w:id="64"/>
    </w:p>
    <w:p w14:paraId="0C44B8DD" w14:textId="77777777" w:rsidR="008C03C3" w:rsidRDefault="008C03C3" w:rsidP="006F52A9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4374AA10" w14:textId="6EF04F0F" w:rsidR="008C03C3" w:rsidRDefault="008C03C3" w:rsidP="00633312">
      <w:pPr>
        <w:ind w:firstLine="576"/>
      </w:pPr>
      <w:r>
        <w:t>Procedimento de instalação padrão presente no manual de produto (em anexo).</w:t>
      </w:r>
    </w:p>
    <w:p w14:paraId="1415ED09" w14:textId="48FA5240" w:rsidR="00CA3C48" w:rsidRPr="008C03C3" w:rsidRDefault="00CA3C48" w:rsidP="00633312">
      <w:pPr>
        <w:ind w:firstLine="576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</w:rPr>
      </w:pPr>
      <w:r>
        <w:t xml:space="preserve">Conforme </w:t>
      </w:r>
      <w:r w:rsidR="007B1D1B">
        <w:t>capítulo 4.</w:t>
      </w:r>
    </w:p>
    <w:p w14:paraId="60B8AE7A" w14:textId="77777777" w:rsidR="001D5FB9" w:rsidRDefault="001D5FB9" w:rsidP="001D5FB9">
      <w:pPr>
        <w:pStyle w:val="Heading2"/>
      </w:pPr>
      <w:bookmarkStart w:id="65" w:name="_Toc504404155"/>
      <w:r>
        <w:t>Configuração / Parametrização do Ambiente</w:t>
      </w:r>
      <w:bookmarkEnd w:id="65"/>
    </w:p>
    <w:p w14:paraId="442262A0" w14:textId="77777777" w:rsidR="008C03C3" w:rsidRDefault="008C03C3" w:rsidP="008C03C3"/>
    <w:p w14:paraId="3CF60452" w14:textId="77777777" w:rsidR="008C03C3" w:rsidRDefault="008C03C3" w:rsidP="00633312">
      <w:pPr>
        <w:ind w:left="708"/>
      </w:pPr>
      <w:r>
        <w:t>Procedimento de parametrização padrão presente no manual de produto (em anexo).</w:t>
      </w:r>
    </w:p>
    <w:p w14:paraId="45107FA7" w14:textId="77777777" w:rsidR="008C03C3" w:rsidRDefault="008C03C3" w:rsidP="00633312">
      <w:pPr>
        <w:ind w:left="708"/>
      </w:pPr>
    </w:p>
    <w:p w14:paraId="24FDF68C" w14:textId="77777777" w:rsidR="008C03C3" w:rsidRDefault="008C03C3" w:rsidP="00633312">
      <w:pPr>
        <w:ind w:left="708"/>
      </w:pPr>
      <w:r>
        <w:t>Além disso, é necessário definir variáveis de ambiente no profile do usuário de SO:</w:t>
      </w:r>
    </w:p>
    <w:p w14:paraId="78F015DD" w14:textId="77777777" w:rsidR="008C03C3" w:rsidRDefault="008C03C3" w:rsidP="00633312">
      <w:pPr>
        <w:ind w:left="708"/>
      </w:pPr>
    </w:p>
    <w:p w14:paraId="00ED42B9" w14:textId="77777777" w:rsidR="008C03C3" w:rsidRPr="008C03C3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8C03C3">
        <w:rPr>
          <w:rFonts w:ascii="Courier New" w:hAnsi="Courier New" w:cs="Courier New"/>
          <w:sz w:val="18"/>
          <w:lang w:val="en-US"/>
        </w:rPr>
        <w:t>ORACLE_HOME=/oracle/app/product/12.2.0.1 ; export ORACLE_HOME</w:t>
      </w:r>
    </w:p>
    <w:p w14:paraId="2925603E" w14:textId="77777777" w:rsidR="008C03C3" w:rsidRPr="008C03C3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8C03C3">
        <w:rPr>
          <w:rFonts w:ascii="Courier New" w:hAnsi="Courier New" w:cs="Courier New"/>
          <w:sz w:val="18"/>
          <w:lang w:val="en-US"/>
        </w:rPr>
        <w:t>ORACLE_SID=WPDB ; export ORACLE_SID</w:t>
      </w:r>
    </w:p>
    <w:p w14:paraId="19E9E45F" w14:textId="77777777" w:rsidR="008C03C3" w:rsidRPr="008C03C3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8C03C3">
        <w:rPr>
          <w:rFonts w:ascii="Courier New" w:hAnsi="Courier New" w:cs="Courier New"/>
          <w:sz w:val="18"/>
          <w:lang w:val="en-US"/>
        </w:rPr>
        <w:t>NLS_LANG="AMERICAN_AMERICA.AL32UTF8" ; export NLS_LANG</w:t>
      </w:r>
    </w:p>
    <w:p w14:paraId="3CEAD82E" w14:textId="77777777" w:rsidR="008C03C3" w:rsidRPr="008C03C3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</w:p>
    <w:p w14:paraId="18743FBB" w14:textId="77777777" w:rsidR="008C03C3" w:rsidRPr="000C6F67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0C6F67">
        <w:rPr>
          <w:rFonts w:ascii="Courier New" w:hAnsi="Courier New" w:cs="Courier New"/>
          <w:sz w:val="18"/>
          <w:lang w:val="en-US"/>
        </w:rPr>
        <w:t>JAVA_HOME=/usr/java/jre1.8.0_151 ; export JAVA_HOME</w:t>
      </w:r>
    </w:p>
    <w:p w14:paraId="3EBDB104" w14:textId="77777777" w:rsidR="008C03C3" w:rsidRPr="000C6F67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</w:p>
    <w:p w14:paraId="762E656B" w14:textId="0E3CB641" w:rsidR="008C03C3" w:rsidRPr="008C03C3" w:rsidRDefault="008C03C3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8C03C3">
        <w:rPr>
          <w:rFonts w:ascii="Courier New" w:hAnsi="Courier New" w:cs="Courier New"/>
          <w:sz w:val="18"/>
          <w:lang w:val="en-US"/>
        </w:rPr>
        <w:t>PATH=/usr/java/jre1.8.0_151/bin:$ORACLE_HOME/bin:$PATH:$HOME/bin</w:t>
      </w:r>
    </w:p>
    <w:p w14:paraId="60B8AE7C" w14:textId="77777777" w:rsidR="001573BB" w:rsidRDefault="001573BB" w:rsidP="001573BB">
      <w:pPr>
        <w:pStyle w:val="Heading2"/>
      </w:pPr>
      <w:bookmarkStart w:id="66" w:name="_Toc504404156"/>
      <w:r>
        <w:t>Mecanismos de autenticação (Identidade Digital)</w:t>
      </w:r>
      <w:bookmarkEnd w:id="66"/>
    </w:p>
    <w:p w14:paraId="0098625D" w14:textId="77777777" w:rsidR="003D2A34" w:rsidRDefault="003D2A34" w:rsidP="003D2A34"/>
    <w:p w14:paraId="7D45ACE6" w14:textId="29CBFDE0" w:rsidR="003D2A34" w:rsidRDefault="00CA3C48" w:rsidP="00633312">
      <w:pPr>
        <w:ind w:left="708"/>
      </w:pPr>
      <w:r>
        <w:t>Na onda 2</w:t>
      </w:r>
      <w:r w:rsidR="00C10FD3">
        <w:t>, a</w:t>
      </w:r>
      <w:r w:rsidR="003D2A34">
        <w:t xml:space="preserve"> autenticação</w:t>
      </w:r>
      <w:r w:rsidR="00C10FD3">
        <w:t xml:space="preserve">/gerenciamento de usuários será realizado diretamente no FMS. Pode-se criar grupos, usuários, </w:t>
      </w:r>
      <w:r w:rsidR="003D2A34">
        <w:t>definir políticas de expiração de senha, resetar senhas e a</w:t>
      </w:r>
      <w:r w:rsidR="00C10FD3">
        <w:t>ssociar</w:t>
      </w:r>
      <w:r w:rsidR="003D2A34">
        <w:t xml:space="preserve"> usuários </w:t>
      </w:r>
      <w:r w:rsidR="00C10FD3">
        <w:t>a</w:t>
      </w:r>
      <w:r w:rsidR="003D2A34">
        <w:t xml:space="preserve"> grupos.</w:t>
      </w:r>
    </w:p>
    <w:p w14:paraId="7506EDC3" w14:textId="77777777" w:rsidR="003D2A34" w:rsidRDefault="003D2A34" w:rsidP="003D2A34"/>
    <w:p w14:paraId="25DC3592" w14:textId="77777777" w:rsidR="003D2A34" w:rsidRPr="003D2A34" w:rsidRDefault="003D2A34" w:rsidP="003D2A34"/>
    <w:p w14:paraId="60B8AE7E" w14:textId="77777777" w:rsidR="001573BB" w:rsidRDefault="001573BB" w:rsidP="001573BB">
      <w:pPr>
        <w:pStyle w:val="Heading3"/>
      </w:pPr>
      <w:bookmarkStart w:id="67" w:name="_Toc504404157"/>
      <w:r>
        <w:t>Repositório de Identidade</w:t>
      </w:r>
      <w:bookmarkEnd w:id="67"/>
    </w:p>
    <w:p w14:paraId="60B8AE7F" w14:textId="77777777" w:rsidR="001573BB" w:rsidRDefault="001573BB" w:rsidP="001573BB">
      <w:pPr>
        <w:pStyle w:val="Heading3"/>
      </w:pPr>
      <w:bookmarkStart w:id="68" w:name="_Toc504404158"/>
      <w:r>
        <w:t>Access Manager</w:t>
      </w:r>
      <w:bookmarkEnd w:id="68"/>
    </w:p>
    <w:p w14:paraId="60B8AE80" w14:textId="77777777" w:rsidR="004E08D6" w:rsidRDefault="001573BB" w:rsidP="004E08D6">
      <w:pPr>
        <w:pStyle w:val="Heading3"/>
      </w:pPr>
      <w:bookmarkStart w:id="69" w:name="_Toc504404159"/>
      <w:r>
        <w:t>Tecnologias Legadas</w:t>
      </w:r>
      <w:bookmarkEnd w:id="69"/>
    </w:p>
    <w:p w14:paraId="60B8AE81" w14:textId="77777777" w:rsidR="004E08D6" w:rsidRDefault="004E08D6" w:rsidP="004E08D6"/>
    <w:p w14:paraId="2D818FEB" w14:textId="77777777" w:rsidR="00A05E4F" w:rsidRDefault="00A05E4F" w:rsidP="004E08D6"/>
    <w:p w14:paraId="775EEFF5" w14:textId="77777777" w:rsidR="00A05E4F" w:rsidRDefault="00A05E4F" w:rsidP="004E08D6"/>
    <w:p w14:paraId="60B8AE85" w14:textId="77777777" w:rsidR="006E784A" w:rsidRDefault="00D36DB9" w:rsidP="006E784A">
      <w:pPr>
        <w:pStyle w:val="Heading1"/>
      </w:pPr>
      <w:bookmarkStart w:id="70" w:name="_Toc323923895"/>
      <w:bookmarkStart w:id="71" w:name="_Toc323924284"/>
      <w:bookmarkStart w:id="72" w:name="_Toc504404160"/>
      <w:r>
        <w:t>Operação de</w:t>
      </w:r>
      <w:r w:rsidR="004E08D6">
        <w:t xml:space="preserve"> Sistemas</w:t>
      </w:r>
      <w:bookmarkEnd w:id="70"/>
      <w:bookmarkEnd w:id="71"/>
      <w:bookmarkEnd w:id="72"/>
    </w:p>
    <w:p w14:paraId="23B2AFA7" w14:textId="77777777" w:rsidR="003D2A34" w:rsidRPr="003D2A34" w:rsidRDefault="003D2A34" w:rsidP="003D2A34"/>
    <w:p w14:paraId="60B8AE87" w14:textId="77777777" w:rsidR="00B304CD" w:rsidRDefault="00B304CD" w:rsidP="00B304CD">
      <w:pPr>
        <w:pStyle w:val="Heading2"/>
      </w:pPr>
      <w:bookmarkStart w:id="73" w:name="_Toc323923896"/>
      <w:bookmarkStart w:id="74" w:name="_Toc323924285"/>
      <w:bookmarkStart w:id="75" w:name="_Toc504404161"/>
      <w:r>
        <w:lastRenderedPageBreak/>
        <w:t>Janela de Manutenção do Ambiente</w:t>
      </w:r>
      <w:bookmarkEnd w:id="75"/>
    </w:p>
    <w:p w14:paraId="3EDF3AF7" w14:textId="77777777" w:rsidR="00DF68B0" w:rsidRDefault="00DF68B0" w:rsidP="00DF68B0"/>
    <w:p w14:paraId="14E5F245" w14:textId="25E640C1" w:rsidR="00DF68B0" w:rsidRPr="00DF68B0" w:rsidRDefault="00DF68B0" w:rsidP="00633312">
      <w:pPr>
        <w:ind w:firstLine="576"/>
      </w:pPr>
      <w:r>
        <w:t>A janela de manutenção deve ser fora de horário comercial, entre 20:00 e 00:00.</w:t>
      </w:r>
    </w:p>
    <w:p w14:paraId="60B8AE89" w14:textId="77777777" w:rsidR="004E08D6" w:rsidRPr="004E08D6" w:rsidRDefault="004E08D6" w:rsidP="004E08D6">
      <w:pPr>
        <w:pStyle w:val="Heading2"/>
      </w:pPr>
      <w:bookmarkStart w:id="76" w:name="_Toc323923842"/>
      <w:bookmarkStart w:id="77" w:name="_Toc323924231"/>
      <w:bookmarkStart w:id="78" w:name="_Toc504404162"/>
      <w:r w:rsidRPr="004E08D6">
        <w:t>Regime de Operação</w:t>
      </w:r>
      <w:bookmarkEnd w:id="76"/>
      <w:bookmarkEnd w:id="77"/>
      <w:r>
        <w:t xml:space="preserve"> (suporte)</w:t>
      </w:r>
      <w:bookmarkEnd w:id="78"/>
    </w:p>
    <w:p w14:paraId="53E20A71" w14:textId="77777777" w:rsidR="00E9669B" w:rsidRPr="000C6F67" w:rsidRDefault="00D36DB9" w:rsidP="00633312">
      <w:pPr>
        <w:ind w:left="576"/>
      </w:pPr>
      <w:r w:rsidRPr="000C6F67">
        <w:t xml:space="preserve">Operação 8 x 5 (horário comercial) </w:t>
      </w:r>
    </w:p>
    <w:p w14:paraId="60B8AE8B" w14:textId="28656CB9" w:rsidR="00D36DB9" w:rsidRPr="000C6F67" w:rsidRDefault="00E9669B" w:rsidP="00633312">
      <w:pPr>
        <w:ind w:left="576"/>
      </w:pPr>
      <w:r w:rsidRPr="000C6F67">
        <w:t>P</w:t>
      </w:r>
      <w:r w:rsidR="00D36DB9" w:rsidRPr="000C6F67">
        <w:t xml:space="preserve">lantão para tratamento de incidentes </w:t>
      </w:r>
      <w:r w:rsidRPr="000C6F67">
        <w:t xml:space="preserve"> severidades 1 e 2 , </w:t>
      </w:r>
      <w:r w:rsidR="00D36DB9" w:rsidRPr="000C6F67">
        <w:t xml:space="preserve"> </w:t>
      </w:r>
      <w:r w:rsidRPr="000C6F67">
        <w:t>24X7</w:t>
      </w:r>
      <w:r w:rsidR="00D36DB9" w:rsidRPr="000C6F67">
        <w:t>.</w:t>
      </w:r>
    </w:p>
    <w:p w14:paraId="60B8AE8C" w14:textId="7908CC86" w:rsidR="004E08D6" w:rsidRPr="000C6F67" w:rsidRDefault="004E08D6" w:rsidP="00633312">
      <w:pPr>
        <w:ind w:left="576"/>
      </w:pPr>
      <w:r w:rsidRPr="000C6F67">
        <w:t xml:space="preserve">Acionamento via </w:t>
      </w:r>
      <w:r w:rsidR="005E2D49" w:rsidRPr="000C6F67">
        <w:t xml:space="preserve">CCO </w:t>
      </w:r>
      <w:r w:rsidRPr="000C6F67">
        <w:t>em casos de severidade 1 e 2.</w:t>
      </w:r>
    </w:p>
    <w:p w14:paraId="3EEF339D" w14:textId="77777777" w:rsidR="00DF68B0" w:rsidRDefault="00DF68B0" w:rsidP="00DF68B0"/>
    <w:p w14:paraId="60B8AE8D" w14:textId="77777777" w:rsidR="00D36DB9" w:rsidRDefault="00D36DB9" w:rsidP="00D36DB9">
      <w:pPr>
        <w:pStyle w:val="Heading2"/>
      </w:pPr>
      <w:bookmarkStart w:id="79" w:name="_Toc504404163"/>
      <w:r>
        <w:t>Procedimento Operacional Padrão (POP)</w:t>
      </w:r>
      <w:bookmarkEnd w:id="79"/>
    </w:p>
    <w:p w14:paraId="60B8AE92" w14:textId="77777777" w:rsidR="006E784A" w:rsidRDefault="006E784A" w:rsidP="00D36DB9">
      <w:pPr>
        <w:pStyle w:val="Heading3"/>
      </w:pPr>
      <w:bookmarkStart w:id="80" w:name="_Toc504404164"/>
      <w:r>
        <w:t>Procedimento de paralização do ambiente.</w:t>
      </w:r>
      <w:bookmarkEnd w:id="73"/>
      <w:bookmarkEnd w:id="74"/>
      <w:bookmarkEnd w:id="80"/>
    </w:p>
    <w:p w14:paraId="39EB8C8C" w14:textId="77777777" w:rsidR="00FA19FB" w:rsidRDefault="00FA19FB" w:rsidP="00633312">
      <w:pPr>
        <w:ind w:left="708"/>
        <w:rPr>
          <w:rFonts w:cs="Arial"/>
          <w:iCs/>
          <w:sz w:val="22"/>
          <w:szCs w:val="22"/>
        </w:rPr>
      </w:pPr>
      <w:r>
        <w:t xml:space="preserve">Logar no servidor </w:t>
      </w:r>
      <w:r>
        <w:rPr>
          <w:rFonts w:cs="Arial"/>
        </w:rPr>
        <w:t xml:space="preserve">FMSDX02 </w:t>
      </w:r>
      <w:r w:rsidRPr="006C4AB1">
        <w:rPr>
          <w:rFonts w:cs="Arial"/>
          <w:iCs/>
          <w:sz w:val="22"/>
          <w:szCs w:val="22"/>
        </w:rPr>
        <w:t>com usu</w:t>
      </w:r>
      <w:r>
        <w:rPr>
          <w:rFonts w:cs="Arial"/>
          <w:iCs/>
          <w:sz w:val="22"/>
          <w:szCs w:val="22"/>
        </w:rPr>
        <w:t>ário raidfms</w:t>
      </w:r>
    </w:p>
    <w:p w14:paraId="1C7BB2CD" w14:textId="77777777" w:rsidR="00FA19FB" w:rsidRDefault="00FA19FB" w:rsidP="00633312">
      <w:pPr>
        <w:ind w:left="708"/>
      </w:pPr>
      <w:r>
        <w:rPr>
          <w:rFonts w:cs="Arial"/>
          <w:iCs/>
          <w:sz w:val="22"/>
          <w:szCs w:val="22"/>
        </w:rPr>
        <w:t xml:space="preserve">Ir para diretório </w:t>
      </w:r>
      <w:r w:rsidRPr="002A6949">
        <w:rPr>
          <w:rFonts w:ascii="Courier New" w:hAnsi="Courier New" w:cs="Courier New"/>
        </w:rPr>
        <w:t>/apps/raidfms/bin/</w:t>
      </w:r>
    </w:p>
    <w:p w14:paraId="48543760" w14:textId="5F7DAF19" w:rsidR="001B71FA" w:rsidRPr="001B71FA" w:rsidRDefault="00FA19FB" w:rsidP="00633312">
      <w:pPr>
        <w:ind w:left="708"/>
        <w:rPr>
          <w:lang w:val="en-US"/>
        </w:rPr>
      </w:pPr>
      <w:r>
        <w:rPr>
          <w:lang w:val="en-US"/>
        </w:rPr>
        <w:t>E</w:t>
      </w:r>
      <w:r w:rsidR="001B71FA" w:rsidRPr="001B71FA">
        <w:rPr>
          <w:lang w:val="en-US"/>
        </w:rPr>
        <w:t xml:space="preserve">xecutar o script: </w:t>
      </w:r>
      <w:r>
        <w:rPr>
          <w:lang w:val="en-US"/>
        </w:rPr>
        <w:t>./</w:t>
      </w:r>
      <w:r w:rsidR="001B71FA" w:rsidRPr="001B71FA">
        <w:rPr>
          <w:rFonts w:ascii="Courier New" w:hAnsi="Courier New" w:cs="Courier New"/>
          <w:lang w:val="en-US"/>
        </w:rPr>
        <w:t>stopAll.sh</w:t>
      </w:r>
    </w:p>
    <w:p w14:paraId="60B8AE93" w14:textId="77777777" w:rsidR="00EB7C1A" w:rsidRPr="001B71FA" w:rsidRDefault="00EB7C1A" w:rsidP="00EB7C1A">
      <w:pPr>
        <w:rPr>
          <w:lang w:val="en-US"/>
        </w:rPr>
      </w:pPr>
    </w:p>
    <w:p w14:paraId="60B8AE94" w14:textId="77777777" w:rsidR="006E784A" w:rsidRDefault="006E784A" w:rsidP="00D36DB9">
      <w:pPr>
        <w:pStyle w:val="Heading3"/>
      </w:pPr>
      <w:bookmarkStart w:id="81" w:name="_Toc323923897"/>
      <w:bookmarkStart w:id="82" w:name="_Toc323924286"/>
      <w:bookmarkStart w:id="83" w:name="_Toc504404165"/>
      <w:r>
        <w:t>Procedimento de inicialização do ambiente.</w:t>
      </w:r>
      <w:bookmarkEnd w:id="81"/>
      <w:bookmarkEnd w:id="82"/>
      <w:bookmarkEnd w:id="83"/>
    </w:p>
    <w:p w14:paraId="32C250A9" w14:textId="77777777" w:rsidR="00FA19FB" w:rsidRDefault="00FA19FB" w:rsidP="00633312">
      <w:pPr>
        <w:ind w:firstLine="708"/>
        <w:rPr>
          <w:rFonts w:cs="Arial"/>
          <w:iCs/>
          <w:sz w:val="22"/>
          <w:szCs w:val="22"/>
        </w:rPr>
      </w:pPr>
      <w:r>
        <w:t xml:space="preserve">Logar no servidor </w:t>
      </w:r>
      <w:r>
        <w:rPr>
          <w:rFonts w:cs="Arial"/>
        </w:rPr>
        <w:t xml:space="preserve">FMSDX02 </w:t>
      </w:r>
      <w:r w:rsidRPr="006C4AB1">
        <w:rPr>
          <w:rFonts w:cs="Arial"/>
          <w:iCs/>
          <w:sz w:val="22"/>
          <w:szCs w:val="22"/>
        </w:rPr>
        <w:t>com usu</w:t>
      </w:r>
      <w:r>
        <w:rPr>
          <w:rFonts w:cs="Arial"/>
          <w:iCs/>
          <w:sz w:val="22"/>
          <w:szCs w:val="22"/>
        </w:rPr>
        <w:t>ário raidfms</w:t>
      </w:r>
    </w:p>
    <w:p w14:paraId="639D3AE9" w14:textId="77777777" w:rsidR="00FA19FB" w:rsidRDefault="00FA19FB" w:rsidP="00633312">
      <w:pPr>
        <w:ind w:left="708"/>
      </w:pPr>
      <w:r>
        <w:rPr>
          <w:rFonts w:cs="Arial"/>
          <w:iCs/>
          <w:sz w:val="22"/>
          <w:szCs w:val="22"/>
        </w:rPr>
        <w:t xml:space="preserve">Ir para diretório </w:t>
      </w:r>
      <w:r w:rsidRPr="002A6949">
        <w:rPr>
          <w:rFonts w:ascii="Courier New" w:hAnsi="Courier New" w:cs="Courier New"/>
        </w:rPr>
        <w:t>/apps/raidfms/bin/</w:t>
      </w:r>
    </w:p>
    <w:p w14:paraId="21E9DC7B" w14:textId="4F5C5C3E" w:rsidR="00FA19FB" w:rsidRPr="001B71FA" w:rsidRDefault="00FA19FB" w:rsidP="00633312">
      <w:pPr>
        <w:ind w:left="708"/>
        <w:rPr>
          <w:lang w:val="en-US"/>
        </w:rPr>
      </w:pPr>
      <w:r>
        <w:rPr>
          <w:lang w:val="en-US"/>
        </w:rPr>
        <w:t>E</w:t>
      </w:r>
      <w:r w:rsidRPr="001B71FA">
        <w:rPr>
          <w:lang w:val="en-US"/>
        </w:rPr>
        <w:t xml:space="preserve">xecutar o script: </w:t>
      </w:r>
      <w:r>
        <w:rPr>
          <w:lang w:val="en-US"/>
        </w:rPr>
        <w:t>./</w:t>
      </w:r>
      <w:r w:rsidRPr="001B71FA"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t>art</w:t>
      </w:r>
      <w:r w:rsidRPr="001B71FA">
        <w:rPr>
          <w:rFonts w:ascii="Courier New" w:hAnsi="Courier New" w:cs="Courier New"/>
          <w:lang w:val="en-US"/>
        </w:rPr>
        <w:t>All.sh</w:t>
      </w:r>
    </w:p>
    <w:p w14:paraId="39F12C05" w14:textId="77777777" w:rsidR="001B71FA" w:rsidRPr="001B71FA" w:rsidRDefault="001B71FA" w:rsidP="00EB7C1A">
      <w:pPr>
        <w:rPr>
          <w:lang w:val="en-US"/>
        </w:rPr>
      </w:pPr>
    </w:p>
    <w:p w14:paraId="60B8AE96" w14:textId="77777777" w:rsidR="006E784A" w:rsidRDefault="006E784A" w:rsidP="00D36DB9">
      <w:pPr>
        <w:pStyle w:val="Heading3"/>
      </w:pPr>
      <w:bookmarkStart w:id="84" w:name="_Toc323923898"/>
      <w:bookmarkStart w:id="85" w:name="_Toc323924287"/>
      <w:bookmarkStart w:id="86" w:name="_Toc504404166"/>
      <w:r>
        <w:t>Procedimento de retomada (restart) / reprocessamento do ambiente</w:t>
      </w:r>
      <w:bookmarkEnd w:id="84"/>
      <w:bookmarkEnd w:id="85"/>
      <w:bookmarkEnd w:id="86"/>
    </w:p>
    <w:p w14:paraId="60B8AE97" w14:textId="77777777" w:rsidR="00EB7C1A" w:rsidRDefault="00EB7C1A" w:rsidP="00EB7C1A"/>
    <w:p w14:paraId="4FCD027D" w14:textId="1943D5E8" w:rsidR="00E9385B" w:rsidRDefault="00E9385B" w:rsidP="00633312">
      <w:pPr>
        <w:ind w:firstLine="708"/>
      </w:pPr>
      <w:r>
        <w:t>Deve-se parar e reiniciar os serviços conforme itens 3.3.1 e 3.3.2</w:t>
      </w:r>
    </w:p>
    <w:p w14:paraId="2E24AB51" w14:textId="77777777" w:rsidR="00E9385B" w:rsidRPr="00EB7C1A" w:rsidRDefault="00E9385B" w:rsidP="00EB7C1A"/>
    <w:p w14:paraId="60B8AE98" w14:textId="77777777" w:rsidR="00307EAF" w:rsidRDefault="009D73EB" w:rsidP="00D36DB9">
      <w:pPr>
        <w:pStyle w:val="Heading3"/>
      </w:pPr>
      <w:bookmarkStart w:id="87" w:name="_Toc323923899"/>
      <w:bookmarkStart w:id="88" w:name="_Toc323924288"/>
      <w:bookmarkStart w:id="89" w:name="_Toc504404167"/>
      <w:r>
        <w:t>Procedimento de D</w:t>
      </w:r>
      <w:r w:rsidR="006E784A">
        <w:t>eploy</w:t>
      </w:r>
      <w:r>
        <w:t xml:space="preserve"> / Implantação / Atualização de versão da A</w:t>
      </w:r>
      <w:r w:rsidR="006E784A">
        <w:t>plicação</w:t>
      </w:r>
      <w:bookmarkEnd w:id="87"/>
      <w:bookmarkEnd w:id="88"/>
      <w:bookmarkEnd w:id="89"/>
    </w:p>
    <w:p w14:paraId="60B8AE99" w14:textId="77777777" w:rsidR="00EB7C1A" w:rsidRDefault="00EB7C1A" w:rsidP="00EB7C1A"/>
    <w:p w14:paraId="78ABDC64" w14:textId="77777777" w:rsidR="001849D8" w:rsidRDefault="001849D8" w:rsidP="001849D8">
      <w:pPr>
        <w:ind w:left="1005" w:firstLine="708"/>
      </w:pPr>
      <w:bookmarkStart w:id="90" w:name="_Hlk504052240"/>
      <w:r>
        <w:t xml:space="preserve">Procedimento executado sob demanda </w:t>
      </w:r>
      <w:bookmarkEnd w:id="90"/>
      <w:r>
        <w:t>que consiste em:</w:t>
      </w:r>
    </w:p>
    <w:p w14:paraId="7432DFE9" w14:textId="77777777" w:rsidR="001849D8" w:rsidRDefault="001849D8" w:rsidP="001849D8">
      <w:pPr>
        <w:ind w:left="1005" w:firstLine="708"/>
      </w:pPr>
    </w:p>
    <w:p w14:paraId="5EC4E9F3" w14:textId="77777777" w:rsidR="001849D8" w:rsidRDefault="001849D8" w:rsidP="001849D8">
      <w:pPr>
        <w:pStyle w:val="ListParagraph"/>
        <w:numPr>
          <w:ilvl w:val="0"/>
          <w:numId w:val="35"/>
        </w:numPr>
      </w:pPr>
      <w:r>
        <w:t>Parada da aplicação através de procedimento de Stop:</w:t>
      </w:r>
    </w:p>
    <w:p w14:paraId="434FF64E" w14:textId="345AE6BC" w:rsidR="001849D8" w:rsidRDefault="00E7366A" w:rsidP="001849D8">
      <w:pPr>
        <w:ind w:left="1713"/>
        <w:rPr>
          <w:i/>
          <w:lang w:val="en-US"/>
        </w:rPr>
      </w:pPr>
      <w:r w:rsidRPr="00560AD2">
        <w:rPr>
          <w:i/>
        </w:rPr>
        <w:t xml:space="preserve">      </w:t>
      </w:r>
      <w:r>
        <w:rPr>
          <w:i/>
          <w:lang w:val="en-US"/>
        </w:rPr>
        <w:t>Ver item 3.3.1</w:t>
      </w:r>
    </w:p>
    <w:p w14:paraId="6DA8DECE" w14:textId="77777777" w:rsidR="001849D8" w:rsidRPr="008F76C8" w:rsidRDefault="001849D8" w:rsidP="001849D8">
      <w:pPr>
        <w:ind w:left="1713"/>
        <w:rPr>
          <w:lang w:val="en-US"/>
        </w:rPr>
      </w:pPr>
    </w:p>
    <w:p w14:paraId="02788830" w14:textId="77777777" w:rsidR="001849D8" w:rsidRDefault="001849D8" w:rsidP="001849D8">
      <w:pPr>
        <w:pStyle w:val="ListParagraph"/>
        <w:numPr>
          <w:ilvl w:val="0"/>
          <w:numId w:val="35"/>
        </w:numPr>
      </w:pPr>
      <w:r>
        <w:t>Execução do script migra.sh que se encontrará em diretório previamente determinado, seguindo o padrão /apps/PROJETOS/{STI/GMUD/SIMPROC}/bin:</w:t>
      </w:r>
    </w:p>
    <w:p w14:paraId="650D5CF2" w14:textId="4EE72942" w:rsidR="001849D8" w:rsidRPr="00560AD2" w:rsidRDefault="00E7366A" w:rsidP="001849D8">
      <w:pPr>
        <w:ind w:left="1713"/>
        <w:rPr>
          <w:i/>
        </w:rPr>
      </w:pPr>
      <w:r w:rsidRPr="00560AD2">
        <w:rPr>
          <w:i/>
        </w:rPr>
        <w:t xml:space="preserve">      </w:t>
      </w:r>
      <w:r w:rsidR="001849D8" w:rsidRPr="00560AD2">
        <w:rPr>
          <w:i/>
        </w:rPr>
        <w:t>[rai</w:t>
      </w:r>
      <w:r w:rsidRPr="00560AD2">
        <w:rPr>
          <w:i/>
        </w:rPr>
        <w:t>fms</w:t>
      </w:r>
      <w:r w:rsidR="001849D8" w:rsidRPr="00560AD2">
        <w:rPr>
          <w:i/>
        </w:rPr>
        <w:t>@</w:t>
      </w:r>
      <w:r w:rsidRPr="00560AD2">
        <w:rPr>
          <w:i/>
        </w:rPr>
        <w:t>fmsd</w:t>
      </w:r>
      <w:r w:rsidR="001849D8" w:rsidRPr="00560AD2">
        <w:rPr>
          <w:i/>
        </w:rPr>
        <w:t>x02 ~]$ /apps/PROJETOS/STIXXXXX/bin/migra.sh</w:t>
      </w:r>
    </w:p>
    <w:p w14:paraId="4CB3A301" w14:textId="77777777" w:rsidR="001849D8" w:rsidRPr="00560AD2" w:rsidRDefault="001849D8" w:rsidP="001849D8">
      <w:pPr>
        <w:ind w:left="1713"/>
        <w:rPr>
          <w:i/>
        </w:rPr>
      </w:pPr>
    </w:p>
    <w:p w14:paraId="22814E35" w14:textId="77777777" w:rsidR="001849D8" w:rsidRDefault="001849D8" w:rsidP="003816EF">
      <w:pPr>
        <w:ind w:left="2124"/>
      </w:pPr>
      <w:r w:rsidRPr="008F76C8">
        <w:t>Este script executará as alterações necess</w:t>
      </w:r>
      <w:r>
        <w:t>árias definidas no projeto, gravando as informações de execução em arquivo de log migra.log, disponível como padrão no diretório /apps/PROJETOS/{STI/GMUD/SIMPROC}/log.</w:t>
      </w:r>
    </w:p>
    <w:p w14:paraId="55A20FDC" w14:textId="77777777" w:rsidR="001849D8" w:rsidRDefault="001849D8" w:rsidP="001849D8">
      <w:pPr>
        <w:ind w:left="1713"/>
      </w:pPr>
    </w:p>
    <w:p w14:paraId="45474523" w14:textId="77777777" w:rsidR="001849D8" w:rsidRDefault="001849D8" w:rsidP="00F64CB5">
      <w:pPr>
        <w:ind w:left="2124"/>
      </w:pPr>
      <w:r>
        <w:t>Como padrão de atualização de log, caso ocorra erro será atualizada a informação com “Erro/Falha na execução do procedimento”, e em caso de sucesso será dispobilizada a informação “Procedimento realizado com sucesso”.</w:t>
      </w:r>
    </w:p>
    <w:p w14:paraId="5A341DDD" w14:textId="77777777" w:rsidR="001849D8" w:rsidRDefault="001849D8" w:rsidP="001849D8">
      <w:pPr>
        <w:ind w:left="1713"/>
      </w:pPr>
    </w:p>
    <w:p w14:paraId="1C6A926F" w14:textId="77777777" w:rsidR="001849D8" w:rsidRPr="008F76C8" w:rsidRDefault="001849D8" w:rsidP="00F64CB5">
      <w:pPr>
        <w:ind w:left="2073"/>
      </w:pPr>
      <w:r>
        <w:t>Após a conclusão dos procedimentos, necessário “subir” novamente a aplicação através do passo 3.</w:t>
      </w:r>
    </w:p>
    <w:p w14:paraId="3F807C6C" w14:textId="77777777" w:rsidR="001849D8" w:rsidRPr="008F76C8" w:rsidRDefault="001849D8" w:rsidP="001849D8">
      <w:pPr>
        <w:ind w:left="1713"/>
        <w:rPr>
          <w:i/>
        </w:rPr>
      </w:pPr>
    </w:p>
    <w:p w14:paraId="3F321BBE" w14:textId="77777777" w:rsidR="001849D8" w:rsidRDefault="001849D8" w:rsidP="001849D8">
      <w:pPr>
        <w:pStyle w:val="ListParagraph"/>
        <w:numPr>
          <w:ilvl w:val="0"/>
          <w:numId w:val="35"/>
        </w:numPr>
      </w:pPr>
      <w:r>
        <w:t>Inicio da aplicação através de procedimento de Start:</w:t>
      </w:r>
    </w:p>
    <w:p w14:paraId="005F2012" w14:textId="044A943B" w:rsidR="001849D8" w:rsidRPr="008F76C8" w:rsidRDefault="00E7366A" w:rsidP="001849D8">
      <w:pPr>
        <w:ind w:left="1713"/>
        <w:rPr>
          <w:i/>
          <w:lang w:val="en-US"/>
        </w:rPr>
      </w:pPr>
      <w:r w:rsidRPr="00560AD2">
        <w:rPr>
          <w:i/>
        </w:rPr>
        <w:t xml:space="preserve">      </w:t>
      </w:r>
      <w:r>
        <w:rPr>
          <w:i/>
          <w:lang w:val="en-US"/>
        </w:rPr>
        <w:t>Ver ítem 3.3.2</w:t>
      </w:r>
    </w:p>
    <w:p w14:paraId="5D3EF484" w14:textId="77777777" w:rsidR="00E9385B" w:rsidRPr="00EB7C1A" w:rsidRDefault="00E9385B" w:rsidP="00EB7C1A"/>
    <w:p w14:paraId="60B8AE9C" w14:textId="77777777" w:rsidR="004576B7" w:rsidRDefault="004576B7" w:rsidP="00D36DB9">
      <w:pPr>
        <w:pStyle w:val="Heading3"/>
      </w:pPr>
      <w:bookmarkStart w:id="91" w:name="_Toc323923902"/>
      <w:bookmarkStart w:id="92" w:name="_Toc323924291"/>
      <w:bookmarkStart w:id="93" w:name="_Toc158435002"/>
      <w:bookmarkStart w:id="94" w:name="_Toc504404168"/>
      <w:r>
        <w:t>Procedimento de verificação de disponibilidade do ambiente</w:t>
      </w:r>
      <w:bookmarkEnd w:id="91"/>
      <w:bookmarkEnd w:id="92"/>
      <w:bookmarkEnd w:id="94"/>
    </w:p>
    <w:p w14:paraId="60B8AE9D" w14:textId="77777777" w:rsidR="00EB7C1A" w:rsidRDefault="00EB7C1A" w:rsidP="00EB7C1A"/>
    <w:p w14:paraId="6E9D1477" w14:textId="77777777" w:rsidR="00015237" w:rsidRDefault="00015237" w:rsidP="00633312">
      <w:pPr>
        <w:ind w:left="708"/>
        <w:rPr>
          <w:rFonts w:cs="Arial"/>
          <w:iCs/>
          <w:sz w:val="22"/>
          <w:szCs w:val="22"/>
        </w:rPr>
      </w:pPr>
      <w:r>
        <w:t xml:space="preserve">Logar no servidor </w:t>
      </w:r>
      <w:r>
        <w:rPr>
          <w:rFonts w:cs="Arial"/>
        </w:rPr>
        <w:t xml:space="preserve">FMSDX02 </w:t>
      </w:r>
      <w:r w:rsidRPr="006C4AB1">
        <w:rPr>
          <w:rFonts w:cs="Arial"/>
          <w:iCs/>
          <w:sz w:val="22"/>
          <w:szCs w:val="22"/>
        </w:rPr>
        <w:t>com usu</w:t>
      </w:r>
      <w:r>
        <w:rPr>
          <w:rFonts w:cs="Arial"/>
          <w:iCs/>
          <w:sz w:val="22"/>
          <w:szCs w:val="22"/>
        </w:rPr>
        <w:t>ário raidfms</w:t>
      </w:r>
    </w:p>
    <w:p w14:paraId="1B2717DD" w14:textId="77777777" w:rsidR="00015237" w:rsidRDefault="00015237" w:rsidP="00633312">
      <w:pPr>
        <w:ind w:left="708"/>
      </w:pPr>
      <w:r>
        <w:rPr>
          <w:rFonts w:cs="Arial"/>
          <w:iCs/>
          <w:sz w:val="22"/>
          <w:szCs w:val="22"/>
        </w:rPr>
        <w:t xml:space="preserve">Ir para diretório </w:t>
      </w:r>
      <w:r w:rsidRPr="002A6949">
        <w:rPr>
          <w:rFonts w:ascii="Courier New" w:hAnsi="Courier New" w:cs="Courier New"/>
        </w:rPr>
        <w:t>/apps/raidfms/bin/</w:t>
      </w:r>
    </w:p>
    <w:p w14:paraId="45CB2BDD" w14:textId="2B96B24B" w:rsidR="00015237" w:rsidRPr="001B71FA" w:rsidRDefault="00015237" w:rsidP="00633312">
      <w:pPr>
        <w:ind w:left="708"/>
        <w:rPr>
          <w:lang w:val="en-US"/>
        </w:rPr>
      </w:pPr>
      <w:r>
        <w:rPr>
          <w:lang w:val="en-US"/>
        </w:rPr>
        <w:t>E</w:t>
      </w:r>
      <w:r w:rsidRPr="001B71FA">
        <w:rPr>
          <w:lang w:val="en-US"/>
        </w:rPr>
        <w:t xml:space="preserve">xecutar o script: </w:t>
      </w:r>
      <w:r>
        <w:rPr>
          <w:lang w:val="en-US"/>
        </w:rPr>
        <w:t>./</w:t>
      </w:r>
      <w:r w:rsidRPr="001B71FA">
        <w:rPr>
          <w:rFonts w:ascii="Courier New" w:hAnsi="Courier New" w:cs="Courier New"/>
          <w:lang w:val="en-US"/>
        </w:rPr>
        <w:t>st</w:t>
      </w:r>
      <w:r>
        <w:rPr>
          <w:rFonts w:ascii="Courier New" w:hAnsi="Courier New" w:cs="Courier New"/>
          <w:lang w:val="en-US"/>
        </w:rPr>
        <w:t>atusFMS</w:t>
      </w:r>
      <w:r w:rsidRPr="001B71FA">
        <w:rPr>
          <w:rFonts w:ascii="Courier New" w:hAnsi="Courier New" w:cs="Courier New"/>
          <w:lang w:val="en-US"/>
        </w:rPr>
        <w:t>.sh</w:t>
      </w:r>
    </w:p>
    <w:p w14:paraId="77F94EC7" w14:textId="77777777" w:rsidR="00015237" w:rsidRPr="000C6F67" w:rsidRDefault="00015237" w:rsidP="00633312">
      <w:pPr>
        <w:ind w:left="708"/>
        <w:rPr>
          <w:lang w:val="en-US"/>
        </w:rPr>
      </w:pPr>
    </w:p>
    <w:p w14:paraId="4906AD7D" w14:textId="77777777" w:rsidR="00015237" w:rsidRPr="00015237" w:rsidRDefault="00015237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015237">
        <w:rPr>
          <w:rFonts w:ascii="Courier New" w:hAnsi="Courier New" w:cs="Courier New"/>
          <w:sz w:val="18"/>
          <w:lang w:val="en-US"/>
        </w:rPr>
        <w:t>Instance FMS is running - PID 29944</w:t>
      </w:r>
    </w:p>
    <w:p w14:paraId="203A6230" w14:textId="77777777" w:rsidR="00015237" w:rsidRPr="00015237" w:rsidRDefault="00015237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015237">
        <w:rPr>
          <w:rFonts w:ascii="Courier New" w:hAnsi="Courier New" w:cs="Courier New"/>
          <w:sz w:val="18"/>
          <w:lang w:val="en-US"/>
        </w:rPr>
        <w:lastRenderedPageBreak/>
        <w:t>Instance FMSLD1 is running - PID 30296</w:t>
      </w:r>
    </w:p>
    <w:p w14:paraId="7AD593BD" w14:textId="77777777" w:rsidR="00015237" w:rsidRPr="00015237" w:rsidRDefault="00015237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015237">
        <w:rPr>
          <w:rFonts w:ascii="Courier New" w:hAnsi="Courier New" w:cs="Courier New"/>
          <w:sz w:val="18"/>
          <w:lang w:val="en-US"/>
        </w:rPr>
        <w:t>Instance FMSPREV1 is running - PID 30648</w:t>
      </w:r>
    </w:p>
    <w:p w14:paraId="4F42B0FA" w14:textId="6E91C4B9" w:rsidR="00015237" w:rsidRPr="00015237" w:rsidRDefault="00015237" w:rsidP="00633312">
      <w:pPr>
        <w:ind w:left="708"/>
        <w:rPr>
          <w:rFonts w:ascii="Courier New" w:hAnsi="Courier New" w:cs="Courier New"/>
          <w:sz w:val="18"/>
          <w:lang w:val="en-US"/>
        </w:rPr>
      </w:pPr>
      <w:r w:rsidRPr="00015237">
        <w:rPr>
          <w:rFonts w:ascii="Courier New" w:hAnsi="Courier New" w:cs="Courier New"/>
          <w:sz w:val="18"/>
          <w:lang w:val="en-US"/>
        </w:rPr>
        <w:t>Instance PORTAL is running - PID 30725</w:t>
      </w:r>
    </w:p>
    <w:p w14:paraId="4C90EB3B" w14:textId="77777777" w:rsidR="00015237" w:rsidRPr="00015237" w:rsidRDefault="00015237" w:rsidP="00EB7C1A">
      <w:pPr>
        <w:rPr>
          <w:lang w:val="en-US"/>
        </w:rPr>
      </w:pPr>
    </w:p>
    <w:p w14:paraId="60B8AE9E" w14:textId="77777777" w:rsidR="004576B7" w:rsidRDefault="004576B7" w:rsidP="00D36DB9">
      <w:pPr>
        <w:pStyle w:val="Heading3"/>
      </w:pPr>
      <w:bookmarkStart w:id="95" w:name="_Toc323923903"/>
      <w:bookmarkStart w:id="96" w:name="_Toc323924292"/>
      <w:bookmarkStart w:id="97" w:name="_Toc504404169"/>
      <w:r>
        <w:t xml:space="preserve">Procedimento de </w:t>
      </w:r>
      <w:r>
        <w:rPr>
          <w:i/>
        </w:rPr>
        <w:t>health</w:t>
      </w:r>
      <w:r w:rsidRPr="004576B7">
        <w:rPr>
          <w:i/>
        </w:rPr>
        <w:t>check</w:t>
      </w:r>
      <w:r>
        <w:t xml:space="preserve"> do ambiente</w:t>
      </w:r>
      <w:bookmarkEnd w:id="95"/>
      <w:bookmarkEnd w:id="96"/>
      <w:bookmarkEnd w:id="97"/>
    </w:p>
    <w:p w14:paraId="3531883D" w14:textId="77777777" w:rsidR="00015237" w:rsidRDefault="00015237" w:rsidP="00015237"/>
    <w:p w14:paraId="48446C98" w14:textId="0406D44C" w:rsidR="00015237" w:rsidRPr="00015237" w:rsidRDefault="00015237" w:rsidP="00633312">
      <w:pPr>
        <w:ind w:firstLine="576"/>
      </w:pPr>
      <w:r>
        <w:t>Ver 3.3.5.</w:t>
      </w:r>
    </w:p>
    <w:p w14:paraId="60B8AEA0" w14:textId="77777777" w:rsidR="008E49F8" w:rsidRDefault="008E49F8" w:rsidP="008E49F8">
      <w:pPr>
        <w:pStyle w:val="Heading2"/>
      </w:pPr>
      <w:bookmarkStart w:id="98" w:name="_Toc323923905"/>
      <w:bookmarkStart w:id="99" w:name="_Toc323924294"/>
      <w:bookmarkStart w:id="100" w:name="_Toc504404170"/>
      <w:r>
        <w:t xml:space="preserve">Procedimento de </w:t>
      </w:r>
      <w:r w:rsidR="00C565C3">
        <w:t>Troubleshooting de 1º e 2º Nível</w:t>
      </w:r>
      <w:bookmarkEnd w:id="98"/>
      <w:bookmarkEnd w:id="99"/>
      <w:bookmarkEnd w:id="100"/>
    </w:p>
    <w:p w14:paraId="60B8AEA1" w14:textId="77777777" w:rsidR="00960671" w:rsidRDefault="00960671" w:rsidP="00960671">
      <w:pPr>
        <w:pStyle w:val="Heading3"/>
      </w:pPr>
      <w:bookmarkStart w:id="101" w:name="_Toc504404171"/>
      <w:r>
        <w:t xml:space="preserve">1º Nível </w:t>
      </w:r>
      <w:r w:rsidR="0047616B">
        <w:t>de atendimento do incidente</w:t>
      </w:r>
      <w:bookmarkEnd w:id="101"/>
    </w:p>
    <w:p w14:paraId="18A4866A" w14:textId="77777777" w:rsidR="00564BE6" w:rsidRDefault="00564BE6" w:rsidP="00B47300">
      <w:pPr>
        <w:rPr>
          <w:color w:val="FF0000"/>
        </w:rPr>
      </w:pPr>
    </w:p>
    <w:p w14:paraId="371B06EF" w14:textId="1AFEA5A2" w:rsidR="00B47300" w:rsidRPr="00564BE6" w:rsidRDefault="0050679B" w:rsidP="00B47300">
      <w:r>
        <w:t xml:space="preserve">           </w:t>
      </w:r>
      <w:r w:rsidR="00564BE6" w:rsidRPr="00564BE6">
        <w:t>Procedimento e</w:t>
      </w:r>
      <w:r w:rsidR="00B47300" w:rsidRPr="00564BE6">
        <w:t>m definição</w:t>
      </w:r>
      <w:r w:rsidR="00564BE6" w:rsidRPr="00564BE6">
        <w:t>.</w:t>
      </w:r>
    </w:p>
    <w:p w14:paraId="67AD865F" w14:textId="77777777" w:rsidR="00564BE6" w:rsidRPr="00B47300" w:rsidRDefault="00564BE6" w:rsidP="00B47300"/>
    <w:p w14:paraId="60B8AEA3" w14:textId="77777777" w:rsidR="00960671" w:rsidRPr="00960671" w:rsidRDefault="0047616B" w:rsidP="00960671">
      <w:pPr>
        <w:pStyle w:val="Heading3"/>
      </w:pPr>
      <w:bookmarkStart w:id="102" w:name="_Toc504404172"/>
      <w:r>
        <w:t>2º n</w:t>
      </w:r>
      <w:r w:rsidR="00960671">
        <w:t xml:space="preserve">ível </w:t>
      </w:r>
      <w:r>
        <w:t>de atendimento do incidente</w:t>
      </w:r>
      <w:bookmarkEnd w:id="102"/>
    </w:p>
    <w:p w14:paraId="77F476D8" w14:textId="77777777" w:rsidR="00564BE6" w:rsidRDefault="00564BE6" w:rsidP="008339FE"/>
    <w:p w14:paraId="291BAE9D" w14:textId="7014E667" w:rsidR="00A05E4F" w:rsidRDefault="0050679B" w:rsidP="008339FE">
      <w:r>
        <w:t xml:space="preserve">            </w:t>
      </w:r>
      <w:r w:rsidR="00564BE6" w:rsidRPr="00564BE6">
        <w:t>Procedimento em definição.</w:t>
      </w:r>
    </w:p>
    <w:p w14:paraId="26068F15" w14:textId="77777777" w:rsidR="00A05E4F" w:rsidRDefault="00A05E4F" w:rsidP="008339FE"/>
    <w:p w14:paraId="64ABEE7F" w14:textId="77777777" w:rsidR="00A05E4F" w:rsidRDefault="00A05E4F" w:rsidP="008339FE"/>
    <w:p w14:paraId="32E95E1F" w14:textId="77777777" w:rsidR="00A05E4F" w:rsidRDefault="00A05E4F" w:rsidP="008339FE"/>
    <w:p w14:paraId="3DCC98E3" w14:textId="77777777" w:rsidR="00A05E4F" w:rsidRDefault="00A05E4F" w:rsidP="008339FE"/>
    <w:p w14:paraId="6D121D32" w14:textId="77777777" w:rsidR="00A05E4F" w:rsidRPr="008339FE" w:rsidRDefault="00A05E4F" w:rsidP="008339FE"/>
    <w:p w14:paraId="60B8AEA6" w14:textId="77777777" w:rsidR="003865A4" w:rsidRDefault="00A042DB" w:rsidP="003865A4">
      <w:pPr>
        <w:pStyle w:val="Heading1"/>
      </w:pPr>
      <w:bookmarkStart w:id="103" w:name="_Toc323923915"/>
      <w:bookmarkStart w:id="104" w:name="_Toc323924304"/>
      <w:bookmarkStart w:id="105" w:name="_Toc504404173"/>
      <w:r>
        <w:t xml:space="preserve">Processos de Produção </w:t>
      </w:r>
      <w:r w:rsidR="00F93E64">
        <w:t>Batch</w:t>
      </w:r>
      <w:bookmarkEnd w:id="93"/>
      <w:bookmarkEnd w:id="103"/>
      <w:bookmarkEnd w:id="104"/>
      <w:bookmarkEnd w:id="105"/>
    </w:p>
    <w:p w14:paraId="60B8AEA7" w14:textId="77777777" w:rsidR="00A042DB" w:rsidRPr="00A042DB" w:rsidRDefault="00A042DB" w:rsidP="00A042DB"/>
    <w:p w14:paraId="69D9F78B" w14:textId="77777777" w:rsidR="000A6D14" w:rsidRPr="000136FF" w:rsidRDefault="000A6D14" w:rsidP="000A6D14">
      <w:pPr>
        <w:ind w:left="708"/>
        <w:rPr>
          <w:i/>
        </w:rPr>
      </w:pPr>
      <w:r>
        <w:t>Na onda 2 não haverá cadeias externas. A realização das tarefas será realizada pelo próprio scheduler do RAID FMS.</w:t>
      </w:r>
    </w:p>
    <w:p w14:paraId="5D310100" w14:textId="77777777" w:rsidR="00A065BC" w:rsidRPr="00A065BC" w:rsidRDefault="00A065BC" w:rsidP="00A065BC"/>
    <w:p w14:paraId="60B8AEA9" w14:textId="77777777" w:rsidR="00A042DB" w:rsidRDefault="00A042DB" w:rsidP="00A042DB">
      <w:pPr>
        <w:pStyle w:val="Heading2"/>
      </w:pPr>
      <w:bookmarkStart w:id="106" w:name="_Toc504404174"/>
      <w:r>
        <w:t xml:space="preserve">Runbook de </w:t>
      </w:r>
      <w:r w:rsidR="00F93E64">
        <w:t>Produção</w:t>
      </w:r>
      <w:bookmarkEnd w:id="106"/>
    </w:p>
    <w:p w14:paraId="4824A9F2" w14:textId="77777777" w:rsidR="002025D6" w:rsidRDefault="002025D6" w:rsidP="00633312">
      <w:pPr>
        <w:ind w:left="708"/>
        <w:rPr>
          <w:i/>
        </w:rPr>
      </w:pPr>
    </w:p>
    <w:p w14:paraId="60B8AEAC" w14:textId="009DFDF7" w:rsidR="00425D5A" w:rsidRPr="00425D5A" w:rsidRDefault="00425D5A" w:rsidP="00633312">
      <w:pPr>
        <w:ind w:left="708"/>
        <w:rPr>
          <w:i/>
        </w:rPr>
      </w:pPr>
      <w:r w:rsidRPr="00425D5A">
        <w:rPr>
          <w:i/>
        </w:rPr>
        <w:t>Ger. Governança de TI &gt; Processos TI &gt; 07. Templates&gt; 03 - Desenvolvimento &gt; 03 - Implementação&gt;Runbook</w:t>
      </w:r>
    </w:p>
    <w:p w14:paraId="60B8AEAE" w14:textId="77777777" w:rsidR="00425D5A" w:rsidRDefault="00425D5A" w:rsidP="00425D5A">
      <w:pPr>
        <w:rPr>
          <w:i/>
        </w:rPr>
      </w:pPr>
    </w:p>
    <w:p w14:paraId="026AAC26" w14:textId="7FD57E3D" w:rsidR="00E87B2E" w:rsidRPr="000136FF" w:rsidRDefault="00A065BC" w:rsidP="00633312">
      <w:pPr>
        <w:ind w:left="708"/>
        <w:rPr>
          <w:i/>
        </w:rPr>
      </w:pPr>
      <w:r>
        <w:t>Na onda 2</w:t>
      </w:r>
      <w:r w:rsidR="00E87B2E">
        <w:t xml:space="preserve"> não haverá cadeias externas. A realização das tarefas será realizada pelo próprio scheduler do RAID FMS.</w:t>
      </w:r>
    </w:p>
    <w:p w14:paraId="60B8AEAF" w14:textId="77777777" w:rsidR="00425D5A" w:rsidRPr="00425D5A" w:rsidRDefault="00425D5A" w:rsidP="00425D5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</w:pPr>
    </w:p>
    <w:p w14:paraId="60B8AEB0" w14:textId="77777777" w:rsidR="008C1A1A" w:rsidRDefault="008C1A1A" w:rsidP="008C1A1A">
      <w:pPr>
        <w:pStyle w:val="Heading1"/>
      </w:pPr>
      <w:bookmarkStart w:id="107" w:name="_Toc504404175"/>
      <w:r>
        <w:t>Monitoração</w:t>
      </w:r>
      <w:bookmarkEnd w:id="107"/>
    </w:p>
    <w:p w14:paraId="60B8AEB2" w14:textId="77777777" w:rsidR="008C1A1A" w:rsidRDefault="008C1A1A" w:rsidP="008C1A1A">
      <w:pPr>
        <w:pStyle w:val="Heading2"/>
      </w:pPr>
      <w:bookmarkStart w:id="108" w:name="_Toc504404176"/>
      <w:r>
        <w:t>Monitoração de Sistema Operacional</w:t>
      </w:r>
      <w:bookmarkEnd w:id="108"/>
    </w:p>
    <w:p w14:paraId="7756A053" w14:textId="77777777" w:rsidR="003A2B9E" w:rsidRDefault="003A2B9E" w:rsidP="003A2B9E"/>
    <w:p w14:paraId="407ACC0C" w14:textId="7034154B" w:rsidR="003A2B9E" w:rsidRPr="00507572" w:rsidRDefault="00B47300" w:rsidP="003A2B9E">
      <w:r>
        <w:t xml:space="preserve">          </w:t>
      </w:r>
      <w:r w:rsidR="003A2B9E">
        <w:t>Monitoração padrão Oi.</w:t>
      </w:r>
    </w:p>
    <w:p w14:paraId="60B8AEB3" w14:textId="76BDF8AE" w:rsidR="008C1A1A" w:rsidRDefault="008C1A1A" w:rsidP="008C1A1A">
      <w:pPr>
        <w:pStyle w:val="Heading2"/>
      </w:pPr>
      <w:bookmarkStart w:id="109" w:name="_Toc504404177"/>
      <w:r>
        <w:t>Monitoração de Jobs de Produção</w:t>
      </w:r>
      <w:bookmarkEnd w:id="109"/>
    </w:p>
    <w:p w14:paraId="70FA2112" w14:textId="5C4E1154" w:rsidR="00E7366A" w:rsidRPr="00E7366A" w:rsidRDefault="00E7366A" w:rsidP="00E7366A">
      <w:pPr>
        <w:ind w:firstLine="576"/>
      </w:pPr>
      <w:r>
        <w:t>Monitoração padrão Oi</w:t>
      </w:r>
    </w:p>
    <w:p w14:paraId="60B8AEB4" w14:textId="45A2E7D2" w:rsidR="008C1A1A" w:rsidRDefault="008C1A1A" w:rsidP="008C1A1A">
      <w:pPr>
        <w:pStyle w:val="Heading2"/>
      </w:pPr>
      <w:bookmarkStart w:id="110" w:name="_Toc504404178"/>
      <w:r>
        <w:t>Monitoração de Aplicações (Robots)</w:t>
      </w:r>
      <w:bookmarkEnd w:id="110"/>
    </w:p>
    <w:p w14:paraId="15A43663" w14:textId="3B5DC7DC" w:rsidR="00E7366A" w:rsidRPr="00E7366A" w:rsidRDefault="00E7366A" w:rsidP="00E7366A">
      <w:pPr>
        <w:ind w:firstLine="576"/>
      </w:pPr>
      <w:r>
        <w:t>Monitoração padrão Oi</w:t>
      </w:r>
    </w:p>
    <w:p w14:paraId="60B8AEB5" w14:textId="77777777" w:rsidR="008C1A1A" w:rsidRDefault="008C1A1A" w:rsidP="008C1A1A">
      <w:pPr>
        <w:pStyle w:val="Heading2"/>
      </w:pPr>
      <w:bookmarkStart w:id="111" w:name="_Toc504404179"/>
      <w:r>
        <w:t>Monitoração de Banco de Dados</w:t>
      </w:r>
      <w:bookmarkEnd w:id="111"/>
    </w:p>
    <w:p w14:paraId="28A5D812" w14:textId="77777777" w:rsidR="003A2B9E" w:rsidRDefault="003A2B9E" w:rsidP="003A2B9E"/>
    <w:p w14:paraId="7D5EE132" w14:textId="7DC4D44E" w:rsidR="003A2B9E" w:rsidRPr="003A2B9E" w:rsidRDefault="00B47300" w:rsidP="003A2B9E">
      <w:r>
        <w:t xml:space="preserve">          </w:t>
      </w:r>
      <w:r w:rsidR="003A2B9E">
        <w:t>Monitoração padrão Oi.</w:t>
      </w:r>
    </w:p>
    <w:p w14:paraId="60B8AEB6" w14:textId="5AFBD191" w:rsidR="008C1A1A" w:rsidRDefault="008C1A1A" w:rsidP="008C1A1A">
      <w:pPr>
        <w:pStyle w:val="Heading2"/>
      </w:pPr>
      <w:bookmarkStart w:id="112" w:name="_Toc504404180"/>
      <w:r>
        <w:t>Monitoração de Interfaces</w:t>
      </w:r>
      <w:bookmarkEnd w:id="112"/>
    </w:p>
    <w:p w14:paraId="09A3880A" w14:textId="4679C00E" w:rsidR="00E7366A" w:rsidRPr="00E7366A" w:rsidRDefault="00E7366A" w:rsidP="00E7366A">
      <w:pPr>
        <w:ind w:firstLine="576"/>
      </w:pPr>
      <w:r>
        <w:t>Monitoração padrão Oi</w:t>
      </w:r>
    </w:p>
    <w:p w14:paraId="60B8AEB7" w14:textId="44BEAD01" w:rsidR="008C1A1A" w:rsidRDefault="008C1A1A" w:rsidP="008C1A1A">
      <w:pPr>
        <w:pStyle w:val="Heading2"/>
      </w:pPr>
      <w:bookmarkStart w:id="113" w:name="_Toc504404181"/>
      <w:r>
        <w:t>Monitoração de Elementos de Rede</w:t>
      </w:r>
      <w:bookmarkEnd w:id="113"/>
    </w:p>
    <w:p w14:paraId="31921ED8" w14:textId="77777777" w:rsidR="00A065BC" w:rsidRPr="00E7366A" w:rsidRDefault="00A065BC" w:rsidP="00A065BC">
      <w:pPr>
        <w:ind w:firstLine="576"/>
      </w:pPr>
      <w:r>
        <w:t>Monitoração padrão Oi</w:t>
      </w:r>
    </w:p>
    <w:p w14:paraId="60B8AEB8" w14:textId="63432B0A" w:rsidR="008C1A1A" w:rsidRDefault="008C1A1A" w:rsidP="008C1A1A">
      <w:pPr>
        <w:pStyle w:val="Heading2"/>
      </w:pPr>
      <w:bookmarkStart w:id="114" w:name="_Toc504404182"/>
      <w:r>
        <w:lastRenderedPageBreak/>
        <w:t>Monitoração de Serviço</w:t>
      </w:r>
      <w:bookmarkEnd w:id="114"/>
    </w:p>
    <w:p w14:paraId="22D6FE51" w14:textId="0AFD2FF8" w:rsidR="00E7366A" w:rsidRPr="00E7366A" w:rsidRDefault="00A065BC" w:rsidP="00E7366A">
      <w:pPr>
        <w:ind w:firstLine="576"/>
      </w:pPr>
      <w:r>
        <w:t>Não se aplica para onda 2</w:t>
      </w:r>
    </w:p>
    <w:p w14:paraId="60B8AEB9" w14:textId="77777777" w:rsidR="00425D5A" w:rsidRPr="00425D5A" w:rsidRDefault="00425D5A" w:rsidP="00425D5A"/>
    <w:p w14:paraId="60B8AEBA" w14:textId="77777777" w:rsidR="00C8752A" w:rsidRPr="00C8752A" w:rsidRDefault="00C8752A" w:rsidP="00C8752A">
      <w:pPr>
        <w:pStyle w:val="Heading3"/>
      </w:pPr>
      <w:bookmarkStart w:id="115" w:name="_Toc504404183"/>
      <w:r>
        <w:t>Especificação de Monitoramento de Serviço</w:t>
      </w:r>
      <w:bookmarkEnd w:id="115"/>
    </w:p>
    <w:p w14:paraId="60B8AEBB" w14:textId="77777777" w:rsidR="008C1A1A" w:rsidRPr="00425D5A" w:rsidRDefault="00C8752A" w:rsidP="00A042DB">
      <w:pPr>
        <w:rPr>
          <w:rFonts w:eastAsiaTheme="majorEastAsia" w:cs="Arial"/>
          <w:i/>
          <w:iCs/>
          <w:color w:val="4F81BD" w:themeColor="accent1"/>
          <w:spacing w:val="15"/>
          <w:szCs w:val="20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</w:rPr>
        <w:t>Template Especificação e Solicitação SIM:</w:t>
      </w:r>
      <w:r w:rsidRPr="00425D5A">
        <w:rPr>
          <w:rFonts w:cs="Arial"/>
          <w:szCs w:val="20"/>
        </w:rPr>
        <w:t>(</w:t>
      </w:r>
      <w:hyperlink r:id="rId16" w:history="1">
        <w:r w:rsidR="00933889" w:rsidRPr="00A335E0">
          <w:rPr>
            <w:rStyle w:val="Hyperlink"/>
            <w:i/>
          </w:rPr>
          <w:t>http://sharepoint2007/tecnologia/0002/gsvas/Modelos%20de%20Documentao/Monitoração/Especificação%20Monitoração%20de%20Serviço_v07.docx</w:t>
        </w:r>
      </w:hyperlink>
      <w:r w:rsidR="00933889">
        <w:rPr>
          <w:rFonts w:cs="Arial"/>
          <w:szCs w:val="20"/>
        </w:rPr>
        <w:t>)</w:t>
      </w:r>
    </w:p>
    <w:p w14:paraId="60B8AEBC" w14:textId="77777777" w:rsidR="00C8752A" w:rsidRPr="00425D5A" w:rsidRDefault="00C8752A" w:rsidP="00A042DB">
      <w:pPr>
        <w:rPr>
          <w:rFonts w:eastAsiaTheme="majorEastAsia" w:cs="Arial"/>
          <w:i/>
          <w:iCs/>
          <w:color w:val="4F81BD" w:themeColor="accent1"/>
          <w:spacing w:val="15"/>
          <w:szCs w:val="20"/>
        </w:rPr>
      </w:pPr>
    </w:p>
    <w:p w14:paraId="60B8AECC" w14:textId="77777777" w:rsidR="007604D9" w:rsidRDefault="007604D9" w:rsidP="007604D9">
      <w:pPr>
        <w:pStyle w:val="Heading1"/>
      </w:pPr>
      <w:bookmarkStart w:id="116" w:name="_Toc504404184"/>
      <w:r>
        <w:t>Backup</w:t>
      </w:r>
      <w:bookmarkEnd w:id="116"/>
    </w:p>
    <w:p w14:paraId="23734D2E" w14:textId="77777777" w:rsidR="00E527CA" w:rsidRDefault="00E527CA" w:rsidP="00E527CA"/>
    <w:p w14:paraId="62BBE35E" w14:textId="7312366E" w:rsidR="00012A03" w:rsidRDefault="00C50DBB" w:rsidP="005348E2">
      <w:pPr>
        <w:ind w:firstLine="576"/>
      </w:pPr>
      <w:r>
        <w:t>Nesta primeira onda deverá ser utilizado o padrão Oi.</w:t>
      </w:r>
    </w:p>
    <w:p w14:paraId="60B8AECE" w14:textId="349A6DCE" w:rsidR="007604D9" w:rsidRDefault="00981CA9" w:rsidP="007604D9">
      <w:pPr>
        <w:pStyle w:val="Heading2"/>
      </w:pPr>
      <w:bookmarkStart w:id="117" w:name="_Toc504404185"/>
      <w:r>
        <w:t xml:space="preserve">Backup </w:t>
      </w:r>
      <w:r w:rsidR="004A0E92">
        <w:t>Padrão</w:t>
      </w:r>
      <w:bookmarkEnd w:id="117"/>
    </w:p>
    <w:p w14:paraId="68495422" w14:textId="5CDF2E23" w:rsidR="00EA4597" w:rsidRPr="00EA4597" w:rsidRDefault="00EA4597" w:rsidP="00EA4597"/>
    <w:p w14:paraId="10099EC2" w14:textId="4E086389" w:rsidR="00E527CA" w:rsidRDefault="00A47F85" w:rsidP="00E527CA">
      <w:r>
        <w:t xml:space="preserve"> </w:t>
      </w:r>
      <w:r>
        <w:tab/>
      </w:r>
      <w:bookmarkStart w:id="118" w:name="_MON_1422889623"/>
      <w:bookmarkEnd w:id="118"/>
      <w:r>
        <w:object w:dxaOrig="1551" w:dyaOrig="1004" w14:anchorId="0A074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7" o:title=""/>
          </v:shape>
          <o:OLEObject Type="Embed" ProgID="Word.Document.8" ShapeID="_x0000_i1025" DrawAspect="Icon" ObjectID="_1578145971" r:id="rId18">
            <o:FieldCodes>\s</o:FieldCodes>
          </o:OLEObject>
        </w:object>
      </w:r>
    </w:p>
    <w:p w14:paraId="60B8AEF3" w14:textId="77777777" w:rsidR="00981CA9" w:rsidRDefault="004A0E92" w:rsidP="00981CA9">
      <w:pPr>
        <w:pStyle w:val="Heading2"/>
      </w:pPr>
      <w:bookmarkStart w:id="119" w:name="_Toc504404186"/>
      <w:r>
        <w:t>Backup de N</w:t>
      </w:r>
      <w:r w:rsidR="00981CA9">
        <w:t>egócio</w:t>
      </w:r>
      <w:bookmarkEnd w:id="119"/>
    </w:p>
    <w:p w14:paraId="60B8AEF5" w14:textId="69133F4D" w:rsidR="008D6688" w:rsidRPr="00A065BC" w:rsidRDefault="00813199" w:rsidP="00A065BC">
      <w:pPr>
        <w:pStyle w:val="Subtitle"/>
        <w:ind w:firstLine="576"/>
        <w:rPr>
          <w:rFonts w:ascii="Arial" w:eastAsia="Times New Roman" w:hAnsi="Arial" w:cs="Times New Roman"/>
          <w:i w:val="0"/>
          <w:iCs w:val="0"/>
          <w:color w:val="auto"/>
          <w:spacing w:val="0"/>
          <w:sz w:val="20"/>
        </w:rPr>
      </w:pPr>
      <w:r w:rsidRPr="00A065BC">
        <w:rPr>
          <w:rFonts w:ascii="Arial" w:eastAsia="Times New Roman" w:hAnsi="Arial" w:cs="Times New Roman"/>
          <w:i w:val="0"/>
          <w:iCs w:val="0"/>
          <w:color w:val="auto"/>
          <w:spacing w:val="0"/>
          <w:sz w:val="20"/>
        </w:rPr>
        <w:t>N/A</w:t>
      </w:r>
      <w:r w:rsidR="00A065BC" w:rsidRPr="00A065BC">
        <w:rPr>
          <w:rFonts w:ascii="Arial" w:eastAsia="Times New Roman" w:hAnsi="Arial" w:cs="Times New Roman"/>
          <w:i w:val="0"/>
          <w:iCs w:val="0"/>
          <w:color w:val="auto"/>
          <w:spacing w:val="0"/>
          <w:sz w:val="20"/>
        </w:rPr>
        <w:t xml:space="preserve"> – Não se aplica para onda 2</w:t>
      </w:r>
    </w:p>
    <w:p w14:paraId="328B3520" w14:textId="798B1424" w:rsidR="00B47300" w:rsidRPr="00B47300" w:rsidRDefault="00B47300" w:rsidP="00B47300"/>
    <w:p w14:paraId="60B8AEF6" w14:textId="77777777" w:rsidR="008D6688" w:rsidRDefault="008D6688" w:rsidP="008D6688">
      <w:pPr>
        <w:pStyle w:val="Heading4"/>
      </w:pPr>
      <w:r>
        <w:t>Forma do backup</w:t>
      </w:r>
    </w:p>
    <w:p w14:paraId="60B8AEF8" w14:textId="385AA720" w:rsidR="008D6688" w:rsidRDefault="008711C6" w:rsidP="008D6688">
      <w:pPr>
        <w:pStyle w:val="Heading4"/>
      </w:pPr>
      <w:r>
        <w:t xml:space="preserve">Período </w:t>
      </w:r>
      <w:r w:rsidR="008D6688">
        <w:t>e retenção</w:t>
      </w:r>
    </w:p>
    <w:p w14:paraId="60B8AEFA" w14:textId="54597FF2" w:rsidR="008D6688" w:rsidRDefault="008D6688" w:rsidP="008D6688">
      <w:pPr>
        <w:pStyle w:val="Heading4"/>
        <w:rPr>
          <w:rFonts w:eastAsiaTheme="majorEastAsia"/>
        </w:rPr>
      </w:pPr>
      <w:r>
        <w:rPr>
          <w:rFonts w:eastAsiaTheme="majorEastAsia"/>
        </w:rPr>
        <w:t>Janela do backup</w:t>
      </w:r>
    </w:p>
    <w:p w14:paraId="60B8AEFB" w14:textId="279893D1" w:rsidR="006D760C" w:rsidRDefault="006D760C" w:rsidP="006D760C">
      <w:pPr>
        <w:pStyle w:val="Heading4"/>
      </w:pPr>
      <w:r>
        <w:t>Tempo limite de restauração (RTO – Recovery Time Object)</w:t>
      </w:r>
    </w:p>
    <w:p w14:paraId="60B8AEFC" w14:textId="0B6C2A29" w:rsidR="006D760C" w:rsidRDefault="006D760C" w:rsidP="006D760C">
      <w:pPr>
        <w:pStyle w:val="Heading4"/>
      </w:pPr>
      <w:r>
        <w:t>Ponto da restauração (RPO – Recovery Point Object)</w:t>
      </w:r>
    </w:p>
    <w:p w14:paraId="4F9A1340" w14:textId="77777777" w:rsidR="002025D6" w:rsidRPr="002025D6" w:rsidRDefault="002025D6" w:rsidP="002025D6"/>
    <w:p w14:paraId="60B8AEFD" w14:textId="77777777" w:rsidR="00981CA9" w:rsidRDefault="00981CA9" w:rsidP="00981CA9"/>
    <w:p w14:paraId="60B8AF15" w14:textId="77777777" w:rsidR="008339FE" w:rsidRDefault="008339FE" w:rsidP="00981CA9"/>
    <w:p w14:paraId="60B8AF26" w14:textId="77777777" w:rsidR="007E2F57" w:rsidRDefault="007E2F57">
      <w:pPr>
        <w:pStyle w:val="Heading1"/>
      </w:pPr>
      <w:bookmarkStart w:id="120" w:name="_Toc90201927"/>
      <w:bookmarkStart w:id="121" w:name="_Toc323923921"/>
      <w:bookmarkStart w:id="122" w:name="_Toc323924310"/>
      <w:bookmarkStart w:id="123" w:name="_Toc504404187"/>
      <w:bookmarkStart w:id="124" w:name="_GoBack"/>
      <w:bookmarkEnd w:id="124"/>
      <w:r>
        <w:t>Notas</w:t>
      </w:r>
      <w:bookmarkEnd w:id="120"/>
      <w:bookmarkEnd w:id="121"/>
      <w:bookmarkEnd w:id="122"/>
      <w:bookmarkEnd w:id="123"/>
    </w:p>
    <w:p w14:paraId="60B8AF27" w14:textId="77777777" w:rsidR="000B665E" w:rsidRPr="000B665E" w:rsidRDefault="000B665E" w:rsidP="000B665E"/>
    <w:p w14:paraId="60B8AF28" w14:textId="77777777" w:rsidR="007E2F57" w:rsidRDefault="007E2F57">
      <w:pPr>
        <w:pStyle w:val="Heading1"/>
        <w:numPr>
          <w:ilvl w:val="0"/>
          <w:numId w:val="0"/>
        </w:numPr>
      </w:pPr>
      <w:bookmarkStart w:id="125" w:name="_Toc90201928"/>
      <w:bookmarkStart w:id="126" w:name="_Toc323923922"/>
      <w:bookmarkStart w:id="127" w:name="_Toc323924311"/>
      <w:bookmarkStart w:id="128" w:name="_Toc504404188"/>
      <w:r>
        <w:t>A. Apêndices</w:t>
      </w:r>
      <w:bookmarkEnd w:id="125"/>
      <w:bookmarkEnd w:id="126"/>
      <w:bookmarkEnd w:id="127"/>
      <w:bookmarkEnd w:id="128"/>
    </w:p>
    <w:sectPr w:rsidR="007E2F57" w:rsidSect="008339FE">
      <w:pgSz w:w="11907" w:h="16840" w:code="9"/>
      <w:pgMar w:top="1276" w:right="1109" w:bottom="993" w:left="1382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81B48" w14:textId="77777777" w:rsidR="00F95B14" w:rsidRDefault="00F95B14">
      <w:r>
        <w:separator/>
      </w:r>
    </w:p>
  </w:endnote>
  <w:endnote w:type="continuationSeparator" w:id="0">
    <w:p w14:paraId="6A8B65E4" w14:textId="77777777" w:rsidR="00F95B14" w:rsidRDefault="00F9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Correspondence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8AF35" w14:textId="77777777" w:rsidR="00813199" w:rsidRDefault="00813199">
    <w:pPr>
      <w:pStyle w:val="Footer"/>
      <w:jc w:val="center"/>
      <w:rPr>
        <w:rStyle w:val="PageNumbe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8AF3B" w14:textId="77777777" w:rsidR="00813199" w:rsidRDefault="00813199">
    <w:pPr>
      <w:pStyle w:val="Footer"/>
      <w:jc w:val="right"/>
    </w:pPr>
  </w:p>
  <w:p w14:paraId="60B8AF3C" w14:textId="77777777" w:rsidR="00813199" w:rsidRDefault="008131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29F94" w14:textId="77777777" w:rsidR="00F95B14" w:rsidRDefault="00F95B14">
      <w:r>
        <w:separator/>
      </w:r>
    </w:p>
  </w:footnote>
  <w:footnote w:type="continuationSeparator" w:id="0">
    <w:p w14:paraId="2801E216" w14:textId="77777777" w:rsidR="00F95B14" w:rsidRDefault="00F95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22518"/>
      <w:docPartObj>
        <w:docPartGallery w:val="Page Numbers (Top of Page)"/>
        <w:docPartUnique/>
      </w:docPartObj>
    </w:sdtPr>
    <w:sdtEndPr/>
    <w:sdtContent>
      <w:p w14:paraId="60B8AF33" w14:textId="5C21F258" w:rsidR="00813199" w:rsidRDefault="0081319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A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B8AF34" w14:textId="77777777" w:rsidR="00813199" w:rsidRDefault="00813199" w:rsidP="00545A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56" w:type="pct"/>
      <w:jc w:val="center"/>
      <w:tblBorders>
        <w:bottom w:val="single" w:sz="4" w:space="0" w:color="000080"/>
      </w:tblBorders>
      <w:tblLayout w:type="fixed"/>
      <w:tblLook w:val="0000" w:firstRow="0" w:lastRow="0" w:firstColumn="0" w:lastColumn="0" w:noHBand="0" w:noVBand="0"/>
    </w:tblPr>
    <w:tblGrid>
      <w:gridCol w:w="5016"/>
      <w:gridCol w:w="6194"/>
    </w:tblGrid>
    <w:tr w:rsidR="00813199" w14:paraId="60B8AF39" w14:textId="77777777">
      <w:trPr>
        <w:trHeight w:val="600"/>
        <w:jc w:val="center"/>
      </w:trPr>
      <w:tc>
        <w:tcPr>
          <w:tcW w:w="5134" w:type="dxa"/>
          <w:vAlign w:val="center"/>
        </w:tcPr>
        <w:p w14:paraId="60B8AF36" w14:textId="77777777" w:rsidR="00813199" w:rsidRDefault="00813199" w:rsidP="00014043">
          <w:pPr>
            <w:jc w:val="center"/>
            <w:rPr>
              <w:color w:val="000080"/>
            </w:rPr>
          </w:pPr>
          <w:r>
            <w:rPr>
              <w:noProof/>
              <w:color w:val="000080"/>
            </w:rPr>
            <w:drawing>
              <wp:anchor distT="0" distB="0" distL="114300" distR="114300" simplePos="0" relativeHeight="251659264" behindDoc="0" locked="0" layoutInCell="1" allowOverlap="1" wp14:anchorId="60B8AF3D" wp14:editId="60B8AF3E">
                <wp:simplePos x="0" y="0"/>
                <wp:positionH relativeFrom="column">
                  <wp:posOffset>886460</wp:posOffset>
                </wp:positionH>
                <wp:positionV relativeFrom="paragraph">
                  <wp:posOffset>-229235</wp:posOffset>
                </wp:positionV>
                <wp:extent cx="485775" cy="542925"/>
                <wp:effectExtent l="0" t="0" r="9525" b="9525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40" w:type="dxa"/>
          <w:vAlign w:val="center"/>
        </w:tcPr>
        <w:p w14:paraId="60B8AF37" w14:textId="77777777" w:rsidR="00813199" w:rsidRDefault="00813199" w:rsidP="007E2F57">
          <w:pPr>
            <w:jc w:val="right"/>
            <w:rPr>
              <w:color w:val="000080"/>
              <w:sz w:val="14"/>
            </w:rPr>
          </w:pPr>
          <w:r>
            <w:rPr>
              <w:color w:val="000080"/>
              <w:sz w:val="14"/>
            </w:rPr>
            <w:t>Diretoria de Tecnologia da Informação</w:t>
          </w:r>
        </w:p>
        <w:p w14:paraId="60B8AF38" w14:textId="77777777" w:rsidR="00813199" w:rsidRDefault="00813199" w:rsidP="007E2F57">
          <w:pPr>
            <w:jc w:val="right"/>
            <w:rPr>
              <w:color w:val="000080"/>
              <w:sz w:val="14"/>
            </w:rPr>
          </w:pPr>
          <w:r>
            <w:rPr>
              <w:color w:val="000080"/>
              <w:sz w:val="14"/>
            </w:rPr>
            <w:t>{Nome da Gerência}</w:t>
          </w:r>
        </w:p>
      </w:tc>
    </w:tr>
  </w:tbl>
  <w:p w14:paraId="60B8AF3A" w14:textId="77777777" w:rsidR="00813199" w:rsidRDefault="008131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C6C78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19E41B2"/>
    <w:multiLevelType w:val="hybridMultilevel"/>
    <w:tmpl w:val="201C4A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7F78A8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16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2"/>
        <w:szCs w:val="22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502D"/>
    <w:multiLevelType w:val="hybridMultilevel"/>
    <w:tmpl w:val="0B9471C2"/>
    <w:lvl w:ilvl="0" w:tplc="D236013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D0C481F"/>
    <w:multiLevelType w:val="hybridMultilevel"/>
    <w:tmpl w:val="1A50DDAE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4" w15:restartNumberingAfterBreak="0">
    <w:nsid w:val="0E8664FC"/>
    <w:multiLevelType w:val="hybridMultilevel"/>
    <w:tmpl w:val="73BC50B2"/>
    <w:lvl w:ilvl="0" w:tplc="81147A4E">
      <w:start w:val="2"/>
      <w:numFmt w:val="lowerLetter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7D6322"/>
    <w:multiLevelType w:val="hybridMultilevel"/>
    <w:tmpl w:val="C292DFF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2D02F8"/>
    <w:multiLevelType w:val="multilevel"/>
    <w:tmpl w:val="3DFE91CA"/>
    <w:lvl w:ilvl="0">
      <w:start w:val="1"/>
      <w:numFmt w:val="decimal"/>
      <w:lvlText w:val="%1."/>
      <w:lvlJc w:val="left"/>
      <w:pPr>
        <w:tabs>
          <w:tab w:val="num" w:pos="1015"/>
        </w:tabs>
        <w:ind w:left="1015" w:hanging="873"/>
      </w:pPr>
      <w:rPr>
        <w:rFonts w:hint="default"/>
        <w:b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873"/>
        </w:tabs>
        <w:ind w:left="873" w:hanging="873"/>
      </w:pPr>
      <w:rPr>
        <w:rFonts w:hint="default"/>
        <w:lang w:val="pt-BR"/>
      </w:rPr>
    </w:lvl>
    <w:lvl w:ilvl="2">
      <w:start w:val="1"/>
      <w:numFmt w:val="decimal"/>
      <w:lvlText w:val="%1.%2"/>
      <w:lvlJc w:val="left"/>
      <w:pPr>
        <w:tabs>
          <w:tab w:val="num" w:pos="873"/>
        </w:tabs>
        <w:ind w:left="873" w:hanging="8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73" w:hanging="87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540" w:hanging="708"/>
      </w:pPr>
      <w:rPr>
        <w:rFonts w:hint="default"/>
      </w:rPr>
    </w:lvl>
    <w:lvl w:ilvl="5"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7" w15:restartNumberingAfterBreak="0">
    <w:nsid w:val="167235AE"/>
    <w:multiLevelType w:val="multilevel"/>
    <w:tmpl w:val="350EE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CF93F4A"/>
    <w:multiLevelType w:val="multilevel"/>
    <w:tmpl w:val="ED985DC8"/>
    <w:lvl w:ilvl="0">
      <w:start w:val="3"/>
      <w:numFmt w:val="decimal"/>
      <w:pStyle w:val="Exempl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261287F"/>
    <w:multiLevelType w:val="hybridMultilevel"/>
    <w:tmpl w:val="C324BFAE"/>
    <w:lvl w:ilvl="0" w:tplc="1688E0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64B12A">
      <w:numFmt w:val="none"/>
      <w:lvlText w:val=""/>
      <w:lvlJc w:val="left"/>
      <w:pPr>
        <w:tabs>
          <w:tab w:val="num" w:pos="360"/>
        </w:tabs>
      </w:pPr>
    </w:lvl>
    <w:lvl w:ilvl="2" w:tplc="0BCE51AA">
      <w:numFmt w:val="none"/>
      <w:lvlText w:val=""/>
      <w:lvlJc w:val="left"/>
      <w:pPr>
        <w:tabs>
          <w:tab w:val="num" w:pos="360"/>
        </w:tabs>
      </w:pPr>
    </w:lvl>
    <w:lvl w:ilvl="3" w:tplc="5802DFF4">
      <w:numFmt w:val="none"/>
      <w:lvlText w:val=""/>
      <w:lvlJc w:val="left"/>
      <w:pPr>
        <w:tabs>
          <w:tab w:val="num" w:pos="360"/>
        </w:tabs>
      </w:pPr>
    </w:lvl>
    <w:lvl w:ilvl="4" w:tplc="1C66C5A0">
      <w:numFmt w:val="none"/>
      <w:lvlText w:val=""/>
      <w:lvlJc w:val="left"/>
      <w:pPr>
        <w:tabs>
          <w:tab w:val="num" w:pos="360"/>
        </w:tabs>
      </w:pPr>
    </w:lvl>
    <w:lvl w:ilvl="5" w:tplc="0CF6A802">
      <w:numFmt w:val="none"/>
      <w:lvlText w:val=""/>
      <w:lvlJc w:val="left"/>
      <w:pPr>
        <w:tabs>
          <w:tab w:val="num" w:pos="360"/>
        </w:tabs>
      </w:pPr>
    </w:lvl>
    <w:lvl w:ilvl="6" w:tplc="BE0456AE">
      <w:numFmt w:val="none"/>
      <w:lvlText w:val=""/>
      <w:lvlJc w:val="left"/>
      <w:pPr>
        <w:tabs>
          <w:tab w:val="num" w:pos="360"/>
        </w:tabs>
      </w:pPr>
    </w:lvl>
    <w:lvl w:ilvl="7" w:tplc="C96CAD76">
      <w:numFmt w:val="none"/>
      <w:lvlText w:val=""/>
      <w:lvlJc w:val="left"/>
      <w:pPr>
        <w:tabs>
          <w:tab w:val="num" w:pos="360"/>
        </w:tabs>
      </w:pPr>
    </w:lvl>
    <w:lvl w:ilvl="8" w:tplc="25F44C9A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AB64610"/>
    <w:multiLevelType w:val="hybridMultilevel"/>
    <w:tmpl w:val="3E20AE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782969"/>
    <w:multiLevelType w:val="hybridMultilevel"/>
    <w:tmpl w:val="A8AE8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B69CA"/>
    <w:multiLevelType w:val="multilevel"/>
    <w:tmpl w:val="350EE9A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6830B9A"/>
    <w:multiLevelType w:val="hybridMultilevel"/>
    <w:tmpl w:val="922C1CA6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4" w15:restartNumberingAfterBreak="0">
    <w:nsid w:val="4AF97C21"/>
    <w:multiLevelType w:val="hybridMultilevel"/>
    <w:tmpl w:val="7D721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D34BF"/>
    <w:multiLevelType w:val="hybridMultilevel"/>
    <w:tmpl w:val="660AF92E"/>
    <w:lvl w:ilvl="0" w:tplc="B29CB22A">
      <w:start w:val="1"/>
      <w:numFmt w:val="decimal"/>
      <w:lvlText w:val="%1.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6" w15:restartNumberingAfterBreak="0">
    <w:nsid w:val="516A1040"/>
    <w:multiLevelType w:val="hybridMultilevel"/>
    <w:tmpl w:val="183AD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036D8"/>
    <w:multiLevelType w:val="hybridMultilevel"/>
    <w:tmpl w:val="62363686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18" w15:restartNumberingAfterBreak="0">
    <w:nsid w:val="5D5845B9"/>
    <w:multiLevelType w:val="hybridMultilevel"/>
    <w:tmpl w:val="FAF08BF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0060CFB"/>
    <w:multiLevelType w:val="hybridMultilevel"/>
    <w:tmpl w:val="734EE1C8"/>
    <w:lvl w:ilvl="0" w:tplc="29B6A318">
      <w:start w:val="2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606A03F1"/>
    <w:multiLevelType w:val="multilevel"/>
    <w:tmpl w:val="71227DB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3"/>
        </w:tabs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E2C6EBB"/>
    <w:multiLevelType w:val="hybridMultilevel"/>
    <w:tmpl w:val="88E64464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2" w15:restartNumberingAfterBreak="0">
    <w:nsid w:val="6E337895"/>
    <w:multiLevelType w:val="hybridMultilevel"/>
    <w:tmpl w:val="88A000F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42825"/>
    <w:multiLevelType w:val="hybridMultilevel"/>
    <w:tmpl w:val="7FFC517C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abstractNum w:abstractNumId="24" w15:restartNumberingAfterBreak="0">
    <w:nsid w:val="7D631069"/>
    <w:multiLevelType w:val="hybridMultilevel"/>
    <w:tmpl w:val="9294D500"/>
    <w:lvl w:ilvl="0" w:tplc="0416000F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38"/>
        </w:tabs>
        <w:ind w:left="163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58"/>
        </w:tabs>
        <w:ind w:left="235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78"/>
        </w:tabs>
        <w:ind w:left="307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98"/>
        </w:tabs>
        <w:ind w:left="379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18"/>
        </w:tabs>
        <w:ind w:left="451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38"/>
        </w:tabs>
        <w:ind w:left="523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58"/>
        </w:tabs>
        <w:ind w:left="595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78"/>
        </w:tabs>
        <w:ind w:left="6678" w:hanging="180"/>
      </w:pPr>
    </w:lvl>
  </w:abstractNum>
  <w:num w:numId="1">
    <w:abstractNumId w:val="8"/>
  </w:num>
  <w:num w:numId="2">
    <w:abstractNumId w:val="20"/>
  </w:num>
  <w:num w:numId="3">
    <w:abstractNumId w:val="0"/>
  </w:num>
  <w:num w:numId="4">
    <w:abstractNumId w:val="7"/>
  </w:num>
  <w:num w:numId="5">
    <w:abstractNumId w:val="12"/>
  </w:num>
  <w:num w:numId="6">
    <w:abstractNumId w:val="20"/>
  </w:num>
  <w:num w:numId="7">
    <w:abstractNumId w:val="20"/>
  </w:num>
  <w:num w:numId="8">
    <w:abstractNumId w:val="20"/>
  </w:num>
  <w:num w:numId="9">
    <w:abstractNumId w:val="10"/>
  </w:num>
  <w:num w:numId="10">
    <w:abstractNumId w:val="4"/>
  </w:num>
  <w:num w:numId="11">
    <w:abstractNumId w:val="2"/>
  </w:num>
  <w:num w:numId="12">
    <w:abstractNumId w:val="19"/>
  </w:num>
  <w:num w:numId="13">
    <w:abstractNumId w:val="22"/>
  </w:num>
  <w:num w:numId="1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20"/>
  </w:num>
  <w:num w:numId="20">
    <w:abstractNumId w:val="16"/>
  </w:num>
  <w:num w:numId="21">
    <w:abstractNumId w:val="20"/>
  </w:num>
  <w:num w:numId="22">
    <w:abstractNumId w:val="9"/>
  </w:num>
  <w:num w:numId="23">
    <w:abstractNumId w:val="6"/>
  </w:num>
  <w:num w:numId="24">
    <w:abstractNumId w:val="1"/>
  </w:num>
  <w:num w:numId="25">
    <w:abstractNumId w:val="17"/>
  </w:num>
  <w:num w:numId="26">
    <w:abstractNumId w:val="24"/>
  </w:num>
  <w:num w:numId="27">
    <w:abstractNumId w:val="23"/>
  </w:num>
  <w:num w:numId="28">
    <w:abstractNumId w:val="13"/>
  </w:num>
  <w:num w:numId="29">
    <w:abstractNumId w:val="3"/>
  </w:num>
  <w:num w:numId="30">
    <w:abstractNumId w:val="21"/>
  </w:num>
  <w:num w:numId="31">
    <w:abstractNumId w:val="11"/>
  </w:num>
  <w:num w:numId="32">
    <w:abstractNumId w:val="5"/>
  </w:num>
  <w:num w:numId="33">
    <w:abstractNumId w:val="18"/>
  </w:num>
  <w:num w:numId="34">
    <w:abstractNumId w:val="14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A91"/>
    <w:rsid w:val="000056B9"/>
    <w:rsid w:val="00010860"/>
    <w:rsid w:val="000119AD"/>
    <w:rsid w:val="00012A03"/>
    <w:rsid w:val="000136FF"/>
    <w:rsid w:val="00014043"/>
    <w:rsid w:val="00015237"/>
    <w:rsid w:val="00031AA5"/>
    <w:rsid w:val="00034F20"/>
    <w:rsid w:val="00044749"/>
    <w:rsid w:val="00046CE0"/>
    <w:rsid w:val="00052988"/>
    <w:rsid w:val="00056DC8"/>
    <w:rsid w:val="00066B93"/>
    <w:rsid w:val="00071FB8"/>
    <w:rsid w:val="000723EC"/>
    <w:rsid w:val="00072CED"/>
    <w:rsid w:val="00073A7F"/>
    <w:rsid w:val="00080433"/>
    <w:rsid w:val="00085036"/>
    <w:rsid w:val="00085BE0"/>
    <w:rsid w:val="00095585"/>
    <w:rsid w:val="000A00A5"/>
    <w:rsid w:val="000A17D4"/>
    <w:rsid w:val="000A357B"/>
    <w:rsid w:val="000A6D14"/>
    <w:rsid w:val="000B17CE"/>
    <w:rsid w:val="000B1956"/>
    <w:rsid w:val="000B43E3"/>
    <w:rsid w:val="000B665E"/>
    <w:rsid w:val="000C3466"/>
    <w:rsid w:val="000C6F67"/>
    <w:rsid w:val="000D58F5"/>
    <w:rsid w:val="000E277C"/>
    <w:rsid w:val="000E6C3E"/>
    <w:rsid w:val="000F6007"/>
    <w:rsid w:val="000F606E"/>
    <w:rsid w:val="00101DE9"/>
    <w:rsid w:val="001054E2"/>
    <w:rsid w:val="00106D29"/>
    <w:rsid w:val="001105A1"/>
    <w:rsid w:val="001106CA"/>
    <w:rsid w:val="00112DAA"/>
    <w:rsid w:val="00115D26"/>
    <w:rsid w:val="001175CB"/>
    <w:rsid w:val="001207DA"/>
    <w:rsid w:val="00126289"/>
    <w:rsid w:val="0014177C"/>
    <w:rsid w:val="00151460"/>
    <w:rsid w:val="00151DCC"/>
    <w:rsid w:val="001573BB"/>
    <w:rsid w:val="00160B10"/>
    <w:rsid w:val="001676F5"/>
    <w:rsid w:val="0017318F"/>
    <w:rsid w:val="00182E58"/>
    <w:rsid w:val="001849D8"/>
    <w:rsid w:val="00187C71"/>
    <w:rsid w:val="001A4070"/>
    <w:rsid w:val="001B0092"/>
    <w:rsid w:val="001B5463"/>
    <w:rsid w:val="001B71FA"/>
    <w:rsid w:val="001C60B1"/>
    <w:rsid w:val="001C7147"/>
    <w:rsid w:val="001D1BFE"/>
    <w:rsid w:val="001D385C"/>
    <w:rsid w:val="001D4645"/>
    <w:rsid w:val="001D549B"/>
    <w:rsid w:val="001D5FB9"/>
    <w:rsid w:val="001E5ABB"/>
    <w:rsid w:val="001E7B84"/>
    <w:rsid w:val="002025D6"/>
    <w:rsid w:val="00211BBD"/>
    <w:rsid w:val="00212E37"/>
    <w:rsid w:val="002200FB"/>
    <w:rsid w:val="00221B18"/>
    <w:rsid w:val="00226788"/>
    <w:rsid w:val="00226EBB"/>
    <w:rsid w:val="002309EB"/>
    <w:rsid w:val="0023136F"/>
    <w:rsid w:val="0025057A"/>
    <w:rsid w:val="002535A4"/>
    <w:rsid w:val="00254192"/>
    <w:rsid w:val="00260EA3"/>
    <w:rsid w:val="002630AD"/>
    <w:rsid w:val="00264DA6"/>
    <w:rsid w:val="002725F1"/>
    <w:rsid w:val="00272921"/>
    <w:rsid w:val="002760C0"/>
    <w:rsid w:val="0028214C"/>
    <w:rsid w:val="002827E0"/>
    <w:rsid w:val="00283A65"/>
    <w:rsid w:val="00290014"/>
    <w:rsid w:val="002922D2"/>
    <w:rsid w:val="002962CC"/>
    <w:rsid w:val="002A065D"/>
    <w:rsid w:val="002A6140"/>
    <w:rsid w:val="002D40EF"/>
    <w:rsid w:val="002E2E4E"/>
    <w:rsid w:val="002E7DBA"/>
    <w:rsid w:val="002F035E"/>
    <w:rsid w:val="00300481"/>
    <w:rsid w:val="00307EAF"/>
    <w:rsid w:val="003100CB"/>
    <w:rsid w:val="003108FC"/>
    <w:rsid w:val="00313DAE"/>
    <w:rsid w:val="00314E68"/>
    <w:rsid w:val="00316FC9"/>
    <w:rsid w:val="00321CF9"/>
    <w:rsid w:val="00324973"/>
    <w:rsid w:val="00325A82"/>
    <w:rsid w:val="00337D47"/>
    <w:rsid w:val="00340306"/>
    <w:rsid w:val="00361798"/>
    <w:rsid w:val="00362099"/>
    <w:rsid w:val="00362127"/>
    <w:rsid w:val="0036346A"/>
    <w:rsid w:val="00365A8B"/>
    <w:rsid w:val="003774D9"/>
    <w:rsid w:val="00377E78"/>
    <w:rsid w:val="003816EF"/>
    <w:rsid w:val="0038323A"/>
    <w:rsid w:val="003865A4"/>
    <w:rsid w:val="0039082B"/>
    <w:rsid w:val="003A16ED"/>
    <w:rsid w:val="003A2B9E"/>
    <w:rsid w:val="003A4566"/>
    <w:rsid w:val="003B14B8"/>
    <w:rsid w:val="003B438B"/>
    <w:rsid w:val="003C01E2"/>
    <w:rsid w:val="003C1CC7"/>
    <w:rsid w:val="003C47E8"/>
    <w:rsid w:val="003C7CF3"/>
    <w:rsid w:val="003D2A34"/>
    <w:rsid w:val="003E6FDA"/>
    <w:rsid w:val="003F5E7D"/>
    <w:rsid w:val="003F699A"/>
    <w:rsid w:val="0041071A"/>
    <w:rsid w:val="004144DB"/>
    <w:rsid w:val="00425D5A"/>
    <w:rsid w:val="0042612D"/>
    <w:rsid w:val="00430E96"/>
    <w:rsid w:val="004330B4"/>
    <w:rsid w:val="00436666"/>
    <w:rsid w:val="00437A58"/>
    <w:rsid w:val="00444B7F"/>
    <w:rsid w:val="00445FBF"/>
    <w:rsid w:val="00453D61"/>
    <w:rsid w:val="004553DD"/>
    <w:rsid w:val="00455C07"/>
    <w:rsid w:val="004576B7"/>
    <w:rsid w:val="00457DFE"/>
    <w:rsid w:val="00462724"/>
    <w:rsid w:val="00467BA9"/>
    <w:rsid w:val="00474D9B"/>
    <w:rsid w:val="0047616B"/>
    <w:rsid w:val="00481682"/>
    <w:rsid w:val="0048404F"/>
    <w:rsid w:val="0049599E"/>
    <w:rsid w:val="004A0243"/>
    <w:rsid w:val="004A0E92"/>
    <w:rsid w:val="004A5F78"/>
    <w:rsid w:val="004B14B1"/>
    <w:rsid w:val="004B1930"/>
    <w:rsid w:val="004B3F1A"/>
    <w:rsid w:val="004B4EDB"/>
    <w:rsid w:val="004B5BF9"/>
    <w:rsid w:val="004C2C8F"/>
    <w:rsid w:val="004C5408"/>
    <w:rsid w:val="004E08D6"/>
    <w:rsid w:val="004E5DD8"/>
    <w:rsid w:val="004E6FCB"/>
    <w:rsid w:val="004E7C80"/>
    <w:rsid w:val="005009C0"/>
    <w:rsid w:val="005040E4"/>
    <w:rsid w:val="005056C2"/>
    <w:rsid w:val="0050679B"/>
    <w:rsid w:val="00510F7A"/>
    <w:rsid w:val="0052228E"/>
    <w:rsid w:val="005348E2"/>
    <w:rsid w:val="00545A91"/>
    <w:rsid w:val="00546477"/>
    <w:rsid w:val="00547313"/>
    <w:rsid w:val="00547E65"/>
    <w:rsid w:val="00552EBC"/>
    <w:rsid w:val="00560AD2"/>
    <w:rsid w:val="005628D4"/>
    <w:rsid w:val="00564BE6"/>
    <w:rsid w:val="00565144"/>
    <w:rsid w:val="005673F2"/>
    <w:rsid w:val="0056766A"/>
    <w:rsid w:val="005745F9"/>
    <w:rsid w:val="005919C5"/>
    <w:rsid w:val="005935CF"/>
    <w:rsid w:val="005A005E"/>
    <w:rsid w:val="005A5893"/>
    <w:rsid w:val="005B2DF1"/>
    <w:rsid w:val="005C4C52"/>
    <w:rsid w:val="005D02C7"/>
    <w:rsid w:val="005D1B6F"/>
    <w:rsid w:val="005D65B2"/>
    <w:rsid w:val="005D6D4A"/>
    <w:rsid w:val="005E2D49"/>
    <w:rsid w:val="005E61E0"/>
    <w:rsid w:val="005F2F44"/>
    <w:rsid w:val="005F5208"/>
    <w:rsid w:val="005F552E"/>
    <w:rsid w:val="00600517"/>
    <w:rsid w:val="00604974"/>
    <w:rsid w:val="006055AF"/>
    <w:rsid w:val="00626CEA"/>
    <w:rsid w:val="00633312"/>
    <w:rsid w:val="006518C2"/>
    <w:rsid w:val="00657988"/>
    <w:rsid w:val="00660231"/>
    <w:rsid w:val="00661F30"/>
    <w:rsid w:val="00672AD5"/>
    <w:rsid w:val="00681A43"/>
    <w:rsid w:val="006919B0"/>
    <w:rsid w:val="00691B65"/>
    <w:rsid w:val="00694837"/>
    <w:rsid w:val="00697717"/>
    <w:rsid w:val="00697A8A"/>
    <w:rsid w:val="00697E43"/>
    <w:rsid w:val="006A7651"/>
    <w:rsid w:val="006B50DE"/>
    <w:rsid w:val="006B6D24"/>
    <w:rsid w:val="006C08EA"/>
    <w:rsid w:val="006C4CFB"/>
    <w:rsid w:val="006C7441"/>
    <w:rsid w:val="006D0D5E"/>
    <w:rsid w:val="006D4BBD"/>
    <w:rsid w:val="006D760C"/>
    <w:rsid w:val="006E3759"/>
    <w:rsid w:val="006E784A"/>
    <w:rsid w:val="006F52A9"/>
    <w:rsid w:val="00704B41"/>
    <w:rsid w:val="0071013D"/>
    <w:rsid w:val="00725131"/>
    <w:rsid w:val="007332CD"/>
    <w:rsid w:val="007410B8"/>
    <w:rsid w:val="00744F1B"/>
    <w:rsid w:val="00745DAE"/>
    <w:rsid w:val="007604D9"/>
    <w:rsid w:val="007607E7"/>
    <w:rsid w:val="00761AB8"/>
    <w:rsid w:val="00761EE8"/>
    <w:rsid w:val="00763D52"/>
    <w:rsid w:val="00764447"/>
    <w:rsid w:val="007664AB"/>
    <w:rsid w:val="0077016A"/>
    <w:rsid w:val="00772B4A"/>
    <w:rsid w:val="00775D21"/>
    <w:rsid w:val="007771F1"/>
    <w:rsid w:val="00782AFD"/>
    <w:rsid w:val="00787CF6"/>
    <w:rsid w:val="00790C31"/>
    <w:rsid w:val="00797468"/>
    <w:rsid w:val="007A0F25"/>
    <w:rsid w:val="007B0320"/>
    <w:rsid w:val="007B1D1B"/>
    <w:rsid w:val="007B64CD"/>
    <w:rsid w:val="007B7EBA"/>
    <w:rsid w:val="007C526D"/>
    <w:rsid w:val="007E29F3"/>
    <w:rsid w:val="007E2F57"/>
    <w:rsid w:val="007E5D2C"/>
    <w:rsid w:val="007F014F"/>
    <w:rsid w:val="007F6CD4"/>
    <w:rsid w:val="007F776B"/>
    <w:rsid w:val="008045B7"/>
    <w:rsid w:val="0080676F"/>
    <w:rsid w:val="00813199"/>
    <w:rsid w:val="0081531C"/>
    <w:rsid w:val="008228BB"/>
    <w:rsid w:val="00825073"/>
    <w:rsid w:val="00830E87"/>
    <w:rsid w:val="008339FE"/>
    <w:rsid w:val="00834E3A"/>
    <w:rsid w:val="00835819"/>
    <w:rsid w:val="0084437B"/>
    <w:rsid w:val="00855086"/>
    <w:rsid w:val="008611E2"/>
    <w:rsid w:val="0086722F"/>
    <w:rsid w:val="008711C6"/>
    <w:rsid w:val="00872A88"/>
    <w:rsid w:val="00880D93"/>
    <w:rsid w:val="0088181E"/>
    <w:rsid w:val="008827F9"/>
    <w:rsid w:val="00891A6E"/>
    <w:rsid w:val="008920A7"/>
    <w:rsid w:val="00896892"/>
    <w:rsid w:val="00896AEE"/>
    <w:rsid w:val="008A1446"/>
    <w:rsid w:val="008A199F"/>
    <w:rsid w:val="008B0891"/>
    <w:rsid w:val="008B494E"/>
    <w:rsid w:val="008C03C3"/>
    <w:rsid w:val="008C0DE9"/>
    <w:rsid w:val="008C1A1A"/>
    <w:rsid w:val="008C315F"/>
    <w:rsid w:val="008D6688"/>
    <w:rsid w:val="008E36D5"/>
    <w:rsid w:val="008E49F8"/>
    <w:rsid w:val="008F2C9F"/>
    <w:rsid w:val="008F496C"/>
    <w:rsid w:val="008F6DF8"/>
    <w:rsid w:val="0090051E"/>
    <w:rsid w:val="009060FB"/>
    <w:rsid w:val="009103BF"/>
    <w:rsid w:val="00913FF4"/>
    <w:rsid w:val="00916055"/>
    <w:rsid w:val="00920CE6"/>
    <w:rsid w:val="00922607"/>
    <w:rsid w:val="00932F66"/>
    <w:rsid w:val="00933889"/>
    <w:rsid w:val="00933B44"/>
    <w:rsid w:val="00945A2F"/>
    <w:rsid w:val="00960671"/>
    <w:rsid w:val="00963219"/>
    <w:rsid w:val="00976771"/>
    <w:rsid w:val="00981CA9"/>
    <w:rsid w:val="00986B5E"/>
    <w:rsid w:val="0099715A"/>
    <w:rsid w:val="009A401D"/>
    <w:rsid w:val="009B200B"/>
    <w:rsid w:val="009C0F64"/>
    <w:rsid w:val="009C3C63"/>
    <w:rsid w:val="009D4B36"/>
    <w:rsid w:val="009D73EB"/>
    <w:rsid w:val="009E04D9"/>
    <w:rsid w:val="009E0AC7"/>
    <w:rsid w:val="009E220C"/>
    <w:rsid w:val="009E3512"/>
    <w:rsid w:val="009E5006"/>
    <w:rsid w:val="009F075E"/>
    <w:rsid w:val="009F5657"/>
    <w:rsid w:val="009F60AD"/>
    <w:rsid w:val="00A00337"/>
    <w:rsid w:val="00A011F9"/>
    <w:rsid w:val="00A023B5"/>
    <w:rsid w:val="00A042DB"/>
    <w:rsid w:val="00A05E4F"/>
    <w:rsid w:val="00A065BC"/>
    <w:rsid w:val="00A141BA"/>
    <w:rsid w:val="00A1702B"/>
    <w:rsid w:val="00A20883"/>
    <w:rsid w:val="00A23A4E"/>
    <w:rsid w:val="00A3617E"/>
    <w:rsid w:val="00A3709C"/>
    <w:rsid w:val="00A37C3A"/>
    <w:rsid w:val="00A37E49"/>
    <w:rsid w:val="00A44725"/>
    <w:rsid w:val="00A473FE"/>
    <w:rsid w:val="00A47F85"/>
    <w:rsid w:val="00A57372"/>
    <w:rsid w:val="00A70C85"/>
    <w:rsid w:val="00A71648"/>
    <w:rsid w:val="00A73AA7"/>
    <w:rsid w:val="00A804F8"/>
    <w:rsid w:val="00A815A2"/>
    <w:rsid w:val="00A86E55"/>
    <w:rsid w:val="00A90144"/>
    <w:rsid w:val="00AB282B"/>
    <w:rsid w:val="00AB58A9"/>
    <w:rsid w:val="00AB7400"/>
    <w:rsid w:val="00AC3FBF"/>
    <w:rsid w:val="00AD12A7"/>
    <w:rsid w:val="00AD207E"/>
    <w:rsid w:val="00AE2B07"/>
    <w:rsid w:val="00AE752A"/>
    <w:rsid w:val="00AF00F0"/>
    <w:rsid w:val="00B0322C"/>
    <w:rsid w:val="00B049C4"/>
    <w:rsid w:val="00B0722E"/>
    <w:rsid w:val="00B0759C"/>
    <w:rsid w:val="00B142D8"/>
    <w:rsid w:val="00B241A6"/>
    <w:rsid w:val="00B304CD"/>
    <w:rsid w:val="00B4019D"/>
    <w:rsid w:val="00B41306"/>
    <w:rsid w:val="00B42860"/>
    <w:rsid w:val="00B43D46"/>
    <w:rsid w:val="00B47300"/>
    <w:rsid w:val="00B63BCB"/>
    <w:rsid w:val="00B703DD"/>
    <w:rsid w:val="00B870B2"/>
    <w:rsid w:val="00B90EE4"/>
    <w:rsid w:val="00BA4BEE"/>
    <w:rsid w:val="00BA5C99"/>
    <w:rsid w:val="00BA5D0E"/>
    <w:rsid w:val="00BB03CD"/>
    <w:rsid w:val="00BB3449"/>
    <w:rsid w:val="00BB4530"/>
    <w:rsid w:val="00BC2462"/>
    <w:rsid w:val="00BC46F2"/>
    <w:rsid w:val="00BF1841"/>
    <w:rsid w:val="00BF3B6F"/>
    <w:rsid w:val="00C00D92"/>
    <w:rsid w:val="00C00E15"/>
    <w:rsid w:val="00C064D4"/>
    <w:rsid w:val="00C06F4F"/>
    <w:rsid w:val="00C10FD3"/>
    <w:rsid w:val="00C21094"/>
    <w:rsid w:val="00C251A7"/>
    <w:rsid w:val="00C36E58"/>
    <w:rsid w:val="00C4070B"/>
    <w:rsid w:val="00C47C0E"/>
    <w:rsid w:val="00C5007F"/>
    <w:rsid w:val="00C50523"/>
    <w:rsid w:val="00C50DBB"/>
    <w:rsid w:val="00C51397"/>
    <w:rsid w:val="00C54733"/>
    <w:rsid w:val="00C565C3"/>
    <w:rsid w:val="00C7113F"/>
    <w:rsid w:val="00C74BC7"/>
    <w:rsid w:val="00C76501"/>
    <w:rsid w:val="00C813CC"/>
    <w:rsid w:val="00C81FA7"/>
    <w:rsid w:val="00C8752A"/>
    <w:rsid w:val="00C8769D"/>
    <w:rsid w:val="00C930C4"/>
    <w:rsid w:val="00CA1302"/>
    <w:rsid w:val="00CA18D3"/>
    <w:rsid w:val="00CA1B01"/>
    <w:rsid w:val="00CA3C48"/>
    <w:rsid w:val="00CA7054"/>
    <w:rsid w:val="00CD7359"/>
    <w:rsid w:val="00CE1664"/>
    <w:rsid w:val="00CE3B4D"/>
    <w:rsid w:val="00CE7BE4"/>
    <w:rsid w:val="00CE7DD5"/>
    <w:rsid w:val="00CF4905"/>
    <w:rsid w:val="00CF5ACF"/>
    <w:rsid w:val="00D15F6B"/>
    <w:rsid w:val="00D16991"/>
    <w:rsid w:val="00D2184F"/>
    <w:rsid w:val="00D233DD"/>
    <w:rsid w:val="00D2762F"/>
    <w:rsid w:val="00D36DB9"/>
    <w:rsid w:val="00D43533"/>
    <w:rsid w:val="00D51C6A"/>
    <w:rsid w:val="00D60169"/>
    <w:rsid w:val="00D67E2A"/>
    <w:rsid w:val="00D737E0"/>
    <w:rsid w:val="00D7501D"/>
    <w:rsid w:val="00D7591C"/>
    <w:rsid w:val="00D80213"/>
    <w:rsid w:val="00D816FD"/>
    <w:rsid w:val="00D8516A"/>
    <w:rsid w:val="00D8744A"/>
    <w:rsid w:val="00D901BD"/>
    <w:rsid w:val="00D91559"/>
    <w:rsid w:val="00D949DE"/>
    <w:rsid w:val="00DA41D0"/>
    <w:rsid w:val="00DA552C"/>
    <w:rsid w:val="00DB5CCC"/>
    <w:rsid w:val="00DB67C9"/>
    <w:rsid w:val="00DB6E92"/>
    <w:rsid w:val="00DC230C"/>
    <w:rsid w:val="00DD20D3"/>
    <w:rsid w:val="00DE5103"/>
    <w:rsid w:val="00DF0D34"/>
    <w:rsid w:val="00DF11FB"/>
    <w:rsid w:val="00DF1388"/>
    <w:rsid w:val="00DF68B0"/>
    <w:rsid w:val="00E01063"/>
    <w:rsid w:val="00E0407F"/>
    <w:rsid w:val="00E149BB"/>
    <w:rsid w:val="00E36EEA"/>
    <w:rsid w:val="00E36FBE"/>
    <w:rsid w:val="00E41A0E"/>
    <w:rsid w:val="00E45A79"/>
    <w:rsid w:val="00E46A7D"/>
    <w:rsid w:val="00E4700A"/>
    <w:rsid w:val="00E50992"/>
    <w:rsid w:val="00E527CA"/>
    <w:rsid w:val="00E56151"/>
    <w:rsid w:val="00E7366A"/>
    <w:rsid w:val="00E75A44"/>
    <w:rsid w:val="00E80B03"/>
    <w:rsid w:val="00E87B2E"/>
    <w:rsid w:val="00E905D8"/>
    <w:rsid w:val="00E92BCB"/>
    <w:rsid w:val="00E9385B"/>
    <w:rsid w:val="00E9669B"/>
    <w:rsid w:val="00EA4597"/>
    <w:rsid w:val="00EB387B"/>
    <w:rsid w:val="00EB5183"/>
    <w:rsid w:val="00EB7C1A"/>
    <w:rsid w:val="00EC26E2"/>
    <w:rsid w:val="00EC7F77"/>
    <w:rsid w:val="00ED77AF"/>
    <w:rsid w:val="00EE7965"/>
    <w:rsid w:val="00EE7A5C"/>
    <w:rsid w:val="00EF094D"/>
    <w:rsid w:val="00EF2DD8"/>
    <w:rsid w:val="00EF337E"/>
    <w:rsid w:val="00EF5692"/>
    <w:rsid w:val="00F02A19"/>
    <w:rsid w:val="00F11A1E"/>
    <w:rsid w:val="00F224BE"/>
    <w:rsid w:val="00F2280C"/>
    <w:rsid w:val="00F32E29"/>
    <w:rsid w:val="00F428CD"/>
    <w:rsid w:val="00F43F7B"/>
    <w:rsid w:val="00F50EE3"/>
    <w:rsid w:val="00F52A4E"/>
    <w:rsid w:val="00F6019A"/>
    <w:rsid w:val="00F64A3D"/>
    <w:rsid w:val="00F64CB5"/>
    <w:rsid w:val="00F66E9D"/>
    <w:rsid w:val="00F70E2F"/>
    <w:rsid w:val="00F822C5"/>
    <w:rsid w:val="00F93E64"/>
    <w:rsid w:val="00F95B14"/>
    <w:rsid w:val="00F9756A"/>
    <w:rsid w:val="00FA19FB"/>
    <w:rsid w:val="00FA3A5F"/>
    <w:rsid w:val="00FB58A6"/>
    <w:rsid w:val="00FB65D6"/>
    <w:rsid w:val="00FD2088"/>
    <w:rsid w:val="00FE2527"/>
    <w:rsid w:val="00FF1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B8AD0B"/>
  <w15:docId w15:val="{B3D5F353-B88D-40E6-8282-4BED3D7B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aliases w:val="H1,h1,1,Header 1,SubTítulo 1,Heading 0 + Left:  0 cm,First line:  ...,Heading 0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b/>
      <w:sz w:val="24"/>
    </w:rPr>
  </w:style>
  <w:style w:type="paragraph" w:styleId="Heading2">
    <w:name w:val="heading 2"/>
    <w:aliases w:val="H2,H21,H22,h2,2,Header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Cs w:val="20"/>
    </w:rPr>
  </w:style>
  <w:style w:type="paragraph" w:styleId="Heading3">
    <w:name w:val="heading 3"/>
    <w:aliases w:val="H3,H31,H32,h3,3"/>
    <w:basedOn w:val="Heading1"/>
    <w:next w:val="Normal"/>
    <w:qFormat/>
    <w:pPr>
      <w:numPr>
        <w:ilvl w:val="2"/>
      </w:numPr>
      <w:tabs>
        <w:tab w:val="clear" w:pos="1713"/>
        <w:tab w:val="num" w:pos="720"/>
      </w:tabs>
      <w:ind w:left="720"/>
      <w:outlineLvl w:val="2"/>
    </w:pPr>
    <w:rPr>
      <w:b w:val="0"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Century Gothic" w:hAnsi="Century Gothic"/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Century Gothic" w:hAnsi="Century Gothic"/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Century Gothic" w:hAnsi="Century Gothic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Century Gothic" w:hAnsi="Century Gothic"/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Century Gothic" w:hAnsi="Century Gothic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 Char,Header Char Char,Header Char,h"/>
    <w:basedOn w:val="Normal"/>
    <w:link w:val="HeaderChar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771"/>
    <w:rPr>
      <w:rFonts w:ascii="Arial" w:hAnsi="Arial"/>
      <w:szCs w:val="24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rFonts w:ascii="Century Gothic" w:hAnsi="Century Gothic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Century Gothic" w:hAnsi="Century Gothic"/>
      <w:szCs w:val="20"/>
    </w:rPr>
  </w:style>
  <w:style w:type="paragraph" w:customStyle="1" w:styleId="Explicao">
    <w:name w:val="Explicação"/>
    <w:basedOn w:val="Closing"/>
    <w:next w:val="Normal"/>
    <w:pPr>
      <w:widowControl w:val="0"/>
      <w:ind w:left="0"/>
      <w:jc w:val="both"/>
    </w:pPr>
    <w:rPr>
      <w:color w:val="0000FF"/>
      <w:szCs w:val="20"/>
    </w:rPr>
  </w:style>
  <w:style w:type="paragraph" w:styleId="Closing">
    <w:name w:val="Closing"/>
    <w:basedOn w:val="Normal"/>
    <w:pPr>
      <w:ind w:left="4252"/>
    </w:pPr>
  </w:style>
  <w:style w:type="paragraph" w:styleId="TOC1">
    <w:name w:val="toc 1"/>
    <w:basedOn w:val="Normal"/>
    <w:next w:val="Normal"/>
    <w:autoRedefine/>
    <w:uiPriority w:val="39"/>
    <w:pPr>
      <w:spacing w:after="120"/>
    </w:pPr>
    <w:rPr>
      <w:noProof/>
      <w:sz w:val="24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Cs w:val="20"/>
    </w:rPr>
  </w:style>
  <w:style w:type="paragraph" w:styleId="TOC2">
    <w:name w:val="toc 2"/>
    <w:basedOn w:val="Normal"/>
    <w:next w:val="Normal"/>
    <w:autoRedefine/>
    <w:uiPriority w:val="39"/>
    <w:pPr>
      <w:spacing w:after="120"/>
      <w:ind w:left="238"/>
    </w:pPr>
    <w:rPr>
      <w:noProof/>
      <w:sz w:val="24"/>
    </w:rPr>
  </w:style>
  <w:style w:type="paragraph" w:customStyle="1" w:styleId="Exemplo">
    <w:name w:val="Exemplo"/>
    <w:basedOn w:val="Normal"/>
    <w:pPr>
      <w:widowControl w:val="0"/>
      <w:numPr>
        <w:numId w:val="1"/>
      </w:numPr>
      <w:spacing w:line="240" w:lineRule="atLeast"/>
    </w:pPr>
  </w:style>
  <w:style w:type="paragraph" w:customStyle="1" w:styleId="EstiloCorpodetextoJustificadoEsquerda0cm">
    <w:name w:val="Estilo Corpo de texto + Justificado Esquerda:  0 cm"/>
    <w:basedOn w:val="BodyText"/>
    <w:pPr>
      <w:ind w:left="0"/>
      <w:jc w:val="both"/>
    </w:p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Cs w:val="20"/>
    </w:rPr>
  </w:style>
  <w:style w:type="paragraph" w:customStyle="1" w:styleId="EstiloExplicaoArialAutomtica">
    <w:name w:val="Estilo Explicação + Arial Automática"/>
    <w:basedOn w:val="Explicao"/>
    <w:rPr>
      <w:color w:val="auto"/>
    </w:rPr>
  </w:style>
  <w:style w:type="paragraph" w:styleId="BodyText2">
    <w:name w:val="Body Text 2"/>
    <w:basedOn w:val="Normal"/>
    <w:pPr>
      <w:jc w:val="center"/>
    </w:pPr>
    <w:rPr>
      <w:b/>
      <w:color w:val="000080"/>
      <w:sz w:val="40"/>
      <w:szCs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InfoBlue">
    <w:name w:val="InfoBlue"/>
    <w:basedOn w:val="Normal"/>
    <w:next w:val="Normal"/>
    <w:autoRedefine/>
    <w:rsid w:val="00EF2DD8"/>
    <w:pPr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Estilo2">
    <w:name w:val="Estilo2"/>
    <w:basedOn w:val="ListNumber2"/>
    <w:next w:val="Normal"/>
    <w:rsid w:val="00545A91"/>
    <w:pPr>
      <w:numPr>
        <w:numId w:val="0"/>
      </w:numPr>
      <w:tabs>
        <w:tab w:val="left" w:pos="1134"/>
        <w:tab w:val="left" w:pos="1418"/>
      </w:tabs>
      <w:spacing w:before="100"/>
      <w:jc w:val="both"/>
    </w:pPr>
    <w:rPr>
      <w:sz w:val="24"/>
      <w:szCs w:val="20"/>
    </w:rPr>
  </w:style>
  <w:style w:type="paragraph" w:styleId="ListNumber2">
    <w:name w:val="List Number 2"/>
    <w:basedOn w:val="Normal"/>
    <w:rsid w:val="00545A91"/>
    <w:pPr>
      <w:numPr>
        <w:numId w:val="3"/>
      </w:numPr>
    </w:pPr>
  </w:style>
  <w:style w:type="table" w:styleId="TableGrid">
    <w:name w:val="Table Grid"/>
    <w:basedOn w:val="TableNormal"/>
    <w:rsid w:val="001B0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3FF4"/>
    <w:rPr>
      <w:rFonts w:ascii="Tahoma" w:hAnsi="Tahoma" w:cs="Tahoma"/>
      <w:sz w:val="16"/>
      <w:szCs w:val="16"/>
    </w:rPr>
  </w:style>
  <w:style w:type="paragraph" w:customStyle="1" w:styleId="infoblue0">
    <w:name w:val="infoblue"/>
    <w:basedOn w:val="Normal"/>
    <w:rsid w:val="00A73AA7"/>
    <w:pPr>
      <w:spacing w:after="120" w:line="240" w:lineRule="atLeast"/>
      <w:ind w:left="720"/>
    </w:pPr>
    <w:rPr>
      <w:i/>
      <w:iCs/>
      <w:color w:val="0000FF"/>
      <w:szCs w:val="20"/>
    </w:rPr>
  </w:style>
  <w:style w:type="character" w:styleId="FollowedHyperlink">
    <w:name w:val="FollowedHyperlink"/>
    <w:basedOn w:val="DefaultParagraphFont"/>
    <w:rsid w:val="00565144"/>
    <w:rPr>
      <w:color w:val="800080"/>
      <w:u w:val="single"/>
    </w:rPr>
  </w:style>
  <w:style w:type="paragraph" w:customStyle="1" w:styleId="ABLOCKPARA">
    <w:name w:val="A BLOCK PARA"/>
    <w:basedOn w:val="Normal"/>
    <w:rsid w:val="00920CE6"/>
    <w:pPr>
      <w:spacing w:before="20" w:after="20"/>
    </w:pPr>
    <w:rPr>
      <w:rFonts w:ascii="Book Antiqua" w:hAnsi="Book Antiqua"/>
      <w:sz w:val="22"/>
      <w:szCs w:val="20"/>
      <w:lang w:val="en-US"/>
    </w:rPr>
  </w:style>
  <w:style w:type="paragraph" w:customStyle="1" w:styleId="BodyTextKeep">
    <w:name w:val="Body Text Keep"/>
    <w:basedOn w:val="BodyText"/>
    <w:rsid w:val="00920CE6"/>
    <w:pPr>
      <w:keepNext/>
      <w:keepLines w:val="0"/>
      <w:widowControl/>
      <w:spacing w:before="20" w:after="240"/>
      <w:ind w:left="0"/>
      <w:jc w:val="both"/>
    </w:pPr>
    <w:rPr>
      <w:rFonts w:cs="Arial"/>
      <w:spacing w:val="-5"/>
      <w:lang w:val="pt-PT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DC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D218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D218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1D1BFE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A042DB"/>
  </w:style>
  <w:style w:type="character" w:customStyle="1" w:styleId="HeaderChar1">
    <w:name w:val="Header Char1"/>
    <w:aliases w:val="h Char Char,Header Char Char Char,Header Char Char1,h Char1"/>
    <w:basedOn w:val="DefaultParagraphFont"/>
    <w:link w:val="Header"/>
    <w:uiPriority w:val="99"/>
    <w:rsid w:val="007F776B"/>
    <w:rPr>
      <w:rFonts w:ascii="Arial" w:hAnsi="Arial"/>
      <w:szCs w:val="24"/>
    </w:rPr>
  </w:style>
  <w:style w:type="character" w:styleId="IntenseEmphasis">
    <w:name w:val="Intense Emphasis"/>
    <w:basedOn w:val="DefaultParagraphFont"/>
    <w:uiPriority w:val="21"/>
    <w:qFormat/>
    <w:rsid w:val="008339FE"/>
    <w:rPr>
      <w:b/>
      <w:bCs/>
      <w:i/>
      <w:iCs/>
      <w:color w:val="4F81BD" w:themeColor="accent1"/>
    </w:rPr>
  </w:style>
  <w:style w:type="paragraph" w:customStyle="1" w:styleId="BulletDouble">
    <w:name w:val="Bullet Double"/>
    <w:basedOn w:val="Normal"/>
    <w:autoRedefine/>
    <w:rsid w:val="00E527CA"/>
    <w:pPr>
      <w:tabs>
        <w:tab w:val="num" w:pos="-940"/>
        <w:tab w:val="num" w:pos="0"/>
      </w:tabs>
      <w:suppressAutoHyphens/>
      <w:spacing w:before="100" w:after="100" w:line="240" w:lineRule="exact"/>
      <w:ind w:left="2357" w:hanging="230"/>
      <w:jc w:val="both"/>
    </w:pPr>
    <w:rPr>
      <w:rFonts w:ascii="Times New Roman" w:hAnsi="Times New Roman"/>
      <w:snapToGrid w:val="0"/>
      <w:sz w:val="22"/>
      <w:szCs w:val="20"/>
      <w:lang w:eastAsia="en-US"/>
    </w:rPr>
  </w:style>
  <w:style w:type="paragraph" w:styleId="ListNumber">
    <w:name w:val="List Number"/>
    <w:basedOn w:val="Normal"/>
    <w:rsid w:val="00E527CA"/>
    <w:pPr>
      <w:tabs>
        <w:tab w:val="num" w:pos="360"/>
      </w:tabs>
      <w:spacing w:before="120"/>
      <w:ind w:left="360" w:hanging="360"/>
      <w:jc w:val="both"/>
    </w:pPr>
    <w:rPr>
      <w:rFonts w:ascii="Times New Roman" w:hAnsi="Times New Roman"/>
      <w:sz w:val="22"/>
      <w:szCs w:val="20"/>
      <w:lang w:eastAsia="en-US"/>
    </w:rPr>
  </w:style>
  <w:style w:type="paragraph" w:customStyle="1" w:styleId="TableColumnHead">
    <w:name w:val="Table Column Head"/>
    <w:basedOn w:val="Normal"/>
    <w:next w:val="BodyText"/>
    <w:rsid w:val="00E527CA"/>
    <w:pPr>
      <w:keepNext/>
      <w:tabs>
        <w:tab w:val="left" w:pos="1080"/>
      </w:tabs>
      <w:spacing w:before="70" w:after="70" w:line="260" w:lineRule="exact"/>
    </w:pPr>
    <w:rPr>
      <w:rFonts w:cs="Arial"/>
      <w:b/>
      <w:szCs w:val="20"/>
      <w:lang w:val="en-US" w:eastAsia="en-US"/>
    </w:rPr>
  </w:style>
  <w:style w:type="paragraph" w:customStyle="1" w:styleId="TableText0">
    <w:name w:val="Table Text"/>
    <w:basedOn w:val="Normal"/>
    <w:rsid w:val="00E527CA"/>
    <w:pPr>
      <w:keepNext/>
      <w:tabs>
        <w:tab w:val="left" w:pos="1080"/>
      </w:tabs>
      <w:spacing w:before="70" w:after="70"/>
    </w:pPr>
    <w:rPr>
      <w:rFonts w:ascii="Helvetica" w:hAnsi="Helvetica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E527CA"/>
    <w:pPr>
      <w:jc w:val="both"/>
    </w:pPr>
    <w:rPr>
      <w:rFonts w:ascii="Arial Narrow" w:hAnsi="Arial Narrow"/>
      <w:i/>
      <w:color w:val="FF0000"/>
      <w:sz w:val="24"/>
      <w:lang w:val="pt-PT" w:eastAsia="en-US"/>
    </w:rPr>
  </w:style>
  <w:style w:type="character" w:customStyle="1" w:styleId="BodyText3Char">
    <w:name w:val="Body Text 3 Char"/>
    <w:basedOn w:val="DefaultParagraphFont"/>
    <w:link w:val="BodyText3"/>
    <w:rsid w:val="00E527CA"/>
    <w:rPr>
      <w:rFonts w:ascii="Arial Narrow" w:hAnsi="Arial Narrow"/>
      <w:i/>
      <w:color w:val="FF0000"/>
      <w:sz w:val="24"/>
      <w:szCs w:val="24"/>
      <w:lang w:val="pt-PT" w:eastAsia="en-US"/>
    </w:rPr>
  </w:style>
  <w:style w:type="paragraph" w:customStyle="1" w:styleId="CareerBodyText">
    <w:name w:val="Career Body Text"/>
    <w:basedOn w:val="Normal"/>
    <w:rsid w:val="00E527CA"/>
    <w:rPr>
      <w:rFonts w:ascii="Arial Narrow" w:hAnsi="Arial Narrow"/>
      <w:szCs w:val="20"/>
      <w:lang w:val="en-GB" w:eastAsia="en-US"/>
    </w:rPr>
  </w:style>
  <w:style w:type="paragraph" w:styleId="BodyTextIndent">
    <w:name w:val="Body Text Indent"/>
    <w:basedOn w:val="Normal"/>
    <w:link w:val="BodyTextIndentChar"/>
    <w:rsid w:val="00E527CA"/>
    <w:pPr>
      <w:tabs>
        <w:tab w:val="left" w:pos="900"/>
      </w:tabs>
      <w:ind w:left="900"/>
      <w:jc w:val="both"/>
    </w:pPr>
    <w:rPr>
      <w:rFonts w:ascii="Arial Narrow" w:hAnsi="Arial Narrow"/>
      <w:i/>
      <w:color w:val="FF0000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E527CA"/>
    <w:rPr>
      <w:rFonts w:ascii="Arial Narrow" w:hAnsi="Arial Narrow"/>
      <w:i/>
      <w:color w:val="FF0000"/>
      <w:sz w:val="24"/>
      <w:szCs w:val="24"/>
      <w:lang w:eastAsia="en-US"/>
    </w:rPr>
  </w:style>
  <w:style w:type="paragraph" w:customStyle="1" w:styleId="ElementoTabla">
    <w:name w:val="Elemento_Tabla"/>
    <w:basedOn w:val="Normal"/>
    <w:rsid w:val="00E527CA"/>
    <w:pPr>
      <w:widowControl w:val="0"/>
      <w:spacing w:before="60" w:after="60"/>
      <w:jc w:val="both"/>
    </w:pPr>
    <w:rPr>
      <w:rFonts w:ascii="TheSansCorrespondence" w:hAnsi="TheSansCorrespondence"/>
      <w:snapToGrid w:val="0"/>
      <w:color w:val="FFFFFF"/>
      <w:szCs w:val="20"/>
      <w:lang w:val="es-ES_tradnl"/>
    </w:rPr>
  </w:style>
  <w:style w:type="paragraph" w:customStyle="1" w:styleId="Encabezadoh">
    <w:name w:val="Encabezado.h"/>
    <w:basedOn w:val="Normal"/>
    <w:rsid w:val="00E527CA"/>
    <w:pPr>
      <w:tabs>
        <w:tab w:val="center" w:pos="4252"/>
        <w:tab w:val="right" w:pos="8504"/>
      </w:tabs>
      <w:spacing w:line="360" w:lineRule="auto"/>
      <w:ind w:firstLine="708"/>
      <w:jc w:val="both"/>
    </w:pPr>
    <w:rPr>
      <w:rFonts w:ascii="Times New Roman" w:hAnsi="Times New Roman"/>
      <w:color w:val="000000"/>
      <w:szCs w:val="20"/>
      <w:lang w:val="pt-PT" w:eastAsia="en-US"/>
    </w:rPr>
  </w:style>
  <w:style w:type="paragraph" w:customStyle="1" w:styleId="TableBullet2">
    <w:name w:val="Table Bullet 2"/>
    <w:basedOn w:val="TableBullet1"/>
    <w:rsid w:val="00E527CA"/>
    <w:pPr>
      <w:tabs>
        <w:tab w:val="clear" w:pos="360"/>
        <w:tab w:val="num" w:pos="720"/>
      </w:tabs>
      <w:ind w:left="720"/>
    </w:pPr>
  </w:style>
  <w:style w:type="paragraph" w:customStyle="1" w:styleId="TableBullet1">
    <w:name w:val="Table Bullet 1"/>
    <w:basedOn w:val="TableText0"/>
    <w:rsid w:val="00E527CA"/>
    <w:pPr>
      <w:tabs>
        <w:tab w:val="clear" w:pos="1080"/>
        <w:tab w:val="num" w:pos="360"/>
      </w:tabs>
      <w:ind w:left="360" w:hanging="360"/>
    </w:pPr>
  </w:style>
  <w:style w:type="paragraph" w:customStyle="1" w:styleId="z-Parteinferiordoformulrio1">
    <w:name w:val="z-Parte inferior do formulário1"/>
    <w:basedOn w:val="Normal"/>
    <w:next w:val="Normal"/>
    <w:hidden/>
    <w:rsid w:val="00E527CA"/>
    <w:pPr>
      <w:pBdr>
        <w:top w:val="single" w:sz="6" w:space="1" w:color="auto"/>
      </w:pBdr>
      <w:jc w:val="center"/>
    </w:pPr>
    <w:rPr>
      <w:rFonts w:eastAsia="SimSun" w:cs="Arial"/>
      <w:vanish/>
      <w:sz w:val="16"/>
      <w:szCs w:val="16"/>
      <w:lang w:val="en-US" w:eastAsia="zh-CN"/>
    </w:rPr>
  </w:style>
  <w:style w:type="character" w:customStyle="1" w:styleId="Hiperlink">
    <w:name w:val="Hiperlink"/>
    <w:rsid w:val="00E527C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E527CA"/>
    <w:pPr>
      <w:jc w:val="both"/>
    </w:pPr>
    <w:rPr>
      <w:rFonts w:cs="Arial"/>
      <w:b/>
      <w:sz w:val="24"/>
      <w:lang w:val="pt-PT"/>
    </w:rPr>
  </w:style>
  <w:style w:type="paragraph" w:customStyle="1" w:styleId="Prrafo">
    <w:name w:val="Párrafo"/>
    <w:rsid w:val="00E527CA"/>
    <w:pPr>
      <w:spacing w:before="120" w:after="120" w:line="320" w:lineRule="atLeast"/>
      <w:jc w:val="both"/>
    </w:pPr>
    <w:rPr>
      <w:rFonts w:ascii="Arial" w:hAnsi="Arial"/>
      <w:noProof/>
      <w:sz w:val="22"/>
    </w:rPr>
  </w:style>
  <w:style w:type="character" w:customStyle="1" w:styleId="textobold1">
    <w:name w:val="textobold1"/>
    <w:rsid w:val="00E527CA"/>
    <w:rPr>
      <w:rFonts w:ascii="Verdana" w:hAnsi="Verdana" w:hint="default"/>
      <w:b/>
      <w:bCs/>
      <w:strike w:val="0"/>
      <w:dstrike w:val="0"/>
      <w:color w:val="666666"/>
      <w:sz w:val="17"/>
      <w:szCs w:val="17"/>
      <w:u w:val="none"/>
      <w:effect w:val="none"/>
    </w:rPr>
  </w:style>
  <w:style w:type="character" w:styleId="CommentReference">
    <w:name w:val="annotation reference"/>
    <w:rsid w:val="00E527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7CA"/>
    <w:rPr>
      <w:rFonts w:ascii="Times New Roman" w:hAnsi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E527CA"/>
  </w:style>
  <w:style w:type="paragraph" w:styleId="Index1">
    <w:name w:val="index 1"/>
    <w:basedOn w:val="Normal"/>
    <w:next w:val="Normal"/>
    <w:autoRedefine/>
    <w:rsid w:val="00E527CA"/>
    <w:pPr>
      <w:ind w:left="240" w:hanging="240"/>
    </w:pPr>
    <w:rPr>
      <w:rFonts w:ascii="Times New Roman" w:hAnsi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E52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7CA"/>
    <w:rPr>
      <w:b/>
      <w:bCs/>
    </w:rPr>
  </w:style>
  <w:style w:type="paragraph" w:styleId="Index2">
    <w:name w:val="index 2"/>
    <w:basedOn w:val="Normal"/>
    <w:next w:val="Normal"/>
    <w:autoRedefine/>
    <w:rsid w:val="00E527CA"/>
    <w:pPr>
      <w:ind w:left="480" w:hanging="240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autoRedefine/>
    <w:rsid w:val="00E527CA"/>
    <w:pPr>
      <w:ind w:left="720" w:hanging="240"/>
    </w:pPr>
    <w:rPr>
      <w:rFonts w:ascii="Times New Roman" w:hAnsi="Times New Roman"/>
      <w:sz w:val="24"/>
    </w:rPr>
  </w:style>
  <w:style w:type="paragraph" w:styleId="Index4">
    <w:name w:val="index 4"/>
    <w:basedOn w:val="Normal"/>
    <w:next w:val="Normal"/>
    <w:autoRedefine/>
    <w:rsid w:val="00E527CA"/>
    <w:pPr>
      <w:ind w:left="960" w:hanging="240"/>
    </w:pPr>
    <w:rPr>
      <w:rFonts w:ascii="Times New Roman" w:hAnsi="Times New Roman"/>
      <w:sz w:val="24"/>
    </w:rPr>
  </w:style>
  <w:style w:type="paragraph" w:styleId="Index5">
    <w:name w:val="index 5"/>
    <w:basedOn w:val="Normal"/>
    <w:next w:val="Normal"/>
    <w:autoRedefine/>
    <w:rsid w:val="00E527CA"/>
    <w:pPr>
      <w:ind w:left="1200" w:hanging="240"/>
    </w:pPr>
    <w:rPr>
      <w:rFonts w:ascii="Times New Roman" w:hAnsi="Times New Roman"/>
      <w:sz w:val="24"/>
    </w:rPr>
  </w:style>
  <w:style w:type="paragraph" w:styleId="Index6">
    <w:name w:val="index 6"/>
    <w:basedOn w:val="Normal"/>
    <w:next w:val="Normal"/>
    <w:autoRedefine/>
    <w:rsid w:val="00E527CA"/>
    <w:pPr>
      <w:ind w:left="1440" w:hanging="240"/>
    </w:pPr>
    <w:rPr>
      <w:rFonts w:ascii="Times New Roman" w:hAnsi="Times New Roman"/>
      <w:sz w:val="24"/>
    </w:rPr>
  </w:style>
  <w:style w:type="paragraph" w:styleId="Index7">
    <w:name w:val="index 7"/>
    <w:basedOn w:val="Normal"/>
    <w:next w:val="Normal"/>
    <w:autoRedefine/>
    <w:rsid w:val="00E527CA"/>
    <w:pPr>
      <w:ind w:left="1680" w:hanging="240"/>
    </w:pPr>
    <w:rPr>
      <w:rFonts w:ascii="Times New Roman" w:hAnsi="Times New Roman"/>
      <w:sz w:val="24"/>
    </w:rPr>
  </w:style>
  <w:style w:type="paragraph" w:styleId="Index8">
    <w:name w:val="index 8"/>
    <w:basedOn w:val="Normal"/>
    <w:next w:val="Normal"/>
    <w:autoRedefine/>
    <w:rsid w:val="00E527CA"/>
    <w:pPr>
      <w:ind w:left="1920" w:hanging="240"/>
    </w:pPr>
    <w:rPr>
      <w:rFonts w:ascii="Times New Roman" w:hAnsi="Times New Roman"/>
      <w:sz w:val="24"/>
    </w:rPr>
  </w:style>
  <w:style w:type="paragraph" w:styleId="Index9">
    <w:name w:val="index 9"/>
    <w:basedOn w:val="Normal"/>
    <w:next w:val="Normal"/>
    <w:autoRedefine/>
    <w:rsid w:val="00E527CA"/>
    <w:pPr>
      <w:ind w:left="2160" w:hanging="240"/>
    </w:pPr>
    <w:rPr>
      <w:rFonts w:ascii="Times New Roman" w:hAnsi="Times New Roman"/>
      <w:sz w:val="24"/>
    </w:rPr>
  </w:style>
  <w:style w:type="paragraph" w:styleId="IndexHeading">
    <w:name w:val="index heading"/>
    <w:basedOn w:val="Normal"/>
    <w:next w:val="Index1"/>
    <w:rsid w:val="00E527CA"/>
    <w:pPr>
      <w:spacing w:before="120" w:after="120"/>
    </w:pPr>
    <w:rPr>
      <w:rFonts w:ascii="Times New Roman" w:hAnsi="Times New Roman"/>
      <w:b/>
      <w:bCs/>
      <w:i/>
      <w:iCs/>
      <w:sz w:val="24"/>
    </w:rPr>
  </w:style>
  <w:style w:type="paragraph" w:styleId="z-BottomofForm">
    <w:name w:val="HTML Bottom of Form"/>
    <w:basedOn w:val="Normal"/>
    <w:next w:val="Normal"/>
    <w:link w:val="z-BottomofFormChar"/>
    <w:hidden/>
    <w:rsid w:val="00E527CA"/>
    <w:pPr>
      <w:pBdr>
        <w:top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z-BottomofFormChar">
    <w:name w:val="z-Bottom of Form Char"/>
    <w:basedOn w:val="DefaultParagraphFont"/>
    <w:link w:val="z-BottomofForm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rsid w:val="00E527CA"/>
    <w:pPr>
      <w:pBdr>
        <w:bottom w:val="single" w:sz="6" w:space="1" w:color="auto"/>
      </w:pBdr>
      <w:jc w:val="center"/>
    </w:pPr>
    <w:rPr>
      <w:rFonts w:cs="Arial"/>
      <w:vanish/>
      <w:sz w:val="16"/>
      <w:szCs w:val="16"/>
      <w:lang w:val="en-US" w:eastAsia="en-US"/>
    </w:rPr>
  </w:style>
  <w:style w:type="character" w:customStyle="1" w:styleId="z-TopofFormChar">
    <w:name w:val="z-Top of Form Char"/>
    <w:basedOn w:val="DefaultParagraphFont"/>
    <w:link w:val="z-TopofForm"/>
    <w:rsid w:val="00E527CA"/>
    <w:rPr>
      <w:rFonts w:ascii="Arial" w:hAnsi="Arial" w:cs="Arial"/>
      <w:vanish/>
      <w:sz w:val="16"/>
      <w:szCs w:val="16"/>
      <w:lang w:val="en-US" w:eastAsia="en-US"/>
    </w:rPr>
  </w:style>
  <w:style w:type="paragraph" w:customStyle="1" w:styleId="Default">
    <w:name w:val="Default"/>
    <w:rsid w:val="00E527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NormalParagraph">
    <w:name w:val="NormalParagraph"/>
    <w:basedOn w:val="Normal"/>
    <w:rsid w:val="00012A03"/>
    <w:pPr>
      <w:spacing w:before="80" w:line="280" w:lineRule="exact"/>
      <w:ind w:left="1080"/>
      <w:jc w:val="both"/>
    </w:pPr>
    <w:rPr>
      <w:rFonts w:ascii="Helvetica" w:hAnsi="Helvetica"/>
      <w:szCs w:val="20"/>
      <w:lang w:val="es-B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oleObject" Target="embeddings/Microsoft_Word_97_-_2003_Document1.doc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hyperlink" Target="http://sharepoint2007/tecnologia/0002/gsvas/Modelos%20de%20Documentao/Monitora&#231;&#227;o/Especifica&#231;&#227;o%20Monitora&#231;&#227;o%20de%20Servi&#231;o_v07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gricultura\Modelo%20de%20artefatos%20MAP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424EE679F79B4885F59445517AA3A8" ma:contentTypeVersion="1" ma:contentTypeDescription="Crie um novo documento." ma:contentTypeScope="" ma:versionID="bd6dc652520e7728f7420217323b1e75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EAEE9-B558-43AA-B7DA-560D8FE085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8905B-A801-436F-9634-7DDE1B98C47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BDC988EF-B381-4D12-BC01-E0FDD5C4D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BAE81E9-AF6A-487A-8165-EF716121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artefatos MAPA.dot</Template>
  <TotalTime>3</TotalTime>
  <Pages>1</Pages>
  <Words>4200</Words>
  <Characters>22684</Characters>
  <Application>Microsoft Office Word</Application>
  <DocSecurity>0</DocSecurity>
  <Lines>189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SIGLA - PROJETO - alterar em arquivo| propriedades | título</vt:lpstr>
      <vt:lpstr>SIGLA - PROJETO - alterar em arquivo| propriedades | título</vt:lpstr>
    </vt:vector>
  </TitlesOfParts>
  <Company>Ministério da Agricultura, Pecuária e Abastecimento - MAPA</Company>
  <LinksUpToDate>false</LinksUpToDate>
  <CharactersWithSpaces>26831</CharactersWithSpaces>
  <SharedDoc>false</SharedDoc>
  <HLinks>
    <vt:vector size="96" baseType="variant">
      <vt:variant>
        <vt:i4>65626</vt:i4>
      </vt:variant>
      <vt:variant>
        <vt:i4>168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165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162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159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156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153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150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147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65626</vt:i4>
      </vt:variant>
      <vt:variant>
        <vt:i4>144</vt:i4>
      </vt:variant>
      <vt:variant>
        <vt:i4>0</vt:i4>
      </vt:variant>
      <vt:variant>
        <vt:i4>5</vt:i4>
      </vt:variant>
      <vt:variant>
        <vt:lpwstr>Noc Monitora Geco.xls</vt:lpwstr>
      </vt:variant>
      <vt:variant>
        <vt:lpwstr/>
      </vt:variant>
      <vt:variant>
        <vt:i4>2490391</vt:i4>
      </vt:variant>
      <vt:variant>
        <vt:i4>141</vt:i4>
      </vt:variant>
      <vt:variant>
        <vt:i4>0</vt:i4>
      </vt:variant>
      <vt:variant>
        <vt:i4>5</vt:i4>
      </vt:variant>
      <vt:variant>
        <vt:lpwstr>Procedimento NOC JOB CTRLM_Geco.xls</vt:lpwstr>
      </vt:variant>
      <vt:variant>
        <vt:lpwstr/>
      </vt:variant>
      <vt:variant>
        <vt:i4>1572936</vt:i4>
      </vt:variant>
      <vt:variant>
        <vt:i4>138</vt:i4>
      </vt:variant>
      <vt:variant>
        <vt:i4>0</vt:i4>
      </vt:variant>
      <vt:variant>
        <vt:i4>5</vt:i4>
      </vt:variant>
      <vt:variant>
        <vt:lpwstr>Service Desk Geco.xls</vt:lpwstr>
      </vt:variant>
      <vt:variant>
        <vt:lpwstr/>
      </vt:variant>
      <vt:variant>
        <vt:i4>4194368</vt:i4>
      </vt:variant>
      <vt:variant>
        <vt:i4>135</vt:i4>
      </vt:variant>
      <vt:variant>
        <vt:i4>0</vt:i4>
      </vt:variant>
      <vt:variant>
        <vt:i4>5</vt:i4>
      </vt:variant>
      <vt:variant>
        <vt:lpwstr>Script de Atendimento Help Geco Desk.doc</vt:lpwstr>
      </vt:variant>
      <vt:variant>
        <vt:lpwstr/>
      </vt:variant>
      <vt:variant>
        <vt:i4>2490435</vt:i4>
      </vt:variant>
      <vt:variant>
        <vt:i4>129</vt:i4>
      </vt:variant>
      <vt:variant>
        <vt:i4>0</vt:i4>
      </vt:variant>
      <vt:variant>
        <vt:i4>5</vt:i4>
      </vt:variant>
      <vt:variant>
        <vt:lpwstr>mailto:carloseg@brasiltelecom.com.br</vt:lpwstr>
      </vt:variant>
      <vt:variant>
        <vt:lpwstr/>
      </vt:variant>
      <vt:variant>
        <vt:i4>393230</vt:i4>
      </vt:variant>
      <vt:variant>
        <vt:i4>123</vt:i4>
      </vt:variant>
      <vt:variant>
        <vt:i4>0</vt:i4>
      </vt:variant>
      <vt:variant>
        <vt:i4>5</vt:i4>
      </vt:variant>
      <vt:variant>
        <vt:lpwstr>http://btdf3153:8991/console/login/LoginForm.jsp</vt:lpwstr>
      </vt:variant>
      <vt:variant>
        <vt:lpwstr/>
      </vt:variant>
      <vt:variant>
        <vt:i4>393231</vt:i4>
      </vt:variant>
      <vt:variant>
        <vt:i4>120</vt:i4>
      </vt:variant>
      <vt:variant>
        <vt:i4>0</vt:i4>
      </vt:variant>
      <vt:variant>
        <vt:i4>5</vt:i4>
      </vt:variant>
      <vt:variant>
        <vt:lpwstr>http://btdf3152:8991/console/login/LoginForm.jsp</vt:lpwstr>
      </vt:variant>
      <vt:variant>
        <vt:lpwstr/>
      </vt:variant>
      <vt:variant>
        <vt:i4>4522000</vt:i4>
      </vt:variant>
      <vt:variant>
        <vt:i4>117</vt:i4>
      </vt:variant>
      <vt:variant>
        <vt:i4>0</vt:i4>
      </vt:variant>
      <vt:variant>
        <vt:i4>5</vt:i4>
      </vt:variant>
      <vt:variant>
        <vt:lpwstr>\\btdf3156\geco_release$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SIGLA - PROJETO - alterar em arquivo| propriedades | título</dc:title>
  <dc:subject/>
  <dc:creator>ehonda</dc:creator>
  <cp:keywords/>
  <dc:description/>
  <cp:lastModifiedBy>Placido Cavalcante Mesquita</cp:lastModifiedBy>
  <cp:revision>5</cp:revision>
  <cp:lastPrinted>2012-08-21T13:30:00Z</cp:lastPrinted>
  <dcterms:created xsi:type="dcterms:W3CDTF">2018-01-22T13:16:00Z</dcterms:created>
  <dcterms:modified xsi:type="dcterms:W3CDTF">2018-01-22T19:06:00Z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0x010100F6424EE679F79B4885F59445517AA3A8</vt:lpwstr>
  </property>
</Properties>
</file>